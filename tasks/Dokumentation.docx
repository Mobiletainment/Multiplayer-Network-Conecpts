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661" w:rsidRDefault="00655148" w:rsidP="000C35CB">
      <w:pPr>
        <w:pStyle w:val="DeckblattSeminararbeit"/>
      </w:pPr>
      <w:bookmarkStart w:id="0" w:name="_Toc208028689"/>
      <w:bookmarkStart w:id="1" w:name="_Toc213573237"/>
      <w:bookmarkStart w:id="2" w:name="_Toc213573560"/>
      <w:bookmarkStart w:id="3" w:name="_Toc214080642"/>
      <w:r>
        <w:t>Dokumentation</w:t>
      </w:r>
    </w:p>
    <w:p w:rsidR="000C35CB" w:rsidRDefault="000C35CB" w:rsidP="000C35CB">
      <w:pPr>
        <w:pStyle w:val="DeckblattStudiengang"/>
      </w:pPr>
      <w:r w:rsidRPr="000C35CB">
        <w:t xml:space="preserve">im Studiengang </w:t>
      </w:r>
      <w:r w:rsidR="002B120A">
        <w:t>Master Game Engineering und Simulation</w:t>
      </w:r>
    </w:p>
    <w:p w:rsidR="009C730A" w:rsidRPr="000C35CB" w:rsidRDefault="009E7D19" w:rsidP="000C35CB">
      <w:pPr>
        <w:pStyle w:val="DeckblattStudiengang"/>
      </w:pPr>
      <w:r>
        <w:t xml:space="preserve">Lehrveranstaltung </w:t>
      </w:r>
      <w:r w:rsidR="002B120A">
        <w:t>Fortgeschrittene Netzwerktechnologien</w:t>
      </w:r>
    </w:p>
    <w:p w:rsidR="006F5B35" w:rsidRDefault="006F5B35" w:rsidP="006F5B35"/>
    <w:p w:rsidR="00A27EA8" w:rsidRDefault="00A27EA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894018" w:rsidRDefault="00894018" w:rsidP="006F5B35"/>
    <w:p w:rsidR="002B120A" w:rsidRDefault="002B120A" w:rsidP="00894018">
      <w:pPr>
        <w:pStyle w:val="DeckblattArbeitstitel"/>
      </w:pPr>
      <w:r>
        <w:t>Übungsabgabe</w:t>
      </w:r>
    </w:p>
    <w:p w:rsidR="00191661" w:rsidRDefault="002B120A" w:rsidP="00894018">
      <w:pPr>
        <w:pStyle w:val="DeckblattArbeitstitel"/>
      </w:pPr>
      <w:r>
        <w:t>Fortgeschrittene Netzwerktechnologien</w:t>
      </w:r>
    </w:p>
    <w:p w:rsidR="00191661" w:rsidRPr="006D7327" w:rsidRDefault="00191661" w:rsidP="00F232C9"/>
    <w:p w:rsidR="000C35CB" w:rsidRDefault="000C35CB" w:rsidP="00F232C9"/>
    <w:p w:rsidR="00787969" w:rsidRDefault="00787969" w:rsidP="00F232C9"/>
    <w:p w:rsidR="00191661" w:rsidRDefault="00894018" w:rsidP="00F232C9">
      <w:pPr>
        <w:pStyle w:val="DeckblattAutor"/>
      </w:pPr>
      <w:r>
        <w:t>A</w:t>
      </w:r>
      <w:r w:rsidR="00191661" w:rsidRPr="000C35CB">
        <w:t>usg</w:t>
      </w:r>
      <w:r w:rsidR="000C35CB">
        <w:t>eführt von</w:t>
      </w:r>
      <w:r>
        <w:t>:</w:t>
      </w:r>
      <w:r w:rsidR="000C35CB">
        <w:t xml:space="preserve"> </w:t>
      </w:r>
      <w:r w:rsidR="002B120A">
        <w:t xml:space="preserve">Kristian </w:t>
      </w:r>
      <w:proofErr w:type="spellStart"/>
      <w:r w:rsidR="002B120A">
        <w:t>Ljubek</w:t>
      </w:r>
      <w:proofErr w:type="spellEnd"/>
      <w:r w:rsidR="002B120A">
        <w:t xml:space="preserve"> und David Pertiller</w:t>
      </w:r>
      <w:r w:rsidR="000C35CB">
        <w:br/>
      </w:r>
      <w:r>
        <w:t xml:space="preserve">Personenkennzeichen: </w:t>
      </w:r>
      <w:r w:rsidR="002B120A">
        <w:t>1210585008 und 1210585012</w:t>
      </w:r>
    </w:p>
    <w:p w:rsidR="00426944" w:rsidRDefault="00426944" w:rsidP="002E523E"/>
    <w:p w:rsidR="00426944" w:rsidRDefault="00655148" w:rsidP="00F232C9">
      <w:pPr>
        <w:pStyle w:val="DeckblattAutor"/>
      </w:pPr>
      <w:r>
        <w:t>Begutachter</w:t>
      </w:r>
      <w:r w:rsidR="00191661" w:rsidRPr="000C35CB">
        <w:t xml:space="preserve">: </w:t>
      </w:r>
      <w:r w:rsidR="002B120A">
        <w:t xml:space="preserve">Cyrus Preuss und Stefan Schmidt, </w:t>
      </w:r>
      <w:proofErr w:type="spellStart"/>
      <w:r w:rsidR="002B120A">
        <w:t>MSc</w:t>
      </w:r>
      <w:proofErr w:type="spellEnd"/>
    </w:p>
    <w:p w:rsidR="00426944" w:rsidRDefault="00426944" w:rsidP="002E523E"/>
    <w:p w:rsidR="00787969" w:rsidRPr="000C35CB" w:rsidRDefault="00787969" w:rsidP="002E523E"/>
    <w:p w:rsidR="000C35CB" w:rsidRPr="00191661" w:rsidRDefault="002B120A" w:rsidP="004B7AB9">
      <w:pPr>
        <w:pStyle w:val="DeckblattAutor"/>
        <w:sectPr w:rsidR="000C35CB" w:rsidRPr="00191661" w:rsidSect="00894018">
          <w:headerReference w:type="even" r:id="rId8"/>
          <w:headerReference w:type="default" r:id="rId9"/>
          <w:footerReference w:type="even" r:id="rId10"/>
          <w:headerReference w:type="first" r:id="rId11"/>
          <w:pgSz w:w="11906" w:h="16838" w:code="9"/>
          <w:pgMar w:top="1985" w:right="1418" w:bottom="3544" w:left="1418" w:header="709" w:footer="709" w:gutter="0"/>
          <w:cols w:space="708"/>
          <w:titlePg/>
          <w:docGrid w:linePitch="360"/>
        </w:sectPr>
      </w:pPr>
      <w:r>
        <w:t>Wien</w:t>
      </w:r>
      <w:r w:rsidR="00191661" w:rsidRPr="000C35CB">
        <w:t xml:space="preserve">, </w:t>
      </w:r>
      <w:r>
        <w:t>23.12.2013</w:t>
      </w:r>
    </w:p>
    <w:bookmarkEnd w:id="0"/>
    <w:bookmarkEnd w:id="1"/>
    <w:bookmarkEnd w:id="2"/>
    <w:bookmarkEnd w:id="3"/>
    <w:p w:rsidR="001A1408" w:rsidRDefault="00D416AA" w:rsidP="00D416AA">
      <w:pPr>
        <w:pStyle w:val="Startberschrift"/>
      </w:pPr>
      <w:r w:rsidRPr="00431FDE">
        <w:lastRenderedPageBreak/>
        <w:t>Inhaltsverzeichnis</w:t>
      </w:r>
    </w:p>
    <w:p w:rsidR="001A1408" w:rsidRPr="001A1408" w:rsidRDefault="001A1408" w:rsidP="001A1408">
      <w:pPr>
        <w:rPr>
          <w:lang w:val="de-AT" w:eastAsia="en-US" w:bidi="en-US"/>
        </w:rPr>
      </w:pPr>
    </w:p>
    <w:p w:rsidR="001D7BFA" w:rsidRDefault="009C4F64">
      <w:pPr>
        <w:pStyle w:val="Verzeichnis1"/>
        <w:rPr>
          <w:rFonts w:asciiTheme="minorHAnsi" w:eastAsiaTheme="minorEastAsia" w:hAnsiTheme="minorHAnsi" w:cstheme="minorBidi"/>
          <w:bCs w:val="0"/>
          <w:noProof/>
          <w:lang w:val="en-US" w:eastAsia="en-US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375593357" w:history="1">
        <w:r w:rsidR="001D7BFA" w:rsidRPr="0033775F">
          <w:rPr>
            <w:rStyle w:val="Hyperlink"/>
            <w:noProof/>
            <w:lang w:val="en-US"/>
          </w:rPr>
          <w:t>1</w:t>
        </w:r>
        <w:r w:rsidR="001D7BFA">
          <w:rPr>
            <w:rFonts w:asciiTheme="minorHAnsi" w:eastAsiaTheme="minorEastAsia" w:hAnsiTheme="minorHAnsi" w:cstheme="minorBidi"/>
            <w:bCs w:val="0"/>
            <w:noProof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Aufgaben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_Toc375593357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3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en-US"/>
        </w:rPr>
      </w:pPr>
      <w:hyperlink w:anchor="_Toc375593358" w:history="1">
        <w:r w:rsidR="001D7BFA" w:rsidRPr="0033775F">
          <w:rPr>
            <w:rStyle w:val="Hyperlink"/>
            <w:noProof/>
          </w:rPr>
          <w:t>1.1</w:t>
        </w:r>
        <w:r w:rsidR="001D7BFA"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</w:rPr>
          <w:t>Erweiterung der Gameplay Rules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_Toc375593358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3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59" w:history="1">
        <w:r w:rsidR="001D7BFA" w:rsidRPr="0033775F">
          <w:rPr>
            <w:rStyle w:val="Hyperlink"/>
            <w:noProof/>
            <w:lang w:val="en-US"/>
          </w:rPr>
          <w:t>1.1.1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add a player login with name and password (simple hash is enough)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_Toc375593359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3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0" w:history="1">
        <w:r w:rsidR="001D7BFA" w:rsidRPr="0033775F">
          <w:rPr>
            <w:rStyle w:val="Hyperlink"/>
            <w:noProof/>
            <w:lang w:val="en-US"/>
          </w:rPr>
          <w:t>1.1.2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add a persistent 'known player management' to the server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_Toc375593360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4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1" w:history="1">
        <w:r w:rsidR="001D7BFA" w:rsidRPr="0033775F">
          <w:rPr>
            <w:rStyle w:val="Hyperlink"/>
            <w:noProof/>
            <w:lang w:val="en-US"/>
          </w:rPr>
          <w:t>1.1.3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allow up to 16 players login to the game server simultaneously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_Toc375593361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4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2" w:history="1">
        <w:r w:rsidR="001D7BFA" w:rsidRPr="0033775F">
          <w:rPr>
            <w:rStyle w:val="Hyperlink"/>
            <w:noProof/>
            <w:lang w:val="en-US"/>
          </w:rPr>
          <w:t>1.1.4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only 4 players can play at one time / the rest become spectators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_Toc375593362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8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3" w:history="1">
        <w:r w:rsidR="001D7BFA" w:rsidRPr="0033775F">
          <w:rPr>
            <w:rStyle w:val="Hyperlink"/>
            <w:noProof/>
            <w:lang w:val="en-US"/>
          </w:rPr>
          <w:t>1.1.5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once one player dies the next spectator becomes an active player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_Toc375593363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10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4" w:history="1">
        <w:r w:rsidR="001D7BFA" w:rsidRPr="0033775F">
          <w:rPr>
            <w:rStyle w:val="Hyperlink"/>
            <w:noProof/>
            <w:lang w:val="en-US"/>
          </w:rPr>
          <w:t>1.1.6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the dead player becomes a spectator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_Toc375593364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12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5" w:history="1">
        <w:r w:rsidR="001D7BFA" w:rsidRPr="0033775F">
          <w:rPr>
            <w:rStyle w:val="Hyperlink"/>
            <w:noProof/>
            <w:lang w:val="en-US"/>
          </w:rPr>
          <w:t>1.1.7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add a 'kill' count for each player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_Toc375593365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13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6" w:history="1">
        <w:r w:rsidR="001D7BFA" w:rsidRPr="0033775F">
          <w:rPr>
            <w:rStyle w:val="Hyperlink"/>
            <w:noProof/>
            <w:lang w:val="en-US"/>
          </w:rPr>
          <w:t>1.1.8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add the 'kill-count' and the name of the active (not spectating) players to the client UI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_Toc375593366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15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en-US"/>
        </w:rPr>
      </w:pPr>
      <w:hyperlink w:anchor="_Toc375593367" w:history="1">
        <w:r w:rsidR="001D7BFA" w:rsidRPr="0033775F">
          <w:rPr>
            <w:rStyle w:val="Hyperlink"/>
            <w:noProof/>
          </w:rPr>
          <w:t>1.2</w:t>
        </w:r>
        <w:r w:rsidR="001D7BFA"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</w:rPr>
          <w:t>Replication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_Toc375593367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16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8" w:history="1">
        <w:r w:rsidR="001D7BFA" w:rsidRPr="0033775F">
          <w:rPr>
            <w:rStyle w:val="Hyperlink"/>
            <w:noProof/>
            <w:lang w:val="en-US"/>
          </w:rPr>
          <w:t>1.2.1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use compressed datagrams for transmitted state structures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_Toc375593368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16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69" w:history="1">
        <w:r w:rsidR="001D7BFA" w:rsidRPr="0033775F">
          <w:rPr>
            <w:rStyle w:val="Hyperlink"/>
            <w:noProof/>
            <w:lang w:val="en-US"/>
          </w:rPr>
          <w:t>1.2.2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do not continuously send projectile updates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_Toc375593369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18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70" w:history="1">
        <w:r w:rsidR="001D7BFA" w:rsidRPr="0033775F">
          <w:rPr>
            <w:rStyle w:val="Hyperlink"/>
            <w:noProof/>
            <w:lang w:val="en-US"/>
          </w:rPr>
          <w:t>1.2.3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implement client side interpolation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_Toc375593370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19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71" w:history="1">
        <w:r w:rsidR="001D7BFA" w:rsidRPr="0033775F">
          <w:rPr>
            <w:rStyle w:val="Hyperlink"/>
            <w:noProof/>
          </w:rPr>
          <w:t>1.2.4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</w:rPr>
          <w:t>implement client side prediction for the controlling client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_Toc375593371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19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72" w:history="1">
        <w:r w:rsidR="001D7BFA" w:rsidRPr="0033775F">
          <w:rPr>
            <w:rStyle w:val="Hyperlink"/>
            <w:noProof/>
            <w:lang w:val="en-US"/>
          </w:rPr>
          <w:t>1.2.5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</w:rPr>
          <w:t>check if it is possible to imple</w:t>
        </w:r>
        <w:r w:rsidR="001D7BFA" w:rsidRPr="0033775F">
          <w:rPr>
            <w:rStyle w:val="Hyperlink"/>
            <w:noProof/>
            <w:lang w:val="en-US"/>
          </w:rPr>
          <w:t>ment server side lag compensation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_Toc375593372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19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73" w:history="1">
        <w:r w:rsidR="001D7BFA" w:rsidRPr="0033775F">
          <w:rPr>
            <w:rStyle w:val="Hyperlink"/>
            <w:noProof/>
            <w:lang w:val="en-US"/>
          </w:rPr>
          <w:t>1.2.6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it might make sense to invent one additional replicated object called 'GameState'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_Toc375593373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20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Cs w:val="22"/>
          <w:lang w:val="en-US" w:eastAsia="en-US"/>
        </w:rPr>
      </w:pPr>
      <w:hyperlink w:anchor="_Toc375593374" w:history="1">
        <w:r w:rsidR="001D7BFA" w:rsidRPr="0033775F">
          <w:rPr>
            <w:rStyle w:val="Hyperlink"/>
            <w:noProof/>
            <w:lang w:val="en-US"/>
          </w:rPr>
          <w:t>1.3</w:t>
        </w:r>
        <w:r w:rsidR="001D7BFA">
          <w:rPr>
            <w:rFonts w:asciiTheme="minorHAnsi" w:eastAsiaTheme="minorEastAsia" w:hAnsiTheme="minorHAnsi" w:cstheme="minorBidi"/>
            <w:bCs w:val="0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Additional functionality (bonus points)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_Toc375593374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20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75" w:history="1">
        <w:r w:rsidR="001D7BFA" w:rsidRPr="0033775F">
          <w:rPr>
            <w:rStyle w:val="Hyperlink"/>
            <w:noProof/>
            <w:lang w:val="en-US"/>
          </w:rPr>
          <w:t>1.3.1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notify spectatores about how many rounds they have to wait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_Toc375593375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20</w:t>
        </w:r>
        <w:r w:rsidR="001D7BFA">
          <w:rPr>
            <w:noProof/>
            <w:webHidden/>
          </w:rPr>
          <w:fldChar w:fldCharType="end"/>
        </w:r>
      </w:hyperlink>
    </w:p>
    <w:p w:rsidR="001D7BFA" w:rsidRDefault="0072022F">
      <w:pPr>
        <w:pStyle w:val="Verzeichnis3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375593376" w:history="1">
        <w:r w:rsidR="001D7BFA" w:rsidRPr="0033775F">
          <w:rPr>
            <w:rStyle w:val="Hyperlink"/>
            <w:noProof/>
            <w:lang w:val="en-US"/>
          </w:rPr>
          <w:t>1.3.2</w:t>
        </w:r>
        <w:r w:rsidR="001D7BF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1D7BFA" w:rsidRPr="0033775F">
          <w:rPr>
            <w:rStyle w:val="Hyperlink"/>
            <w:noProof/>
            <w:lang w:val="en-US"/>
          </w:rPr>
          <w:t>add chat functionality to the game</w:t>
        </w:r>
        <w:r w:rsidR="001D7BFA">
          <w:rPr>
            <w:noProof/>
            <w:webHidden/>
          </w:rPr>
          <w:tab/>
        </w:r>
        <w:r w:rsidR="001D7BFA">
          <w:rPr>
            <w:noProof/>
            <w:webHidden/>
          </w:rPr>
          <w:fldChar w:fldCharType="begin"/>
        </w:r>
        <w:r w:rsidR="001D7BFA">
          <w:rPr>
            <w:noProof/>
            <w:webHidden/>
          </w:rPr>
          <w:instrText xml:space="preserve"> PAGEREF _Toc375593376 \h </w:instrText>
        </w:r>
        <w:r w:rsidR="001D7BFA">
          <w:rPr>
            <w:noProof/>
            <w:webHidden/>
          </w:rPr>
        </w:r>
        <w:r w:rsidR="001D7BFA">
          <w:rPr>
            <w:noProof/>
            <w:webHidden/>
          </w:rPr>
          <w:fldChar w:fldCharType="separate"/>
        </w:r>
        <w:r w:rsidR="001D7BFA">
          <w:rPr>
            <w:noProof/>
            <w:webHidden/>
          </w:rPr>
          <w:t>20</w:t>
        </w:r>
        <w:r w:rsidR="001D7BFA">
          <w:rPr>
            <w:noProof/>
            <w:webHidden/>
          </w:rPr>
          <w:fldChar w:fldCharType="end"/>
        </w:r>
      </w:hyperlink>
    </w:p>
    <w:p w:rsidR="00046F37" w:rsidRDefault="009C4F64" w:rsidP="004A1E22">
      <w:pPr>
        <w:spacing w:after="100"/>
        <w:rPr>
          <w:rFonts w:cs="Arial"/>
          <w:caps/>
          <w:szCs w:val="22"/>
        </w:rPr>
      </w:pPr>
      <w:r>
        <w:rPr>
          <w:rFonts w:cs="Arial"/>
          <w:caps/>
          <w:szCs w:val="22"/>
        </w:rPr>
        <w:fldChar w:fldCharType="end"/>
      </w:r>
    </w:p>
    <w:p w:rsidR="00C61376" w:rsidRDefault="00C61376" w:rsidP="004A1E22">
      <w:pPr>
        <w:spacing w:after="100"/>
        <w:rPr>
          <w:rFonts w:cs="Arial"/>
          <w:caps/>
          <w:szCs w:val="22"/>
        </w:rPr>
      </w:pPr>
    </w:p>
    <w:p w:rsidR="00C61376" w:rsidRDefault="00C61376" w:rsidP="004A1E22">
      <w:pPr>
        <w:spacing w:after="100"/>
        <w:rPr>
          <w:szCs w:val="22"/>
        </w:rPr>
      </w:pPr>
    </w:p>
    <w:p w:rsidR="00D52BCF" w:rsidRPr="00077A5B" w:rsidRDefault="00D52BCF" w:rsidP="002E523E">
      <w:pPr>
        <w:pStyle w:val="Anmerkungen"/>
      </w:pPr>
    </w:p>
    <w:p w:rsidR="004B7AB9" w:rsidRPr="004B7AB9" w:rsidRDefault="00C77BA2" w:rsidP="00BD6AD8">
      <w:pPr>
        <w:pStyle w:val="berschrift1"/>
        <w:rPr>
          <w:lang w:val="de-AT"/>
        </w:rPr>
      </w:pPr>
      <w:bookmarkStart w:id="4" w:name="_Toc114210880"/>
      <w:r>
        <w:rPr>
          <w:kern w:val="0"/>
          <w:sz w:val="24"/>
          <w:szCs w:val="24"/>
        </w:rPr>
        <w:br w:type="page"/>
      </w:r>
      <w:bookmarkEnd w:id="4"/>
    </w:p>
    <w:p w:rsidR="004B7AB9" w:rsidRPr="004B7AB9" w:rsidRDefault="004B7AB9" w:rsidP="004B7AB9">
      <w:pPr>
        <w:pStyle w:val="berschrift1"/>
        <w:numPr>
          <w:ilvl w:val="0"/>
          <w:numId w:val="0"/>
        </w:numPr>
        <w:ind w:left="431"/>
        <w:rPr>
          <w:lang w:val="de-AT"/>
        </w:rPr>
      </w:pPr>
    </w:p>
    <w:p w:rsidR="00F6100D" w:rsidRPr="00F6100D" w:rsidRDefault="00BD6AD8" w:rsidP="00F6100D">
      <w:pPr>
        <w:pStyle w:val="berschrift1"/>
        <w:numPr>
          <w:ilvl w:val="0"/>
          <w:numId w:val="31"/>
        </w:numPr>
        <w:rPr>
          <w:lang w:val="en-US"/>
        </w:rPr>
      </w:pPr>
      <w:bookmarkStart w:id="5" w:name="_Toc375593357"/>
      <w:proofErr w:type="spellStart"/>
      <w:r>
        <w:rPr>
          <w:lang w:val="en-US"/>
        </w:rPr>
        <w:t>Aufgaben</w:t>
      </w:r>
      <w:bookmarkEnd w:id="5"/>
      <w:proofErr w:type="spellEnd"/>
    </w:p>
    <w:p w:rsidR="00F6100D" w:rsidRPr="003C66B9" w:rsidRDefault="003C66B9" w:rsidP="00F6100D">
      <w:r>
        <w:t xml:space="preserve">Gegenstand der Übung ist das Projekt </w:t>
      </w:r>
      <w:proofErr w:type="spellStart"/>
      <w:r w:rsidRPr="003C66B9">
        <w:rPr>
          <w:i/>
        </w:rPr>
        <w:t>MultiplayerSample</w:t>
      </w:r>
      <w:proofErr w:type="spellEnd"/>
      <w:r>
        <w:t xml:space="preserve"> der Solution </w:t>
      </w:r>
      <w:proofErr w:type="spellStart"/>
      <w:r w:rsidRPr="003C66B9">
        <w:rPr>
          <w:i/>
        </w:rPr>
        <w:t>NetworkLessons</w:t>
      </w:r>
      <w:proofErr w:type="spellEnd"/>
      <w:r>
        <w:rPr>
          <w:i/>
        </w:rPr>
        <w:t xml:space="preserve">. </w:t>
      </w:r>
      <w:r>
        <w:t>Die Aufgabe war es, das Projekt zu erweitern und die nachfolgenden Punkte umzusetzen. Diese Abgabe dokumentiert die Eingriffe in Form einer Beschreibung der wichtigsten nötigen und durchgeführten Schritte.</w:t>
      </w:r>
    </w:p>
    <w:p w:rsidR="003C66B9" w:rsidRPr="003C66B9" w:rsidRDefault="003C66B9" w:rsidP="00F6100D"/>
    <w:p w:rsidR="004B7AB9" w:rsidRPr="003C66B9" w:rsidRDefault="004B7AB9" w:rsidP="00BD6AD8">
      <w:pPr>
        <w:pStyle w:val="berschrift2"/>
        <w:numPr>
          <w:ilvl w:val="1"/>
          <w:numId w:val="31"/>
        </w:numPr>
      </w:pPr>
      <w:bookmarkStart w:id="6" w:name="_Toc375593358"/>
      <w:r w:rsidRPr="003C66B9">
        <w:t xml:space="preserve">Erweiterung der </w:t>
      </w:r>
      <w:proofErr w:type="spellStart"/>
      <w:r w:rsidRPr="003C66B9">
        <w:t>Gameplay</w:t>
      </w:r>
      <w:proofErr w:type="spellEnd"/>
      <w:r w:rsidRPr="003C66B9">
        <w:t xml:space="preserve"> Rules</w:t>
      </w:r>
      <w:bookmarkEnd w:id="6"/>
    </w:p>
    <w:p w:rsidR="00A76E60" w:rsidRPr="00C668FC" w:rsidRDefault="004B7AB9" w:rsidP="00BD6AD8">
      <w:pPr>
        <w:pStyle w:val="berschrift3"/>
        <w:rPr>
          <w:lang w:val="en-US"/>
        </w:rPr>
      </w:pPr>
      <w:bookmarkStart w:id="7" w:name="_Toc375593359"/>
      <w:proofErr w:type="gramStart"/>
      <w:r w:rsidRPr="00C668FC">
        <w:rPr>
          <w:lang w:val="en-US"/>
        </w:rPr>
        <w:t>add</w:t>
      </w:r>
      <w:proofErr w:type="gramEnd"/>
      <w:r w:rsidRPr="00C668FC">
        <w:rPr>
          <w:lang w:val="en-US"/>
        </w:rPr>
        <w:t xml:space="preserve"> a player login with name and password (simple hash is enough)</w:t>
      </w:r>
      <w:bookmarkEnd w:id="7"/>
    </w:p>
    <w:p w:rsidR="00214E59" w:rsidRDefault="00A76E60" w:rsidP="00BD6AD8">
      <w:r>
        <w:t>Die</w:t>
      </w:r>
      <w:r w:rsidR="00CE4B51">
        <w:t xml:space="preserve">se Aufgabe wurde mit der Chat-Funktionalität vereint. Um auf den bestehenden Code aufzubauen, wurde die Datei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de-AT"/>
        </w:rPr>
        <w:t>nlChatNetPackageDispatcher.</w:t>
      </w:r>
      <w:r>
        <w:rPr>
          <w:rFonts w:ascii="Consolas" w:hAnsi="Consolas" w:cs="Consolas"/>
          <w:color w:val="A31515"/>
          <w:sz w:val="19"/>
          <w:szCs w:val="19"/>
          <w:lang w:eastAsia="de-AT"/>
        </w:rPr>
        <w:t>cpp</w:t>
      </w:r>
      <w:r>
        <w:t xml:space="preserve"> aus dem Projekt </w:t>
      </w:r>
      <w:proofErr w:type="spellStart"/>
      <w:r w:rsidRPr="00CE4B51">
        <w:rPr>
          <w:i/>
        </w:rPr>
        <w:t>nlChatsample</w:t>
      </w:r>
      <w:proofErr w:type="spellEnd"/>
      <w:r>
        <w:t xml:space="preserve"> </w:t>
      </w:r>
      <w:r w:rsidR="00CE4B51">
        <w:t>in das Projekt eingebunden</w:t>
      </w:r>
      <w:r>
        <w:t xml:space="preserve"> und entsprechend erweitert. </w:t>
      </w:r>
      <w:r w:rsidR="00CE4B51">
        <w:t>Die</w:t>
      </w:r>
      <w:r w:rsidR="0089712F">
        <w:t xml:space="preserve"> Einbindung</w:t>
      </w:r>
      <w:r w:rsidR="00CE4B51">
        <w:t xml:space="preserve"> der UI in </w:t>
      </w:r>
      <w:r w:rsidR="0089712F">
        <w:t xml:space="preserve">die bestehende UI des Multiplayersamples erfolgt an der Stelle </w:t>
      </w:r>
      <w:proofErr w:type="spellStart"/>
      <w:r w:rsidR="0089712F" w:rsidRPr="0089712F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addSubLayerContent</w:t>
      </w:r>
      <w:proofErr w:type="spellEnd"/>
      <w:r w:rsidR="0089712F" w:rsidRPr="0089712F">
        <w:rPr>
          <w:rFonts w:ascii="Consolas" w:hAnsi="Consolas" w:cs="Consolas"/>
          <w:color w:val="880000"/>
          <w:sz w:val="19"/>
          <w:szCs w:val="19"/>
          <w:lang w:eastAsia="de-AT"/>
        </w:rPr>
        <w:t xml:space="preserve"> </w:t>
      </w:r>
      <w:r w:rsidR="0089712F">
        <w:t xml:space="preserve">der Klasse </w:t>
      </w:r>
      <w:proofErr w:type="spellStart"/>
      <w:r w:rsidR="0089712F" w:rsidRPr="0089712F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TankVsTankPluginContent</w:t>
      </w:r>
      <w:proofErr w:type="spellEnd"/>
      <w:r w:rsidR="0089712F">
        <w:t xml:space="preserve">. Hier wird der Layer, in welchem das Spielgeschehen angezeigt wird, an die Methode </w:t>
      </w:r>
      <w:proofErr w:type="spellStart"/>
      <w:r w:rsidR="0089712F" w:rsidRPr="0089712F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createForPeerNode</w:t>
      </w:r>
      <w:proofErr w:type="spellEnd"/>
      <w:r w:rsidR="0089712F">
        <w:t xml:space="preserve"> der </w:t>
      </w:r>
      <w:proofErr w:type="spellStart"/>
      <w:r w:rsidR="0089712F">
        <w:t>ServerChatLogic</w:t>
      </w:r>
      <w:proofErr w:type="spellEnd"/>
      <w:r w:rsidR="0089712F">
        <w:t xml:space="preserve"> bzw. </w:t>
      </w:r>
      <w:proofErr w:type="spellStart"/>
      <w:r w:rsidR="0089712F">
        <w:t>ClientChatLogic</w:t>
      </w:r>
      <w:proofErr w:type="spellEnd"/>
      <w:r w:rsidR="0089712F">
        <w:t xml:space="preserve"> übergeben, worauf </w:t>
      </w:r>
      <w:r w:rsidR="008E7DAD">
        <w:t xml:space="preserve">auf </w:t>
      </w:r>
      <w:r w:rsidR="0089712F">
        <w:t xml:space="preserve">diesem Layer die </w:t>
      </w:r>
      <w:r w:rsidR="008E7DAD">
        <w:t xml:space="preserve">neue </w:t>
      </w:r>
      <w:r w:rsidR="0089712F">
        <w:t>UI hinzugefügt werden</w:t>
      </w:r>
      <w:r w:rsidR="00214E59" w:rsidRPr="00A76E60">
        <w:t>:</w:t>
      </w:r>
    </w:p>
    <w:p w:rsidR="0089712F" w:rsidRDefault="0089712F" w:rsidP="00BD6AD8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0DC374F" wp14:editId="4B42BCD9">
                <wp:simplePos x="0" y="0"/>
                <wp:positionH relativeFrom="margin">
                  <wp:posOffset>0</wp:posOffset>
                </wp:positionH>
                <wp:positionV relativeFrom="paragraph">
                  <wp:posOffset>250190</wp:posOffset>
                </wp:positionV>
                <wp:extent cx="6312535" cy="1404620"/>
                <wp:effectExtent l="0" t="0" r="12065" b="15240"/>
                <wp:wrapSquare wrapText="bothSides"/>
                <wp:docPr id="34" name="Textfeld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Default="004C5723" w:rsidP="0089712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TankVsTankPluginContent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addSubLayerContent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</w:p>
                          <w:p w:rsidR="004C5723" w:rsidRDefault="004C5723" w:rsidP="0089712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ENetworkArchitecture_CLIENTSERVER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: </w:t>
                            </w:r>
                          </w:p>
                          <w:p w:rsidR="004C5723" w:rsidRDefault="004C5723" w:rsidP="008971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== 0)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// the server</w:t>
                            </w:r>
                          </w:p>
                          <w:p w:rsidR="004C5723" w:rsidRDefault="004C5723" w:rsidP="008971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{</w:t>
                            </w:r>
                          </w:p>
                          <w:p w:rsidR="004C5723" w:rsidRPr="0089712F" w:rsidRDefault="004C5723" w:rsidP="008971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nl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PeerNode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serverPeerNode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nl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ServerPeerNode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8E7DAD" w:rsidRDefault="004C5723" w:rsidP="0089712F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</w:pPr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ServerChatLogic</w:t>
                            </w:r>
                            <w:proofErr w:type="spell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88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createForPeerNode</w:t>
                            </w:r>
                            <w:proofErr w:type="spell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88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peerNode</w:t>
                            </w:r>
                            <w:proofErr w:type="spell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8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rightLayer</w:t>
                            </w:r>
                            <w:proofErr w:type="spell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Default="004C5723" w:rsidP="0089712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  <w:t xml:space="preserve">     . . .</w:t>
                            </w:r>
                          </w:p>
                          <w:p w:rsidR="004C5723" w:rsidRDefault="004C5723" w:rsidP="0089712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}</w:t>
                            </w:r>
                          </w:p>
                          <w:p w:rsidR="004C5723" w:rsidRDefault="004C5723" w:rsidP="008971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//clients</w:t>
                            </w:r>
                          </w:p>
                          <w:p w:rsidR="004C5723" w:rsidRDefault="004C5723" w:rsidP="008971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{</w:t>
                            </w:r>
                          </w:p>
                          <w:p w:rsidR="004C5723" w:rsidRPr="0089712F" w:rsidRDefault="004C5723" w:rsidP="0089712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nl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PeerNode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clientPeerNode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nl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ClientPeerNode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create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8E7DAD" w:rsidRDefault="004C5723" w:rsidP="0089712F">
                            <w:pP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</w:pPr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216F85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ClientChatLogic</w:t>
                            </w:r>
                            <w:proofErr w:type="spell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88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createForPeerNode</w:t>
                            </w:r>
                            <w:proofErr w:type="spell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88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peerNode</w:t>
                            </w:r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8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rightLayer</w:t>
                            </w:r>
                            <w:proofErr w:type="spellEnd"/>
                            <w:r w:rsidRPr="008E7DAD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Default="004C5723" w:rsidP="0089712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  <w:t xml:space="preserve">     . . .</w:t>
                            </w:r>
                          </w:p>
                          <w:p w:rsidR="004C5723" w:rsidRPr="0089712F" w:rsidRDefault="004C5723" w:rsidP="0089712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 w:eastAsia="de-AT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DC374F" id="_x0000_t202" coordsize="21600,21600" o:spt="202" path="m,l,21600r21600,l21600,xe">
                <v:stroke joinstyle="miter"/>
                <v:path gradientshapeok="t" o:connecttype="rect"/>
              </v:shapetype>
              <v:shape id="Textfeld 34" o:spid="_x0000_s1026" type="#_x0000_t202" style="position:absolute;margin-left:0;margin-top:19.7pt;width:497.0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">
                <v:textbox style="mso-fit-shape-to-text:t">
                  <w:txbxContent>
                    <w:p w:rsidR="004C5723" w:rsidRDefault="004C5723" w:rsidP="0089712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de-AT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TankVsTankPluginContent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addSubLayerContent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(</w:t>
                      </w:r>
                    </w:p>
                    <w:p w:rsidR="004C5723" w:rsidRDefault="004C5723" w:rsidP="0089712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case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ENetworkArchitecture_CLIENTSERVER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: </w:t>
                      </w:r>
                    </w:p>
                    <w:p w:rsidR="004C5723" w:rsidRDefault="004C5723" w:rsidP="008971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== 0)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// the server</w:t>
                      </w:r>
                    </w:p>
                    <w:p w:rsidR="004C5723" w:rsidRDefault="004C5723" w:rsidP="008971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{</w:t>
                      </w:r>
                    </w:p>
                    <w:p w:rsidR="004C5723" w:rsidRPr="0089712F" w:rsidRDefault="004C5723" w:rsidP="008971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nl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PeerNode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serverPeerNode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nl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ServerPeerNode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8E7DAD" w:rsidRDefault="004C5723" w:rsidP="0089712F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lang w:val="en-US" w:eastAsia="de-AT"/>
                        </w:rPr>
                      </w:pPr>
                      <w:r w:rsidRPr="008E7DAD">
                        <w:rPr>
                          <w:rFonts w:ascii="Consolas" w:hAnsi="Consolas" w:cs="Consolas"/>
                          <w:b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 w:rsidRPr="008E7DAD">
                        <w:rPr>
                          <w:rFonts w:ascii="Consolas" w:hAnsi="Consolas" w:cs="Consolas"/>
                          <w:b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ServerChatLogic</w:t>
                      </w:r>
                      <w:proofErr w:type="spellEnd"/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proofErr w:type="gramStart"/>
                      <w:r w:rsidRPr="008E7DAD">
                        <w:rPr>
                          <w:rFonts w:ascii="Consolas" w:hAnsi="Consolas" w:cs="Consolas"/>
                          <w:b/>
                          <w:color w:val="88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createForPeerNode</w:t>
                      </w:r>
                      <w:proofErr w:type="spellEnd"/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E7DAD">
                        <w:rPr>
                          <w:rFonts w:ascii="Consolas" w:hAnsi="Consolas" w:cs="Consolas"/>
                          <w:b/>
                          <w:color w:val="88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peerNode</w:t>
                      </w:r>
                      <w:proofErr w:type="spellEnd"/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8E7DAD">
                        <w:rPr>
                          <w:rFonts w:ascii="Consolas" w:hAnsi="Consolas" w:cs="Consolas"/>
                          <w:b/>
                          <w:color w:val="00008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rightLayer</w:t>
                      </w:r>
                      <w:proofErr w:type="spellEnd"/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Default="004C5723" w:rsidP="0089712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de-AT"/>
                        </w:rPr>
                        <w:t xml:space="preserve">     . . .</w:t>
                      </w:r>
                    </w:p>
                    <w:p w:rsidR="004C5723" w:rsidRDefault="004C5723" w:rsidP="0089712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}</w:t>
                      </w:r>
                    </w:p>
                    <w:p w:rsidR="004C5723" w:rsidRDefault="004C5723" w:rsidP="008971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//clients</w:t>
                      </w:r>
                    </w:p>
                    <w:p w:rsidR="004C5723" w:rsidRDefault="004C5723" w:rsidP="008971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{</w:t>
                      </w:r>
                    </w:p>
                    <w:p w:rsidR="004C5723" w:rsidRPr="0089712F" w:rsidRDefault="004C5723" w:rsidP="0089712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nl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PeerNode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clientPeerNode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nl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ClientPeerNode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create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8E7DAD" w:rsidRDefault="004C5723" w:rsidP="0089712F">
                      <w:pPr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lang w:val="en-US" w:eastAsia="de-AT"/>
                        </w:rPr>
                      </w:pPr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 w:rsidRPr="008E7DAD">
                        <w:rPr>
                          <w:rFonts w:ascii="Consolas" w:hAnsi="Consolas" w:cs="Consolas"/>
                          <w:b/>
                          <w:color w:val="216F85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ClientChatLogic</w:t>
                      </w:r>
                      <w:proofErr w:type="spellEnd"/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proofErr w:type="gramStart"/>
                      <w:r w:rsidRPr="008E7DAD">
                        <w:rPr>
                          <w:rFonts w:ascii="Consolas" w:hAnsi="Consolas" w:cs="Consolas"/>
                          <w:b/>
                          <w:color w:val="88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createForPeerNode</w:t>
                      </w:r>
                      <w:proofErr w:type="spellEnd"/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E7DAD">
                        <w:rPr>
                          <w:rFonts w:ascii="Consolas" w:hAnsi="Consolas" w:cs="Consolas"/>
                          <w:b/>
                          <w:color w:val="88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peerNode</w:t>
                      </w:r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,</w:t>
                      </w:r>
                      <w:r w:rsidRPr="008E7DAD">
                        <w:rPr>
                          <w:rFonts w:ascii="Consolas" w:hAnsi="Consolas" w:cs="Consolas"/>
                          <w:b/>
                          <w:color w:val="00008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rightLayer</w:t>
                      </w:r>
                      <w:proofErr w:type="spellEnd"/>
                      <w:r w:rsidRPr="008E7DAD">
                        <w:rPr>
                          <w:rFonts w:ascii="Consolas" w:hAnsi="Consolas" w:cs="Consolas"/>
                          <w:b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Default="004C5723" w:rsidP="0089712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de-AT"/>
                        </w:rPr>
                        <w:t xml:space="preserve">     . . .</w:t>
                      </w:r>
                    </w:p>
                    <w:p w:rsidR="004C5723" w:rsidRPr="0089712F" w:rsidRDefault="004C5723" w:rsidP="0089712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val="en-US" w:eastAsia="de-AT"/>
                        </w:rPr>
                        <w:t xml:space="preserve">   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292E" w:rsidRPr="00C668FC" w:rsidRDefault="0097292E" w:rsidP="00BD6AD8">
      <w:pPr>
        <w:rPr>
          <w:rFonts w:ascii="Consolas" w:hAnsi="Consolas" w:cs="Consolas"/>
          <w:color w:val="0000FF"/>
          <w:sz w:val="16"/>
          <w:szCs w:val="16"/>
          <w:lang w:eastAsia="de-AT"/>
        </w:rPr>
      </w:pPr>
    </w:p>
    <w:p w:rsidR="00C668FC" w:rsidRDefault="00C668FC" w:rsidP="00BD6AD8">
      <w:r>
        <w:t xml:space="preserve">Die UI, welche in </w:t>
      </w:r>
      <w:proofErr w:type="spellStart"/>
      <w:r>
        <w:t>createForPeerNode</w:t>
      </w:r>
      <w:proofErr w:type="spellEnd"/>
      <w:r>
        <w:t xml:space="preserve"> aufgebaut wird, sieht wie folgt aus:</w:t>
      </w:r>
    </w:p>
    <w:p w:rsidR="00C668FC" w:rsidRDefault="00C668FC" w:rsidP="00BD6AD8">
      <w:r>
        <w:rPr>
          <w:noProof/>
          <w:lang w:val="en-US" w:eastAsia="en-US"/>
        </w:rPr>
        <w:lastRenderedPageBreak/>
        <w:drawing>
          <wp:inline distT="0" distB="0" distL="0" distR="0" wp14:anchorId="1F0CBCA2" wp14:editId="5CBE1A2F">
            <wp:extent cx="2695575" cy="2809875"/>
            <wp:effectExtent l="0" t="0" r="9525" b="952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FC" w:rsidRDefault="00C668FC" w:rsidP="00BD6AD8"/>
    <w:p w:rsidR="00C43599" w:rsidRDefault="00C668FC" w:rsidP="00BD6AD8">
      <w:r>
        <w:t>Die Verankerung des Login-Mechanismus mit Name und Passwort im Spiel ist jedoch leider nicht gelungen.</w:t>
      </w:r>
    </w:p>
    <w:p w:rsidR="00C668FC" w:rsidRPr="00C668FC" w:rsidRDefault="00C668FC" w:rsidP="00BD6AD8"/>
    <w:p w:rsidR="004B7AB9" w:rsidRPr="005D653B" w:rsidRDefault="004B7AB9" w:rsidP="00BD6AD8">
      <w:pPr>
        <w:pStyle w:val="berschrift3"/>
        <w:rPr>
          <w:lang w:val="en-US"/>
        </w:rPr>
      </w:pPr>
      <w:bookmarkStart w:id="8" w:name="_Toc375593360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a persistent 'known player management' to the server</w:t>
      </w:r>
      <w:bookmarkEnd w:id="8"/>
    </w:p>
    <w:p w:rsidR="004B7AB9" w:rsidRPr="00A76E60" w:rsidRDefault="00A76E60" w:rsidP="00BD6AD8">
      <w:pPr>
        <w:rPr>
          <w:lang w:val="en-US"/>
        </w:rPr>
      </w:pPr>
      <w:proofErr w:type="spellStart"/>
      <w:r w:rsidRPr="00A76E60">
        <w:rPr>
          <w:lang w:val="en-US"/>
        </w:rPr>
        <w:t>Nicht</w:t>
      </w:r>
      <w:proofErr w:type="spellEnd"/>
      <w:r w:rsidRPr="00A76E60">
        <w:rPr>
          <w:lang w:val="en-US"/>
        </w:rPr>
        <w:t xml:space="preserve"> </w:t>
      </w:r>
      <w:proofErr w:type="spellStart"/>
      <w:r w:rsidRPr="00A76E60">
        <w:rPr>
          <w:lang w:val="en-US"/>
        </w:rPr>
        <w:t>ausgeführt</w:t>
      </w:r>
      <w:proofErr w:type="spellEnd"/>
      <w:r w:rsidRPr="00A76E60">
        <w:rPr>
          <w:lang w:val="en-US"/>
        </w:rPr>
        <w:t>.</w:t>
      </w:r>
    </w:p>
    <w:p w:rsidR="00BB2FCD" w:rsidRPr="005D653B" w:rsidRDefault="00BB2FCD" w:rsidP="00BD6AD8">
      <w:pPr>
        <w:rPr>
          <w:lang w:val="en-US"/>
        </w:rPr>
      </w:pPr>
    </w:p>
    <w:p w:rsidR="004B7AB9" w:rsidRDefault="004B7AB9" w:rsidP="00BD6AD8">
      <w:pPr>
        <w:pStyle w:val="berschrift3"/>
        <w:rPr>
          <w:lang w:val="en-US"/>
        </w:rPr>
      </w:pPr>
      <w:bookmarkStart w:id="9" w:name="_Ref375338881"/>
      <w:bookmarkStart w:id="10" w:name="_Toc375593361"/>
      <w:proofErr w:type="gramStart"/>
      <w:r w:rsidRPr="005D653B">
        <w:rPr>
          <w:lang w:val="en-US"/>
        </w:rPr>
        <w:t>allow</w:t>
      </w:r>
      <w:proofErr w:type="gramEnd"/>
      <w:r w:rsidRPr="005D653B">
        <w:rPr>
          <w:lang w:val="en-US"/>
        </w:rPr>
        <w:t xml:space="preserve"> up to 16 players login to the game server simultaneously</w:t>
      </w:r>
      <w:bookmarkEnd w:id="9"/>
      <w:bookmarkEnd w:id="10"/>
    </w:p>
    <w:p w:rsidR="00ED3B6B" w:rsidRDefault="00421272" w:rsidP="00D350A4">
      <w:pPr>
        <w:rPr>
          <w:lang w:val="de-AT"/>
        </w:rPr>
      </w:pPr>
      <w:r>
        <w:rPr>
          <w:lang w:val="de-AT"/>
        </w:rPr>
        <w:t>Um die Verwaltung der eingeloggten User sauber zu implementieren, wurde</w:t>
      </w:r>
      <w:r w:rsidR="003269EF">
        <w:rPr>
          <w:lang w:val="de-AT"/>
        </w:rPr>
        <w:t xml:space="preserve"> </w:t>
      </w:r>
      <w:r>
        <w:rPr>
          <w:lang w:val="de-AT"/>
        </w:rPr>
        <w:t xml:space="preserve">hierzu eine </w:t>
      </w:r>
      <w:r w:rsidR="003269EF">
        <w:rPr>
          <w:lang w:val="de-AT"/>
        </w:rPr>
        <w:t>neu</w:t>
      </w:r>
      <w:r>
        <w:rPr>
          <w:lang w:val="de-AT"/>
        </w:rPr>
        <w:t>e</w:t>
      </w:r>
      <w:r w:rsidR="003269EF">
        <w:rPr>
          <w:lang w:val="de-AT"/>
        </w:rPr>
        <w:t xml:space="preserve"> Klasse </w:t>
      </w:r>
      <w:proofErr w:type="spellStart"/>
      <w:r w:rsidR="003269EF" w:rsidRPr="003269EF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nlGameStateReplicaComponent</w:t>
      </w:r>
      <w:proofErr w:type="spellEnd"/>
      <w:r w:rsidR="003269EF">
        <w:rPr>
          <w:lang w:val="de-AT"/>
        </w:rPr>
        <w:t xml:space="preserve"> </w:t>
      </w:r>
      <w:r>
        <w:rPr>
          <w:lang w:val="de-AT"/>
        </w:rPr>
        <w:t xml:space="preserve">erstellt, welche </w:t>
      </w:r>
      <w:r w:rsidR="00BB2FCD">
        <w:rPr>
          <w:lang w:val="de-AT"/>
        </w:rPr>
        <w:t>den „</w:t>
      </w:r>
      <w:proofErr w:type="spellStart"/>
      <w:r w:rsidR="00BB2FCD">
        <w:rPr>
          <w:lang w:val="de-AT"/>
        </w:rPr>
        <w:t>GameState</w:t>
      </w:r>
      <w:proofErr w:type="spellEnd"/>
      <w:r w:rsidR="00BB2FCD">
        <w:rPr>
          <w:lang w:val="de-AT"/>
        </w:rPr>
        <w:t xml:space="preserve">“ repliziert und hierfür </w:t>
      </w:r>
      <w:r>
        <w:rPr>
          <w:lang w:val="de-AT"/>
        </w:rPr>
        <w:t xml:space="preserve">diverse </w:t>
      </w:r>
      <w:proofErr w:type="spellStart"/>
      <w:r>
        <w:rPr>
          <w:lang w:val="de-AT"/>
        </w:rPr>
        <w:t>Logiken</w:t>
      </w:r>
      <w:proofErr w:type="spellEnd"/>
      <w:r w:rsidR="00BB2FCD">
        <w:rPr>
          <w:lang w:val="de-AT"/>
        </w:rPr>
        <w:t xml:space="preserve"> wie die Beschränkung der Verbindungen </w:t>
      </w:r>
      <w:r>
        <w:rPr>
          <w:lang w:val="de-AT"/>
        </w:rPr>
        <w:t xml:space="preserve">implementiert. Für die Reglementierung der eingeloggten User wurde eine </w:t>
      </w:r>
      <w:r w:rsidR="003269EF">
        <w:rPr>
          <w:lang w:val="de-AT"/>
        </w:rPr>
        <w:t xml:space="preserve">statische Variable hinzugefügt, die das </w:t>
      </w:r>
      <w:r w:rsidR="0033596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93F13C" wp14:editId="699A854D">
                <wp:simplePos x="0" y="0"/>
                <wp:positionH relativeFrom="margin">
                  <wp:align>left</wp:align>
                </wp:positionH>
                <wp:positionV relativeFrom="paragraph">
                  <wp:posOffset>505900</wp:posOffset>
                </wp:positionV>
                <wp:extent cx="6312535" cy="1404620"/>
                <wp:effectExtent l="0" t="0" r="12065" b="11430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335963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proofErr w:type="gramStart"/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static</w:t>
                            </w:r>
                            <w:proofErr w:type="gram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size_t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CONNECTION_LIMIT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16;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3F13C" id="Textfeld 11" o:spid="_x0000_s1027" type="#_x0000_t202" style="position:absolute;margin-left:0;margin-top:39.85pt;width:497.0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">
                <v:textbox style="mso-fit-shape-to-text:t">
                  <w:txbxContent>
                    <w:p w:rsidR="004C5723" w:rsidRPr="00335963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proofErr w:type="gramStart"/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static</w:t>
                      </w:r>
                      <w:proofErr w:type="gram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size_t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CONNECTION_LIMIT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16;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69EF">
        <w:rPr>
          <w:lang w:val="de-AT"/>
        </w:rPr>
        <w:t>Maximum der erlaubten Verbindungen festlegt:</w:t>
      </w:r>
    </w:p>
    <w:p w:rsidR="003269EF" w:rsidRPr="00335963" w:rsidRDefault="003269EF" w:rsidP="003269EF">
      <w:pPr>
        <w:rPr>
          <w:rFonts w:ascii="Consolas" w:hAnsi="Consolas" w:cs="Consolas"/>
          <w:color w:val="000000"/>
          <w:sz w:val="19"/>
          <w:szCs w:val="19"/>
          <w:lang w:eastAsia="de-AT"/>
        </w:rPr>
      </w:pPr>
    </w:p>
    <w:p w:rsidR="003269EF" w:rsidRDefault="00335963" w:rsidP="003269EF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50CDBC" wp14:editId="03F18390">
                <wp:simplePos x="0" y="0"/>
                <wp:positionH relativeFrom="margin">
                  <wp:align>left</wp:align>
                </wp:positionH>
                <wp:positionV relativeFrom="paragraph">
                  <wp:posOffset>454514</wp:posOffset>
                </wp:positionV>
                <wp:extent cx="6312535" cy="1404620"/>
                <wp:effectExtent l="0" t="0" r="12065" b="11430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335963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</w:t>
                            </w:r>
                            <w:proofErr w:type="gramStart"/>
                            <w:r w:rsidRPr="00335963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SYNTHESIZE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connectionCount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,ActiveConnectionCount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50CDBC" id="Textfeld 10" o:spid="_x0000_s1028" type="#_x0000_t202" style="position:absolute;margin-left:0;margin-top:35.8pt;width:497.0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">
                <v:textbox style="mso-fit-shape-to-text:t">
                  <w:txbxContent>
                    <w:p w:rsidR="004C5723" w:rsidRPr="00335963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</w:t>
                      </w:r>
                      <w:proofErr w:type="gramStart"/>
                      <w:r w:rsidRPr="00335963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SYNTHESIZE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connectionCount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,ActiveConnectionCount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FCD">
        <w:t>Des W</w:t>
      </w:r>
      <w:r w:rsidR="003269EF" w:rsidRPr="00421272">
        <w:t xml:space="preserve">eiteren wurde ein Property </w:t>
      </w:r>
      <w:r w:rsidR="00421272">
        <w:t>in dieser Klasse definiert, mit welchem die Anzahl der aktiven Verbindungen verwaltet wird:</w:t>
      </w:r>
    </w:p>
    <w:p w:rsidR="003269EF" w:rsidRPr="00335963" w:rsidRDefault="003269EF" w:rsidP="00D350A4"/>
    <w:p w:rsidR="00BC4B3A" w:rsidRDefault="00E432A1" w:rsidP="00D350A4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CEBC47" wp14:editId="5419C8CF">
                <wp:simplePos x="0" y="0"/>
                <wp:positionH relativeFrom="margin">
                  <wp:align>left</wp:align>
                </wp:positionH>
                <wp:positionV relativeFrom="paragraph">
                  <wp:posOffset>1081942</wp:posOffset>
                </wp:positionV>
                <wp:extent cx="6312535" cy="1404620"/>
                <wp:effectExtent l="0" t="0" r="12065" b="15240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onNewIncommingConnectionNotification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CCObject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peerWrapperObject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peerWrapperObject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getReplica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()-&gt;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 ==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getActiveConnectionCount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 &gt;=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CONNECTION_LIMIT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getReplica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()-&gt;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log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ELogType_Info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"Connection Limit reached, closing connection"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getReplica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()-&gt;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accessRakNetPeer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()-&gt;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CloseConnection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getGUID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(),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true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else</w:t>
                            </w:r>
                            <w:proofErr w:type="gramEnd"/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connectionList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push_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back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getGUID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());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//we maintain this connection ID in a list</w:t>
                            </w:r>
                          </w:p>
                          <w:p w:rsidR="004C5723" w:rsidRPr="009E537C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connectionCount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++;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//increase the active connection count</w:t>
                            </w:r>
                          </w:p>
                          <w:p w:rsidR="004C5723" w:rsidRPr="008D5562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8D55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}</w:t>
                            </w:r>
                          </w:p>
                          <w:p w:rsidR="004C5723" w:rsidRPr="008D5562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  </w:t>
                            </w:r>
                            <w:r w:rsidRPr="008D55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}</w:t>
                            </w:r>
                          </w:p>
                          <w:p w:rsidR="004C5723" w:rsidRPr="008D5562" w:rsidRDefault="004C5723" w:rsidP="00E432A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 </w:t>
                            </w:r>
                            <w:r w:rsidRPr="008D55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}</w:t>
                            </w:r>
                          </w:p>
                          <w:p w:rsidR="004C5723" w:rsidRPr="00335963" w:rsidRDefault="004C5723" w:rsidP="00E432A1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</w:t>
                            </w:r>
                            <w:r w:rsidRPr="008D55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CEBC47" id="Textfeld 9" o:spid="_x0000_s1029" type="#_x0000_t202" style="position:absolute;margin-left:0;margin-top:85.2pt;width:497.0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W7KA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">
                <v:textbox style="mso-fit-shape-to-text:t">
                  <w:txbxContent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onNewIncommingConnectionNotification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CCObject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peerWrapperObject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peerWrapperObject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getReplica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()-&gt;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 ==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getActiveConnectionCount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 &gt;= </w:t>
                      </w:r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CONNECTION_LIMIT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proofErr w:type="gram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getReplica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()-&gt;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log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ELogType_Info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r w:rsidRPr="009E537C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"Connection Limit reached, closing connection"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getReplica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()-&gt;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accessRakNetPeer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()-&gt;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CloseConnection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getGUID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(), </w:t>
                      </w:r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true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else</w:t>
                      </w:r>
                      <w:proofErr w:type="gramEnd"/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connectionList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push_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back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getGUID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()); </w:t>
                      </w:r>
                      <w:r w:rsidRPr="009E537C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//we maintain this connection ID in a list</w:t>
                      </w:r>
                    </w:p>
                    <w:p w:rsidR="004C5723" w:rsidRPr="009E537C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connectionCount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++; </w:t>
                      </w:r>
                      <w:r w:rsidRPr="009E537C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//increase the active connection count</w:t>
                      </w:r>
                    </w:p>
                    <w:p w:rsidR="004C5723" w:rsidRPr="008D5562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8D556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}</w:t>
                      </w:r>
                    </w:p>
                    <w:p w:rsidR="004C5723" w:rsidRPr="008D5562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  </w:t>
                      </w:r>
                      <w:r w:rsidRPr="008D556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}</w:t>
                      </w:r>
                    </w:p>
                    <w:p w:rsidR="004C5723" w:rsidRPr="008D5562" w:rsidRDefault="004C5723" w:rsidP="00E432A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 </w:t>
                      </w:r>
                      <w:r w:rsidRPr="008D556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}</w:t>
                      </w:r>
                    </w:p>
                    <w:p w:rsidR="004C5723" w:rsidRPr="00335963" w:rsidRDefault="004C5723" w:rsidP="00E432A1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</w:t>
                      </w:r>
                      <w:r w:rsidRPr="008D556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2FCD" w:rsidRPr="00BB2FCD">
        <w:t>I</w:t>
      </w:r>
      <w:r w:rsidR="003269EF" w:rsidRPr="003269EF">
        <w:t>n</w:t>
      </w:r>
      <w:r w:rsidR="00BB2FCD">
        <w:t xml:space="preserve"> </w:t>
      </w:r>
      <w:r w:rsidR="00BB2FCD" w:rsidRPr="00BB2FCD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nlGameStateReplicaComponent</w:t>
      </w:r>
      <w:r w:rsidR="00BB2FCD">
        <w:rPr>
          <w:rFonts w:ascii="Consolas" w:hAnsi="Consolas" w:cs="Consolas"/>
          <w:color w:val="216F85"/>
          <w:sz w:val="19"/>
          <w:szCs w:val="19"/>
          <w:lang w:eastAsia="de-AT"/>
        </w:rPr>
        <w:t>.cpp</w:t>
      </w:r>
      <w:r w:rsidR="003269EF" w:rsidRPr="003269EF">
        <w:t xml:space="preserve"> </w:t>
      </w:r>
      <w:r w:rsidR="00BB2FCD">
        <w:t>wird anschließend im Event</w:t>
      </w:r>
      <w:r w:rsidR="003269EF" w:rsidRPr="003269EF">
        <w:t xml:space="preserve"> </w:t>
      </w:r>
      <w:proofErr w:type="spellStart"/>
      <w:r w:rsidR="003269EF" w:rsidRPr="003269EF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onNewIncommingConnectionNotification</w:t>
      </w:r>
      <w:proofErr w:type="spellEnd"/>
      <w:r w:rsidR="003269EF" w:rsidRPr="003269EF">
        <w:t xml:space="preserve"> geprüft, ob das Limit bereits überschritten wurde. </w:t>
      </w:r>
      <w:r w:rsidR="003269EF">
        <w:t xml:space="preserve">Ist dies der Fall, wird die Verbindung über </w:t>
      </w:r>
      <w:proofErr w:type="spellStart"/>
      <w:r w:rsidR="003269EF">
        <w:t>RakNet</w:t>
      </w:r>
      <w:proofErr w:type="spellEnd"/>
      <w:r w:rsidR="003269EF">
        <w:t xml:space="preserve"> geschlossen</w:t>
      </w:r>
      <w:r w:rsidR="004D7733">
        <w:t xml:space="preserve">. Andernfalls </w:t>
      </w:r>
      <w:r w:rsidR="009E537C">
        <w:t xml:space="preserve">wird die aktuelle Anzahl der Verbindungen erhöht und die GUID der Verbindung in einer Liste für </w:t>
      </w:r>
      <w:r w:rsidR="00DB1A46">
        <w:t>eventuelle</w:t>
      </w:r>
      <w:r w:rsidR="009E537C">
        <w:t xml:space="preserve"> spätere Bedarfe gespeichert</w:t>
      </w:r>
      <w:r w:rsidR="003269EF">
        <w:t>:</w:t>
      </w:r>
    </w:p>
    <w:p w:rsidR="00E432A1" w:rsidRDefault="00E432A1" w:rsidP="00D350A4"/>
    <w:p w:rsidR="00BB2FCD" w:rsidRDefault="00BB2FCD" w:rsidP="00BB2FCD">
      <w:pPr>
        <w:rPr>
          <w:rFonts w:ascii="Consolas" w:hAnsi="Consolas" w:cs="Consolas"/>
          <w:color w:val="000000"/>
          <w:sz w:val="19"/>
          <w:szCs w:val="19"/>
          <w:lang w:eastAsia="de-AT"/>
        </w:rPr>
      </w:pPr>
    </w:p>
    <w:p w:rsidR="009E537C" w:rsidRDefault="009E537C" w:rsidP="00BB2FCD">
      <w:r>
        <w:t xml:space="preserve">Um die Anzahl der Verbindungen korrekt zu halten darf nicht nur auf eingehende Verbindungen reagiert, sondern muss auch auf verlorene sowie getrennte Verbindungen reagiert werden. </w:t>
      </w:r>
      <w:r w:rsidRPr="009E537C">
        <w:t xml:space="preserve">Dazu wird in den Events </w:t>
      </w:r>
      <w:proofErr w:type="spellStart"/>
      <w:r w:rsidRPr="009E537C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onConnectionLostNotification</w:t>
      </w:r>
      <w:proofErr w:type="spellEnd"/>
      <w:r w:rsidRPr="009E537C">
        <w:t xml:space="preserve"> und </w:t>
      </w:r>
      <w:proofErr w:type="spellStart"/>
      <w:r w:rsidRPr="009E537C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onConnectionDisconnectedNotification</w:t>
      </w:r>
      <w:proofErr w:type="spellEnd"/>
      <w:r w:rsidRPr="009E537C">
        <w:t xml:space="preserve"> Rechnung getragen und die Anzahl der Verbindungen dekrem</w:t>
      </w:r>
      <w:r>
        <w:t>en</w:t>
      </w:r>
      <w:r w:rsidRPr="009E537C">
        <w:t>tiert</w:t>
      </w:r>
      <w:r w:rsidR="00E432A1">
        <w:t xml:space="preserve"> und die Verbindung aus der Liste gelöscht</w:t>
      </w:r>
      <w:r w:rsidRPr="009E537C">
        <w:t>:</w:t>
      </w:r>
    </w:p>
    <w:p w:rsidR="00B42CC5" w:rsidRPr="009E537C" w:rsidRDefault="00B42CC5" w:rsidP="00BB2FCD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A0A807E" wp14:editId="3FF03385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6312535" cy="1404620"/>
                <wp:effectExtent l="0" t="0" r="12065" b="11430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onConnectionLostNotification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CCObject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peerWrapperObject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peerWrapperObject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removeConnection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onConnectionDisconnectedNotification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CCObject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peerWrapperObject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peerWrapperObject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removeConnection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removeConnection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getReplica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()-&gt;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 ==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0;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&lt;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getActiveConnectionCount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(); ++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connectionList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[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] == 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getGUID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9E537C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connectionList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erase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connectionList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9E537C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begin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()+</w:t>
                            </w:r>
                            <w:proofErr w:type="spellStart"/>
                            <w:r w:rsidRPr="009E537C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9E537C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_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connectionCount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--;</w:t>
                            </w: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    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break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;</w:t>
                            </w: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   }</w:t>
                            </w: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  }</w:t>
                            </w: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 }</w:t>
                            </w:r>
                          </w:p>
                          <w:p w:rsidR="004C5723" w:rsidRPr="00335963" w:rsidRDefault="004C5723" w:rsidP="00B42C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eastAsia="de-AT"/>
                              </w:rPr>
                            </w:pP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A807E" id="Textfeld 8" o:spid="_x0000_s1030" type="#_x0000_t202" style="position:absolute;margin-left:0;margin-top:20.2pt;width:497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">
                <v:textbox style="mso-fit-shape-to-text:t">
                  <w:txbxContent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onConnectionLostNotification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CCObject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peerWrapperObject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peerWrapperObject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proofErr w:type="gram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removeConnection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onConnectionDisconnectedNotification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CCObject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peerWrapperObject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peerWrapperObject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proofErr w:type="gram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removeConnection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removeConnection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getReplica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()-&gt;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 ==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0;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&lt;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getActiveConnectionCount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(); ++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9E537C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connectionList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[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] == 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getGUID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9E537C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connectionList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erase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connectionList</w:t>
                      </w:r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9E537C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begin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()+</w:t>
                      </w:r>
                      <w:proofErr w:type="spellStart"/>
                      <w:r w:rsidRPr="009E537C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9E537C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A14EB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eastAsia="de-AT"/>
                        </w:rPr>
                        <w:t>_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eastAsia="de-AT"/>
                        </w:rPr>
                        <w:t>connectionCount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--;</w:t>
                      </w: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    </w:t>
                      </w:r>
                      <w:r w:rsidRPr="00A14EB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eastAsia="de-AT"/>
                        </w:rPr>
                        <w:t>break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;</w:t>
                      </w: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   }</w:t>
                      </w: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  }</w:t>
                      </w: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 }</w:t>
                      </w:r>
                    </w:p>
                    <w:p w:rsidR="004C5723" w:rsidRPr="00335963" w:rsidRDefault="004C5723" w:rsidP="00B42CC5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eastAsia="de-AT"/>
                        </w:rPr>
                      </w:pP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E537C" w:rsidRPr="009E537C" w:rsidRDefault="009E537C" w:rsidP="00BB2FCD">
      <w:pPr>
        <w:rPr>
          <w:rFonts w:ascii="Consolas" w:hAnsi="Consolas" w:cs="Consolas"/>
          <w:color w:val="000000"/>
          <w:sz w:val="19"/>
          <w:szCs w:val="19"/>
          <w:lang w:eastAsia="de-AT"/>
        </w:rPr>
      </w:pPr>
    </w:p>
    <w:p w:rsidR="00BB2FCD" w:rsidRDefault="00B42CC5" w:rsidP="00BB2FCD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64C4B2" wp14:editId="6CDA9D6E">
                <wp:simplePos x="0" y="0"/>
                <wp:positionH relativeFrom="margin">
                  <wp:align>left</wp:align>
                </wp:positionH>
                <wp:positionV relativeFrom="paragraph">
                  <wp:posOffset>506584</wp:posOffset>
                </wp:positionV>
                <wp:extent cx="6312535" cy="1404620"/>
                <wp:effectExtent l="0" t="0" r="12065" b="1778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class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: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public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</w:p>
                          <w:p w:rsidR="004C5723" w:rsidRPr="008D5562" w:rsidRDefault="004C5723" w:rsidP="00B42CC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private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notificationConnectionLost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notificationConnectionDisconnected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notificationNewIncommingConnection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E1595E" w:rsidRDefault="004C5723" w:rsidP="00B42C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};</w:t>
                            </w:r>
                          </w:p>
                          <w:p w:rsidR="004C5723" w:rsidRPr="00E1595E" w:rsidRDefault="004C5723" w:rsidP="00B42C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: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connectionCount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(0)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notificationConnectionLost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SL_NOTIFY_CONNECTION_LOST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notificationConnectionDisconnected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SL_NOTIFY_DISCONNECTION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notificationNewIncommingConnection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SL_NOTIFY_NEW_INCOMMING_CONNECTION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setName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staticClassName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ServerAuthorityReplicationRule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replicationRule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ServerAuthorityReplicationRule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replicationRule</w:t>
                            </w:r>
                            <w:proofErr w:type="spellEnd"/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_replica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getReplica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setReplicationRule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replicationRule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notificationConnectionLost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addObserver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this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callfuncO_selector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onConnectionLostNotification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notificationConnectionDisconnected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addObserver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this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callfuncO_selector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onConnectionDisconnectedNotification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notificationNewIncommingConnection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addObserver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this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callfuncO_selector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onNewIncommingConnectionNotification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proofErr w:type="spellEnd"/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::~</w:t>
                            </w:r>
                            <w:proofErr w:type="spellStart"/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</w:t>
                            </w:r>
                          </w:p>
                          <w:p w:rsidR="004C5723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4D7733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4D7733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//unregister observed notifications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notificationConnectionLost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removeObserver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notificationConnectionDisconnected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removeObserver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E1595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E1595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notificationNewIncommingConnection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removeObserver</w:t>
                            </w:r>
                            <w:proofErr w:type="spell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B42CC5" w:rsidRDefault="004C5723" w:rsidP="00B42CC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1595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64C4B2" id="Textfeld 5" o:spid="_x0000_s1031" type="#_x0000_t202" style="position:absolute;margin-left:0;margin-top:39.9pt;width:497.0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">
                <v:textbox style="mso-fit-shape-to-text:t">
                  <w:txbxContent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E1595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class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: </w:t>
                      </w:r>
                      <w:r w:rsidRPr="00E1595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public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</w:p>
                    <w:p w:rsidR="004C5723" w:rsidRPr="008D5562" w:rsidRDefault="004C5723" w:rsidP="00B42CC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E1595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private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notificationConnectionLost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notificationConnectionDisconnected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notificationNewIncommingConnection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E1595E" w:rsidRDefault="004C5723" w:rsidP="00B42CC5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};</w:t>
                      </w:r>
                    </w:p>
                    <w:p w:rsidR="004C5723" w:rsidRPr="00E1595E" w:rsidRDefault="004C5723" w:rsidP="00B42CC5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: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connectionCount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(0)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End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notificationConnectionLost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E1595E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SL_NOTIFY_CONNECTION_LOST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End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notificationConnectionDisconnected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E1595E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SL_NOTIFY_DISCONNECTION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notificationNewIncommingConnection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E1595E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SL_NOTIFY_NEW_INCOMMING_CONNECTION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setName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staticClassName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ServerAuthorityReplicationRule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replicationRule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ServerAuthorityReplicationRule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replicationRule</w:t>
                      </w:r>
                      <w:proofErr w:type="spellEnd"/>
                      <w:proofErr w:type="gram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_replica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getReplica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setReplicationRule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replicationRule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notificationConnectionLost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addObserver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this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r w:rsidRPr="00E1595E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callfuncO_selector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onConnectionLostNotification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notificationConnectionDisconnected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addObserver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this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r w:rsidRPr="00E1595E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callfuncO_selector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onConnectionDisconnectedNotification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notificationNewIncommingConnection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addObserver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this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r w:rsidRPr="00E1595E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callfuncO_selector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onNewIncommingConnectionNotification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proofErr w:type="spellEnd"/>
                      <w:proofErr w:type="gram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::~</w:t>
                      </w:r>
                      <w:proofErr w:type="spellStart"/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</w:t>
                      </w:r>
                    </w:p>
                    <w:p w:rsidR="004C5723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4D7733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4D7733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//unregister observed notifications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notificationConnectionLost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removeObserver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notificationConnectionDisconnected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removeObserver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E1595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E1595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notificationNewIncommingConnection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E1595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removeObserver</w:t>
                      </w:r>
                      <w:proofErr w:type="spell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B42CC5" w:rsidRDefault="004C5723" w:rsidP="00B42CC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1595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E02">
        <w:t>U</w:t>
      </w:r>
      <w:r w:rsidR="00E1595E">
        <w:t xml:space="preserve">m neue Verbindungen sowie andere Events allerdings überhaupt erst mitbekommen zu können, wurden hierfür </w:t>
      </w:r>
      <w:proofErr w:type="spellStart"/>
      <w:r w:rsidR="00E1595E">
        <w:t>Notifications</w:t>
      </w:r>
      <w:proofErr w:type="spellEnd"/>
      <w:r w:rsidR="00E1595E">
        <w:t xml:space="preserve"> für die entsprechenden Events definiert</w:t>
      </w:r>
      <w:r w:rsidR="004D7733">
        <w:t xml:space="preserve"> und registriert</w:t>
      </w:r>
      <w:r w:rsidR="00E1595E">
        <w:t>:</w:t>
      </w:r>
    </w:p>
    <w:p w:rsidR="00BB2FCD" w:rsidRPr="00B42CC5" w:rsidRDefault="00BB2FCD" w:rsidP="00D350A4"/>
    <w:p w:rsidR="00A14EBE" w:rsidRPr="00B42CC5" w:rsidRDefault="00A14EBE" w:rsidP="00D350A4">
      <w:r w:rsidRPr="00B42CC5">
        <w:t xml:space="preserve">Damit die </w:t>
      </w:r>
      <w:proofErr w:type="spellStart"/>
      <w:r w:rsidRPr="00B42CC5">
        <w:t>GameStateReplica</w:t>
      </w:r>
      <w:proofErr w:type="spellEnd"/>
      <w:r w:rsidRPr="00B42CC5">
        <w:t xml:space="preserve"> ihre Arbeit erfüllen kann, wird in </w:t>
      </w:r>
      <w:r w:rsidRPr="00B42CC5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nlTankVsTankGameLogicNode</w:t>
      </w:r>
      <w:r w:rsidRPr="00B42CC5">
        <w:rPr>
          <w:rFonts w:ascii="Consolas" w:hAnsi="Consolas" w:cs="Consolas"/>
          <w:color w:val="216F85"/>
          <w:sz w:val="19"/>
          <w:szCs w:val="19"/>
          <w:lang w:eastAsia="de-AT"/>
        </w:rPr>
        <w:t>.cpp</w:t>
      </w:r>
      <w:r w:rsidRPr="00B42CC5">
        <w:t xml:space="preserve"> bei </w:t>
      </w:r>
      <w:proofErr w:type="spellStart"/>
      <w:r w:rsidRPr="00B42CC5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onPeerIsConnected</w:t>
      </w:r>
      <w:proofErr w:type="spellEnd"/>
      <w:r w:rsidRPr="00B42CC5">
        <w:rPr>
          <w:rFonts w:ascii="Consolas" w:hAnsi="Consolas" w:cs="Consolas"/>
          <w:color w:val="880000"/>
          <w:sz w:val="19"/>
          <w:szCs w:val="19"/>
          <w:lang w:eastAsia="de-AT"/>
        </w:rPr>
        <w:t xml:space="preserve"> </w:t>
      </w:r>
      <w:r w:rsidR="009F5733" w:rsidRPr="00B42CC5">
        <w:t xml:space="preserve">über den </w:t>
      </w:r>
      <w:proofErr w:type="spellStart"/>
      <w:r w:rsidR="009F5733" w:rsidRPr="00B42CC5">
        <w:t>ReplicaManager</w:t>
      </w:r>
      <w:proofErr w:type="spellEnd"/>
      <w:r w:rsidR="009F5733" w:rsidRPr="00B42CC5">
        <w:t xml:space="preserve"> </w:t>
      </w:r>
      <w:proofErr w:type="spellStart"/>
      <w:r w:rsidR="009F5733" w:rsidRPr="00B42CC5">
        <w:t>c</w:t>
      </w:r>
      <w:r w:rsidR="00B73C60" w:rsidRPr="00B42CC5">
        <w:t>reateReplica</w:t>
      </w:r>
      <w:proofErr w:type="spellEnd"/>
      <w:r w:rsidR="00B73C60" w:rsidRPr="00B42CC5">
        <w:t xml:space="preserve"> aufgerufen</w:t>
      </w:r>
      <w:r w:rsidRPr="00B42CC5">
        <w:t>:</w:t>
      </w:r>
    </w:p>
    <w:p w:rsidR="006A3804" w:rsidRPr="00B42CC5" w:rsidRDefault="00B42CC5" w:rsidP="00D350A4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534374" wp14:editId="264F856B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6312535" cy="1404620"/>
                <wp:effectExtent l="0" t="0" r="12065" b="11430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A14EB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TankVsTankGameLogicNode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onPeerIsConnected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peerWrapper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14EB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log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ELogType_Info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"%s - received peer is connected"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getClassName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 creating 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gameStateReplica</w:t>
                            </w:r>
                            <w:proofErr w:type="spellEnd"/>
                          </w:p>
                          <w:p w:rsidR="004C5723" w:rsidRPr="00A14EBE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A14EB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getReplicaManager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()-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createReplica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staticClassName</w:t>
                            </w:r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A14EBE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A14EB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34374" id="Textfeld 6" o:spid="_x0000_s1032" type="#_x0000_t202" style="position:absolute;margin-left:0;margin-top:20.15pt;width:497.0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">
                <v:textbox style="mso-fit-shape-to-text:t">
                  <w:txbxContent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A14EB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TankVsTankGameLogicNode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onPeerIsConnected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peerWrapper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proofErr w:type="gramStart"/>
                      <w:r w:rsidRPr="00A14EB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r w:rsidRPr="00A14EB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log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ELogType_Info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r w:rsidRPr="00A14EBE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"%s - received peer is connected"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getClassName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A14EBE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 creating 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gameStateReplica</w:t>
                      </w:r>
                      <w:proofErr w:type="spellEnd"/>
                    </w:p>
                    <w:p w:rsidR="004C5723" w:rsidRPr="00A14EBE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A14EB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r w:rsidRPr="00A14EB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getReplicaManager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()-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</w:t>
                      </w:r>
                      <w:r w:rsidRPr="00A14EB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createReplica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A14EBE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A14EBE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staticClassName</w:t>
                      </w:r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(),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A14EBE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A14EB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4EBE" w:rsidRDefault="00A14EBE" w:rsidP="00D350A4"/>
    <w:p w:rsidR="00B42CC5" w:rsidRPr="00B73C60" w:rsidRDefault="00DB1A46" w:rsidP="00D350A4">
      <w:r>
        <w:t>Wonach</w:t>
      </w:r>
      <w:r w:rsidR="009F5733">
        <w:t xml:space="preserve"> sie in</w:t>
      </w:r>
      <w:r w:rsidR="00B73C60" w:rsidRPr="00B73C60">
        <w:t xml:space="preserve"> </w:t>
      </w:r>
      <w:proofErr w:type="spellStart"/>
      <w:r w:rsidR="00B73C60" w:rsidRPr="00B73C60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nlGameContent</w:t>
      </w:r>
      <w:r w:rsidR="00B73C60" w:rsidRPr="00B73C60">
        <w:rPr>
          <w:rFonts w:ascii="Consolas" w:hAnsi="Consolas" w:cs="Consolas"/>
          <w:color w:val="216F85"/>
          <w:sz w:val="19"/>
          <w:szCs w:val="19"/>
          <w:lang w:eastAsia="de-AT"/>
        </w:rPr>
        <w:t>ReplicaManager</w:t>
      </w:r>
      <w:proofErr w:type="spellEnd"/>
      <w:r w:rsidR="00B73C60" w:rsidRPr="00B73C60">
        <w:rPr>
          <w:rFonts w:ascii="Consolas" w:hAnsi="Consolas" w:cs="Consolas"/>
          <w:color w:val="216F85"/>
          <w:sz w:val="19"/>
          <w:szCs w:val="19"/>
          <w:lang w:eastAsia="de-AT"/>
        </w:rPr>
        <w:t xml:space="preserve"> </w:t>
      </w:r>
      <w:r w:rsidR="009F5733">
        <w:t>schließ</w:t>
      </w:r>
      <w:r w:rsidR="00B73C60" w:rsidRPr="00B73C60">
        <w:t>lich erstellt</w:t>
      </w:r>
      <w:r w:rsidR="009F5733">
        <w:t xml:space="preserve"> wird</w:t>
      </w:r>
      <w:r w:rsidR="00B73C60" w:rsidRPr="00B73C60">
        <w:t>:</w:t>
      </w:r>
      <w:r w:rsidR="00B42CC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A8C291" wp14:editId="293D0154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6312535" cy="1404620"/>
                <wp:effectExtent l="0" t="0" r="12065" b="11430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B73C60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B73C6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73C6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typeName</w:t>
                            </w:r>
                            <w:proofErr w:type="spellEnd"/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== </w:t>
                            </w:r>
                            <w:proofErr w:type="spellStart"/>
                            <w:r w:rsidRPr="00B73C6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proofErr w:type="spellEnd"/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B73C6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staticClassName</w:t>
                            </w:r>
                            <w:proofErr w:type="spellEnd"/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</w:p>
                          <w:p w:rsidR="004C5723" w:rsidRPr="00B73C60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B73C60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B73C6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proofErr w:type="gramEnd"/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proofErr w:type="spellStart"/>
                            <w:r w:rsidRPr="00B73C6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nlGameStateReplicaComponent</w:t>
                            </w:r>
                            <w:proofErr w:type="spellEnd"/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B73C6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</w:t>
                            </w:r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();</w:t>
                            </w:r>
                          </w:p>
                          <w:p w:rsidR="004C5723" w:rsidRPr="00B73C60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B73C6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</w:t>
                            </w:r>
                            <w:proofErr w:type="gramEnd"/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proofErr w:type="spellStart"/>
                            <w:r w:rsidRPr="00B73C6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B73C6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getReplica</w:t>
                            </w:r>
                            <w:proofErr w:type="spellEnd"/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();</w:t>
                            </w:r>
                          </w:p>
                          <w:p w:rsidR="004C5723" w:rsidRPr="00335963" w:rsidRDefault="004C5723" w:rsidP="00B42C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3C6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8C291" id="Textfeld 7" o:spid="_x0000_s1033" type="#_x0000_t202" style="position:absolute;margin-left:0;margin-top:20.15pt;width:497.0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">
                <v:textbox style="mso-fit-shape-to-text:t">
                  <w:txbxContent>
                    <w:p w:rsidR="004C5723" w:rsidRPr="00B73C60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B73C6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B73C6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typeName</w:t>
                      </w:r>
                      <w:proofErr w:type="spellEnd"/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== </w:t>
                      </w:r>
                      <w:proofErr w:type="spellStart"/>
                      <w:r w:rsidRPr="00B73C6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proofErr w:type="spellEnd"/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B73C6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staticClassName</w:t>
                      </w:r>
                      <w:proofErr w:type="spellEnd"/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</w:p>
                    <w:p w:rsidR="004C5723" w:rsidRPr="00B73C60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B73C60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proofErr w:type="gramStart"/>
                      <w:r w:rsidRPr="00B73C6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proofErr w:type="gramEnd"/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proofErr w:type="spellStart"/>
                      <w:r w:rsidRPr="00B73C6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nlGameStateReplicaComponent</w:t>
                      </w:r>
                      <w:proofErr w:type="spellEnd"/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B73C6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</w:t>
                      </w:r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();</w:t>
                      </w:r>
                    </w:p>
                    <w:p w:rsidR="004C5723" w:rsidRPr="00B73C60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B73C6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</w:t>
                      </w:r>
                      <w:proofErr w:type="gramEnd"/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proofErr w:type="spellStart"/>
                      <w:r w:rsidRPr="00B73C6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B73C6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getReplica</w:t>
                      </w:r>
                      <w:proofErr w:type="spellEnd"/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();</w:t>
                      </w:r>
                    </w:p>
                    <w:p w:rsidR="004C5723" w:rsidRPr="00335963" w:rsidRDefault="004C5723" w:rsidP="00B42CC5">
                      <w:pPr>
                        <w:rPr>
                          <w:sz w:val="16"/>
                          <w:szCs w:val="16"/>
                        </w:rPr>
                      </w:pPr>
                      <w:r w:rsidRPr="00B73C6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73C60" w:rsidRDefault="00B73C60" w:rsidP="00D350A4"/>
    <w:p w:rsidR="00A14EBE" w:rsidRPr="003269EF" w:rsidRDefault="00A14EBE" w:rsidP="00D350A4"/>
    <w:p w:rsidR="004B7AB9" w:rsidRDefault="004B7AB9" w:rsidP="00BD6AD8">
      <w:pPr>
        <w:pStyle w:val="berschrift3"/>
        <w:rPr>
          <w:lang w:val="en-US"/>
        </w:rPr>
      </w:pPr>
      <w:bookmarkStart w:id="11" w:name="_Toc375593362"/>
      <w:proofErr w:type="gramStart"/>
      <w:r w:rsidRPr="005D653B">
        <w:rPr>
          <w:lang w:val="en-US"/>
        </w:rPr>
        <w:lastRenderedPageBreak/>
        <w:t>only</w:t>
      </w:r>
      <w:proofErr w:type="gramEnd"/>
      <w:r w:rsidRPr="005D653B">
        <w:rPr>
          <w:lang w:val="en-US"/>
        </w:rPr>
        <w:t xml:space="preserve"> 4 players can play at one time / the rest become spectators</w:t>
      </w:r>
      <w:bookmarkEnd w:id="11"/>
    </w:p>
    <w:p w:rsidR="00B42CC5" w:rsidRPr="00657474" w:rsidRDefault="00B42CC5" w:rsidP="00A70663">
      <w:pPr>
        <w:rPr>
          <w:rFonts w:ascii="Consolas" w:hAnsi="Consolas" w:cs="Consolas"/>
          <w:color w:val="216F85"/>
          <w:sz w:val="19"/>
          <w:szCs w:val="19"/>
          <w:lang w:eastAsia="de-A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33FF63" wp14:editId="33D9494A">
                <wp:simplePos x="0" y="0"/>
                <wp:positionH relativeFrom="margin">
                  <wp:align>left</wp:align>
                </wp:positionH>
                <wp:positionV relativeFrom="paragraph">
                  <wp:posOffset>481281</wp:posOffset>
                </wp:positionV>
                <wp:extent cx="6312535" cy="1404620"/>
                <wp:effectExtent l="0" t="0" r="12065" b="11430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B42CC5" w:rsidRDefault="004C5723" w:rsidP="00B42CC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D5562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SL_SYNTHESIZE_</w:t>
                            </w:r>
                            <w:proofErr w:type="gramStart"/>
                            <w:r w:rsidRPr="008D5562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</w:t>
                            </w:r>
                            <w:r w:rsidRPr="008D55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D556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bool</w:t>
                            </w:r>
                            <w:proofErr w:type="spellEnd"/>
                            <w:r w:rsidRPr="008D55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,_</w:t>
                            </w:r>
                            <w:proofErr w:type="spellStart"/>
                            <w:r w:rsidRPr="008D55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isSpectator,SpectatorMode,SpectatorMode</w:t>
                            </w:r>
                            <w:proofErr w:type="spellEnd"/>
                            <w:r w:rsidRPr="008D556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3FF63" id="Textfeld 4" o:spid="_x0000_s1034" type="#_x0000_t202" style="position:absolute;margin-left:0;margin-top:37.9pt;width:497.0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">
                <v:textbox style="mso-fit-shape-to-text:t">
                  <w:txbxContent>
                    <w:p w:rsidR="004C5723" w:rsidRPr="00B42CC5" w:rsidRDefault="004C5723" w:rsidP="00B42CC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D5562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SL_SYNTHESIZE_</w:t>
                      </w:r>
                      <w:proofErr w:type="gramStart"/>
                      <w:r w:rsidRPr="008D5562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</w:t>
                      </w:r>
                      <w:r w:rsidRPr="008D556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D556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bool</w:t>
                      </w:r>
                      <w:proofErr w:type="spellEnd"/>
                      <w:r w:rsidRPr="008D556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,_</w:t>
                      </w:r>
                      <w:proofErr w:type="spellStart"/>
                      <w:r w:rsidRPr="008D556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isSpectator,SpectatorMode,SpectatorMode</w:t>
                      </w:r>
                      <w:proofErr w:type="spellEnd"/>
                      <w:r w:rsidRPr="008D556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F33">
        <w:t>Die Kennzeichnung,</w:t>
      </w:r>
      <w:r w:rsidR="00657474" w:rsidRPr="00657474">
        <w:t xml:space="preserve"> ob sich </w:t>
      </w:r>
      <w:r w:rsidR="00860F33">
        <w:t xml:space="preserve">ein </w:t>
      </w:r>
      <w:r w:rsidR="00657474" w:rsidRPr="00657474">
        <w:t xml:space="preserve">Spieler im </w:t>
      </w:r>
      <w:proofErr w:type="spellStart"/>
      <w:r w:rsidR="00657474" w:rsidRPr="00657474">
        <w:t>Spectator</w:t>
      </w:r>
      <w:proofErr w:type="spellEnd"/>
      <w:r w:rsidR="00657474" w:rsidRPr="00657474">
        <w:t>-Modus befindet</w:t>
      </w:r>
      <w:r w:rsidR="00860F33">
        <w:t>, erfolgt</w:t>
      </w:r>
      <w:r w:rsidR="00A70663" w:rsidRPr="00657474">
        <w:t xml:space="preserve"> über</w:t>
      </w:r>
      <w:r w:rsidR="00860F33">
        <w:t xml:space="preserve"> ein</w:t>
      </w:r>
      <w:r w:rsidR="00A70663" w:rsidRPr="00657474">
        <w:t xml:space="preserve"> zusätzliches Property “</w:t>
      </w:r>
      <w:proofErr w:type="spellStart"/>
      <w:r w:rsidR="00A70663" w:rsidRPr="00657474">
        <w:t>isSpectatorMode</w:t>
      </w:r>
      <w:proofErr w:type="spellEnd"/>
      <w:r w:rsidR="00A70663" w:rsidRPr="00657474">
        <w:t xml:space="preserve">” in </w:t>
      </w:r>
      <w:proofErr w:type="spellStart"/>
      <w:r w:rsidR="00A70663" w:rsidRPr="00657474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nlTankPlayerReplicaComponent</w:t>
      </w:r>
      <w:proofErr w:type="spellEnd"/>
      <w:r w:rsidR="006A1071" w:rsidRPr="00657474">
        <w:rPr>
          <w:rFonts w:ascii="Consolas" w:hAnsi="Consolas" w:cs="Consolas"/>
          <w:color w:val="216F85"/>
          <w:sz w:val="19"/>
          <w:szCs w:val="19"/>
          <w:lang w:eastAsia="de-AT"/>
        </w:rPr>
        <w:t>:</w:t>
      </w:r>
    </w:p>
    <w:p w:rsidR="00A70663" w:rsidRPr="00B42CC5" w:rsidRDefault="00A70663" w:rsidP="00A70663">
      <w:pPr>
        <w:rPr>
          <w:sz w:val="16"/>
          <w:szCs w:val="16"/>
        </w:rPr>
      </w:pPr>
    </w:p>
    <w:p w:rsidR="00A70663" w:rsidRPr="00B42CC5" w:rsidRDefault="00B42CC5" w:rsidP="00A70663">
      <w:pPr>
        <w:rPr>
          <w:sz w:val="16"/>
          <w:szCs w:val="16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CB57AC" wp14:editId="4FEF4D15">
                <wp:simplePos x="0" y="0"/>
                <wp:positionH relativeFrom="margin">
                  <wp:align>left</wp:align>
                </wp:positionH>
                <wp:positionV relativeFrom="paragraph">
                  <wp:posOffset>475615</wp:posOffset>
                </wp:positionV>
                <wp:extent cx="6312535" cy="1404620"/>
                <wp:effectExtent l="0" t="0" r="12065" b="2540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B42CC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</w:pPr>
                            <w:proofErr w:type="spellStart"/>
                            <w:r w:rsidRPr="000172C1">
                              <w:rPr>
                                <w:rFonts w:ascii="Consolas" w:hAnsi="Consolas" w:cs="Consolas"/>
                                <w:color w:val="216F85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TankPlayerReplicaComponent</w:t>
                            </w:r>
                            <w:proofErr w:type="spellEnd"/>
                            <w:r w:rsidRPr="000172C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::</w:t>
                            </w:r>
                            <w:proofErr w:type="spellStart"/>
                            <w:r w:rsidRPr="000172C1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TankPlayerReplicaComponent</w:t>
                            </w:r>
                            <w:proofErr w:type="spellEnd"/>
                            <w:r w:rsidRPr="000172C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() :</w:t>
                            </w:r>
                            <w:r w:rsidRPr="000172C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_</w:t>
                            </w:r>
                            <w:proofErr w:type="spellStart"/>
                            <w:r w:rsidRPr="000172C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isSpectator</w:t>
                            </w:r>
                            <w:proofErr w:type="spellEnd"/>
                            <w:r w:rsidRPr="000172C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(</w:t>
                            </w:r>
                            <w:proofErr w:type="spellStart"/>
                            <w:r w:rsidRPr="000172C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false</w:t>
                            </w:r>
                            <w:proofErr w:type="spellEnd"/>
                            <w:r w:rsidRPr="000172C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  <w:lang w:eastAsia="de-AT"/>
                              </w:rPr>
                              <w:t>) { …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CB57AC" id="Textfeld 2" o:spid="_x0000_s1035" type="#_x0000_t202" style="position:absolute;margin-left:0;margin-top:37.45pt;width:497.0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K2KA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">
                <v:textbox style="mso-fit-shape-to-text:t">
                  <w:txbxContent>
                    <w:p w:rsidR="004C5723" w:rsidRPr="00B42CC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eastAsia="de-AT"/>
                        </w:rPr>
                      </w:pPr>
                      <w:proofErr w:type="spellStart"/>
                      <w:r w:rsidRPr="000172C1">
                        <w:rPr>
                          <w:rFonts w:ascii="Consolas" w:hAnsi="Consolas" w:cs="Consolas"/>
                          <w:color w:val="216F85"/>
                          <w:sz w:val="19"/>
                          <w:szCs w:val="19"/>
                          <w:highlight w:val="white"/>
                          <w:lang w:eastAsia="de-AT"/>
                        </w:rPr>
                        <w:t>TankPlayerReplicaComponent</w:t>
                      </w:r>
                      <w:proofErr w:type="spellEnd"/>
                      <w:r w:rsidRPr="000172C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eastAsia="de-AT"/>
                        </w:rPr>
                        <w:t>::</w:t>
                      </w:r>
                      <w:proofErr w:type="spellStart"/>
                      <w:r w:rsidRPr="000172C1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  <w:highlight w:val="white"/>
                          <w:lang w:eastAsia="de-AT"/>
                        </w:rPr>
                        <w:t>TankPlayerReplicaComponent</w:t>
                      </w:r>
                      <w:proofErr w:type="spellEnd"/>
                      <w:r w:rsidRPr="000172C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eastAsia="de-AT"/>
                        </w:rPr>
                        <w:t>() :</w:t>
                      </w:r>
                      <w:r w:rsidRPr="000172C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eastAsia="de-AT"/>
                        </w:rPr>
                        <w:t>_</w:t>
                      </w:r>
                      <w:proofErr w:type="spellStart"/>
                      <w:r w:rsidRPr="000172C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  <w:highlight w:val="white"/>
                          <w:lang w:eastAsia="de-AT"/>
                        </w:rPr>
                        <w:t>isSpectator</w:t>
                      </w:r>
                      <w:proofErr w:type="spellEnd"/>
                      <w:r w:rsidRPr="000172C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eastAsia="de-AT"/>
                        </w:rPr>
                        <w:t>(</w:t>
                      </w:r>
                      <w:proofErr w:type="spellStart"/>
                      <w:r w:rsidRPr="000172C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  <w:lang w:eastAsia="de-AT"/>
                        </w:rPr>
                        <w:t>false</w:t>
                      </w:r>
                      <w:proofErr w:type="spellEnd"/>
                      <w:r w:rsidRPr="000172C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  <w:lang w:eastAsia="de-AT"/>
                        </w:rPr>
                        <w:t>) { …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0F33" w:rsidRPr="00860F33">
        <w:t xml:space="preserve">Bei der Konstruktion der </w:t>
      </w:r>
      <w:proofErr w:type="spellStart"/>
      <w:r w:rsidR="00860F33" w:rsidRPr="00860F33">
        <w:t>TankPlayerReplica</w:t>
      </w:r>
      <w:proofErr w:type="spellEnd"/>
      <w:r w:rsidR="00860F33" w:rsidRPr="00860F33">
        <w:t xml:space="preserve"> wird </w:t>
      </w:r>
      <w:r w:rsidR="00860F33">
        <w:t xml:space="preserve">der </w:t>
      </w:r>
      <w:proofErr w:type="spellStart"/>
      <w:r w:rsidR="00860F33">
        <w:t>Spectator</w:t>
      </w:r>
      <w:proofErr w:type="spellEnd"/>
      <w:r w:rsidR="00860F33">
        <w:t xml:space="preserve">-Modus zunächst mit </w:t>
      </w:r>
      <w:proofErr w:type="spellStart"/>
      <w:r w:rsidR="00860F33">
        <w:t>false</w:t>
      </w:r>
      <w:proofErr w:type="spellEnd"/>
      <w:r w:rsidR="00860F33">
        <w:t xml:space="preserve"> initialisiert:</w:t>
      </w:r>
    </w:p>
    <w:p w:rsidR="00B42CC5" w:rsidRDefault="00B42CC5" w:rsidP="00A70663"/>
    <w:p w:rsidR="00DB1A46" w:rsidRDefault="00B42CC5" w:rsidP="00A70663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9AAAB4" wp14:editId="68937B87">
                <wp:simplePos x="0" y="0"/>
                <wp:positionH relativeFrom="margin">
                  <wp:align>left</wp:align>
                </wp:positionH>
                <wp:positionV relativeFrom="paragraph">
                  <wp:posOffset>437319</wp:posOffset>
                </wp:positionV>
                <wp:extent cx="6312535" cy="245745"/>
                <wp:effectExtent l="0" t="0" r="12065" b="2095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B42CC5" w:rsidRDefault="004C5723" w:rsidP="00B42CC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B42CC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static</w:t>
                            </w:r>
                            <w:proofErr w:type="gramEnd"/>
                            <w:r w:rsidRPr="00B42C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B42CC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size_t</w:t>
                            </w:r>
                            <w:proofErr w:type="spellEnd"/>
                            <w:r w:rsidRPr="00B42C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B42CC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PLAYER_LIMIT</w:t>
                            </w:r>
                            <w:r w:rsidRPr="00B42C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4;</w:t>
                            </w:r>
                          </w:p>
                          <w:p w:rsidR="004C5723" w:rsidRPr="00B42CC5" w:rsidRDefault="004C5723" w:rsidP="00B42C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AAB4" id="_x0000_s1036" type="#_x0000_t202" style="position:absolute;margin-left:0;margin-top:34.45pt;width:497.05pt;height:19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">
                <v:textbox>
                  <w:txbxContent>
                    <w:p w:rsidR="004C5723" w:rsidRPr="00B42CC5" w:rsidRDefault="004C5723" w:rsidP="00B42CC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B42CC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static</w:t>
                      </w:r>
                      <w:proofErr w:type="gramEnd"/>
                      <w:r w:rsidRPr="00B42C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B42CC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size_t</w:t>
                      </w:r>
                      <w:proofErr w:type="spellEnd"/>
                      <w:r w:rsidRPr="00B42C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B42CC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PLAYER_LIMIT</w:t>
                      </w:r>
                      <w:r w:rsidRPr="00B42C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4;</w:t>
                      </w:r>
                    </w:p>
                    <w:p w:rsidR="004C5723" w:rsidRPr="00B42CC5" w:rsidRDefault="004C5723" w:rsidP="00B42C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03314">
        <w:t>Weiters</w:t>
      </w:r>
      <w:proofErr w:type="spellEnd"/>
      <w:r w:rsidR="00703314">
        <w:t xml:space="preserve"> wurde i</w:t>
      </w:r>
      <w:r w:rsidR="00703314" w:rsidRPr="00703314">
        <w:t xml:space="preserve">n </w:t>
      </w:r>
      <w:proofErr w:type="spellStart"/>
      <w:r w:rsidR="00703314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nlT</w:t>
      </w:r>
      <w:r w:rsidR="00703314" w:rsidRPr="00703314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ankVsTankGameLogicNode</w:t>
      </w:r>
      <w:r w:rsidR="00703314">
        <w:rPr>
          <w:rFonts w:ascii="Consolas" w:hAnsi="Consolas" w:cs="Consolas"/>
          <w:color w:val="216F85"/>
          <w:sz w:val="19"/>
          <w:szCs w:val="19"/>
          <w:lang w:eastAsia="de-AT"/>
        </w:rPr>
        <w:t>.h</w:t>
      </w:r>
      <w:proofErr w:type="spellEnd"/>
      <w:r w:rsidR="00703314" w:rsidRPr="00703314">
        <w:t xml:space="preserve"> eine statische Va</w:t>
      </w:r>
      <w:r w:rsidR="00703314">
        <w:t>riable mit dem Spieler-Limit von 4 definiert:</w:t>
      </w:r>
    </w:p>
    <w:p w:rsidR="00DB1A46" w:rsidRDefault="00DB1A46" w:rsidP="00A70663"/>
    <w:p w:rsidR="00703314" w:rsidRDefault="00B42CC5" w:rsidP="00A70663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371BE7" wp14:editId="6136590A">
                <wp:simplePos x="0" y="0"/>
                <wp:positionH relativeFrom="column">
                  <wp:posOffset>-56515</wp:posOffset>
                </wp:positionH>
                <wp:positionV relativeFrom="paragraph">
                  <wp:posOffset>1434465</wp:posOffset>
                </wp:positionV>
                <wp:extent cx="6312535" cy="6083935"/>
                <wp:effectExtent l="0" t="0" r="12065" b="120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608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TankVsTankGameLogicNode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update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)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SLBaseClass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update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SLTimeInterval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accumTime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getAccumTime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GameplayLayer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gameplayLayer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getGameplayLayer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gameplayLayer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 iterate over all children and check if Actors are destroyed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size_t</w:t>
                            </w:r>
                            <w:proofErr w:type="spellEnd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activePlayers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0;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//count how many active players we have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CCArray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destroyedChildren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CCArray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CCObject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child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CCARRAY_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FOREACH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gameplayLayer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getChildren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(),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child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child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find the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component by iterating over all components of the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until we find it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ComponentArray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components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getComponents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SLSize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0);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IComponent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components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componentAt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while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isSpectatorMode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 ==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false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++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activePlayers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;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//count the player as active player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activePlayers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&gt;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PLAYER_LIMIT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setSpectatorMode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true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);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//if we already have &lt;4&gt; active players, set the player to spectator mode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break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++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</w:t>
                            </w:r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components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componentAt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isDestroyed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destroyedChildren</w:t>
                            </w:r>
                            <w:proofErr w:type="spellEnd"/>
                            <w:proofErr w:type="gram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addObject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FA513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FA5135" w:rsidRDefault="004C5723" w:rsidP="00B42CC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FA5135" w:rsidRDefault="004C5723" w:rsidP="00B42C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FA513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Default="004C57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1BE7" id="_x0000_s1037" type="#_x0000_t202" style="position:absolute;margin-left:-4.45pt;margin-top:112.95pt;width:497.05pt;height:47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">
                <v:textbox>
                  <w:txbxContent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TankVsTankGameLogicNode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update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 </w:t>
                      </w:r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)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SLBaseClass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update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SLTimeInterval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accumTime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getAccumTime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GameplayLayer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gameplayLayer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getGameplayLayer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gameplayLayer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 iterate over all children and check if Actors are destroyed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proofErr w:type="gram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size_t</w:t>
                      </w:r>
                      <w:proofErr w:type="spellEnd"/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activePlayers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0; </w:t>
                      </w:r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//count how many active players we have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CCArray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destroyedChildren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CCArray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CCObject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child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FA5135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CCARRAY_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FOREACH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gameplayLayer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getChildren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(), </w:t>
                      </w:r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child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child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</w:t>
                      </w:r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find the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component by iterating over all components of the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until we find it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ComponentArray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components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getComponents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SLSize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0);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IComponent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components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componentAt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while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FA513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isSpectatorMode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 == </w:t>
                      </w:r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false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++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activePlayers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; </w:t>
                      </w:r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//count the player as active player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activePlayers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&gt; </w:t>
                      </w:r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PLAYER_LIMIT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setSpectatorMode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true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); </w:t>
                      </w:r>
                      <w:r w:rsidRPr="00FA513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//if we already have &lt;4&gt; active players, set the player to spectator mode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break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++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</w:t>
                      </w:r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components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componentAt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gramStart"/>
                      <w:r w:rsidRPr="00FA513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isDestroyed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destroyedChildren</w:t>
                      </w:r>
                      <w:proofErr w:type="spellEnd"/>
                      <w:proofErr w:type="gram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addObject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FA513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FA5135" w:rsidRDefault="004C5723" w:rsidP="00B42CC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FA5135" w:rsidRDefault="004C5723" w:rsidP="00B42CC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FA513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Default="004C5723"/>
                  </w:txbxContent>
                </v:textbox>
                <w10:wrap type="square"/>
              </v:shape>
            </w:pict>
          </mc:Fallback>
        </mc:AlternateContent>
      </w:r>
      <w:r w:rsidR="008A4595">
        <w:t>In der</w:t>
      </w:r>
      <w:r w:rsidR="00703314">
        <w:t xml:space="preserve"> Update-Methode in </w:t>
      </w:r>
      <w:proofErr w:type="spellStart"/>
      <w:r w:rsidR="008A4595" w:rsidRPr="008A4595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TankVsTankGameLogicNode</w:t>
      </w:r>
      <w:proofErr w:type="spellEnd"/>
      <w:r w:rsidR="008A4595">
        <w:t xml:space="preserve"> wird </w:t>
      </w:r>
      <w:r w:rsidR="00FA5135">
        <w:t xml:space="preserve">standardmäßig bereits </w:t>
      </w:r>
      <w:r w:rsidR="008A4595">
        <w:t xml:space="preserve">über alle </w:t>
      </w:r>
      <w:proofErr w:type="spellStart"/>
      <w:r w:rsidR="00703314">
        <w:t>Children</w:t>
      </w:r>
      <w:proofErr w:type="spellEnd"/>
      <w:r w:rsidR="00703314">
        <w:t xml:space="preserve"> des </w:t>
      </w:r>
      <w:proofErr w:type="spellStart"/>
      <w:r w:rsidR="00703314">
        <w:t>GameplayLayers</w:t>
      </w:r>
      <w:proofErr w:type="spellEnd"/>
      <w:r w:rsidR="00703314">
        <w:t xml:space="preserve"> </w:t>
      </w:r>
      <w:r w:rsidR="008A4595">
        <w:t>iteriert, um zerstö</w:t>
      </w:r>
      <w:r w:rsidR="00FA5135">
        <w:t xml:space="preserve">rte Aktoren ausfindig zu machen. Nun wurde die Update-Methode dahingehend erweitert, dass auch </w:t>
      </w:r>
      <w:r w:rsidR="00703314">
        <w:t xml:space="preserve">gleich der </w:t>
      </w:r>
      <w:proofErr w:type="spellStart"/>
      <w:r w:rsidR="00703314">
        <w:t>Spectator</w:t>
      </w:r>
      <w:proofErr w:type="spellEnd"/>
      <w:r w:rsidR="00703314">
        <w:t xml:space="preserve">-Status </w:t>
      </w:r>
      <w:r w:rsidR="00FA5135">
        <w:t>der</w:t>
      </w:r>
      <w:r w:rsidR="00703314">
        <w:t xml:space="preserve"> </w:t>
      </w:r>
      <w:proofErr w:type="spellStart"/>
      <w:r w:rsidR="00FA5135">
        <w:t>TankReplicas</w:t>
      </w:r>
      <w:proofErr w:type="spellEnd"/>
      <w:r w:rsidR="00FA5135">
        <w:t xml:space="preserve"> abgefragt wird. Dabei wird mitgezählt, </w:t>
      </w:r>
      <w:proofErr w:type="spellStart"/>
      <w:r w:rsidR="00FA5135">
        <w:t>wieviele</w:t>
      </w:r>
      <w:proofErr w:type="spellEnd"/>
      <w:r w:rsidR="00FA5135">
        <w:t xml:space="preserve"> </w:t>
      </w:r>
      <w:proofErr w:type="spellStart"/>
      <w:r w:rsidR="00FA5135">
        <w:t>TankReplicas</w:t>
      </w:r>
      <w:proofErr w:type="spellEnd"/>
      <w:r w:rsidR="00FA5135">
        <w:t xml:space="preserve"> sich nicht im </w:t>
      </w:r>
      <w:proofErr w:type="spellStart"/>
      <w:r w:rsidR="00FA5135">
        <w:t>Spectator</w:t>
      </w:r>
      <w:proofErr w:type="spellEnd"/>
      <w:r w:rsidR="00FA5135">
        <w:t xml:space="preserve">-Modus befinden (also aktiv sind). </w:t>
      </w:r>
      <w:r w:rsidR="00FA5135" w:rsidRPr="00FA5135">
        <w:t>Ab dem 4. aktiven Spieler (</w:t>
      </w:r>
      <w:r w:rsidR="00FA5135">
        <w:t xml:space="preserve">Limit </w:t>
      </w:r>
      <w:r w:rsidR="00FA5135" w:rsidRPr="00FA5135">
        <w:t>spezifiziert durch PLAYER_LIMIT) werden alle weitere</w:t>
      </w:r>
      <w:r w:rsidR="00FA5135">
        <w:t xml:space="preserve">n Spieler in den </w:t>
      </w:r>
      <w:proofErr w:type="spellStart"/>
      <w:r w:rsidR="00FA5135">
        <w:t>Spectator</w:t>
      </w:r>
      <w:proofErr w:type="spellEnd"/>
      <w:r w:rsidR="00FA5135">
        <w:t>-Modus versetzt:</w:t>
      </w:r>
    </w:p>
    <w:p w:rsidR="00FA5135" w:rsidRDefault="00FA5135" w:rsidP="00A70663"/>
    <w:p w:rsidR="00FA5135" w:rsidRPr="00FA5135" w:rsidRDefault="00FA5135" w:rsidP="00B42CC5">
      <w:p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0172C1">
        <w:rPr>
          <w:rFonts w:ascii="Consolas" w:hAnsi="Consolas" w:cs="Consolas"/>
          <w:color w:val="000000"/>
          <w:sz w:val="16"/>
          <w:szCs w:val="16"/>
          <w:highlight w:val="white"/>
          <w:lang w:eastAsia="de-AT"/>
        </w:rPr>
        <w:t xml:space="preserve"> </w:t>
      </w:r>
    </w:p>
    <w:p w:rsidR="00860F33" w:rsidRPr="00FA5135" w:rsidRDefault="00860F33" w:rsidP="00A70663"/>
    <w:p w:rsidR="004B7AB9" w:rsidRDefault="004B7AB9" w:rsidP="00BD6AD8">
      <w:pPr>
        <w:pStyle w:val="berschrift3"/>
        <w:rPr>
          <w:lang w:val="en-US"/>
        </w:rPr>
      </w:pPr>
      <w:bookmarkStart w:id="12" w:name="_Toc375593363"/>
      <w:proofErr w:type="gramStart"/>
      <w:r w:rsidRPr="005D653B">
        <w:rPr>
          <w:lang w:val="en-US"/>
        </w:rPr>
        <w:lastRenderedPageBreak/>
        <w:t>once</w:t>
      </w:r>
      <w:proofErr w:type="gramEnd"/>
      <w:r w:rsidRPr="005D653B">
        <w:rPr>
          <w:lang w:val="en-US"/>
        </w:rPr>
        <w:t xml:space="preserve"> one player dies the next spectator becomes a</w:t>
      </w:r>
      <w:r w:rsidR="00330A21">
        <w:rPr>
          <w:lang w:val="en-US"/>
        </w:rPr>
        <w:t>n</w:t>
      </w:r>
      <w:r w:rsidRPr="005D653B">
        <w:rPr>
          <w:lang w:val="en-US"/>
        </w:rPr>
        <w:t xml:space="preserve"> active player</w:t>
      </w:r>
      <w:bookmarkEnd w:id="12"/>
    </w:p>
    <w:p w:rsidR="0032139C" w:rsidRDefault="00335963" w:rsidP="0032139C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0A2010" wp14:editId="767CF048">
                <wp:simplePos x="0" y="0"/>
                <wp:positionH relativeFrom="margin">
                  <wp:align>left</wp:align>
                </wp:positionH>
                <wp:positionV relativeFrom="paragraph">
                  <wp:posOffset>524901</wp:posOffset>
                </wp:positionV>
                <wp:extent cx="6312535" cy="1404620"/>
                <wp:effectExtent l="0" t="0" r="12065" b="21590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7417D0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class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TankVsTankGameLogicNode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: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public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PeerObserverNode</w:t>
                            </w:r>
                            <w:proofErr w:type="spellEnd"/>
                          </w:p>
                          <w:p w:rsidR="004C5723" w:rsidRPr="007417D0" w:rsidRDefault="004C5723" w:rsidP="0033596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protected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</w:t>
                            </w:r>
                          </w:p>
                          <w:p w:rsidR="004C5723" w:rsidRPr="007417D0" w:rsidRDefault="004C5723" w:rsidP="00335963">
                            <w:pPr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CCArray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;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//this list provides the order of which spectator becomes active next</w:t>
                            </w:r>
                          </w:p>
                          <w:p w:rsidR="004C5723" w:rsidRPr="00335963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A2010" id="Textfeld 12" o:spid="_x0000_s1038" type="#_x0000_t202" style="position:absolute;margin-left:0;margin-top:41.35pt;width:497.0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sFKQIAAE8EAAAOAAAAZHJzL2Uyb0RvYy54bWysVNtu2zAMfR+wfxD0vthxk6w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">
                <v:textbox style="mso-fit-shape-to-text:t">
                  <w:txbxContent>
                    <w:p w:rsidR="004C5723" w:rsidRPr="007417D0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class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TankVsTankGameLogicNode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: </w:t>
                      </w:r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public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PeerObserverNode</w:t>
                      </w:r>
                      <w:proofErr w:type="spellEnd"/>
                    </w:p>
                    <w:p w:rsidR="004C5723" w:rsidRPr="007417D0" w:rsidRDefault="004C5723" w:rsidP="0033596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protected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</w:t>
                      </w:r>
                    </w:p>
                    <w:p w:rsidR="004C5723" w:rsidRPr="007417D0" w:rsidRDefault="004C5723" w:rsidP="00335963">
                      <w:pPr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CCArray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;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//this list provides the order of which spectator becomes active next</w:t>
                      </w:r>
                    </w:p>
                    <w:p w:rsidR="004C5723" w:rsidRPr="00335963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E9A" w:rsidRPr="00691E9A">
        <w:t xml:space="preserve">Für diese Aufgabe wurde in </w:t>
      </w:r>
      <w:proofErr w:type="spellStart"/>
      <w:r w:rsidR="00691E9A" w:rsidRPr="00691E9A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TankVsTankGameLogicNode</w:t>
      </w:r>
      <w:proofErr w:type="spellEnd"/>
      <w:r w:rsidR="00691E9A" w:rsidRPr="00691E9A">
        <w:rPr>
          <w:rFonts w:ascii="Consolas" w:hAnsi="Consolas" w:cs="Consolas"/>
          <w:color w:val="216F85"/>
          <w:sz w:val="19"/>
          <w:szCs w:val="19"/>
          <w:lang w:eastAsia="de-AT"/>
        </w:rPr>
        <w:t xml:space="preserve"> </w:t>
      </w:r>
      <w:r w:rsidR="00691E9A" w:rsidRPr="00691E9A">
        <w:t>ein</w:t>
      </w:r>
      <w:r w:rsidR="00691E9A">
        <w:t>e</w:t>
      </w:r>
      <w:r w:rsidR="00691E9A" w:rsidRPr="00691E9A">
        <w:t xml:space="preserve"> </w:t>
      </w:r>
      <w:r w:rsidR="00691E9A">
        <w:t xml:space="preserve">Liste (präziser: </w:t>
      </w:r>
      <w:proofErr w:type="spellStart"/>
      <w:r w:rsidR="00691E9A">
        <w:t>CCArray</w:t>
      </w:r>
      <w:proofErr w:type="spellEnd"/>
      <w:r w:rsidR="00691E9A">
        <w:t xml:space="preserve">) eingefügt, welche sich die im </w:t>
      </w:r>
      <w:proofErr w:type="spellStart"/>
      <w:r w:rsidR="00691E9A">
        <w:t>Spectator</w:t>
      </w:r>
      <w:proofErr w:type="spellEnd"/>
      <w:r w:rsidR="00691E9A">
        <w:t>-Mode befindlichen Spieler merkt:</w:t>
      </w:r>
    </w:p>
    <w:p w:rsidR="00335963" w:rsidRDefault="00335963" w:rsidP="0032139C"/>
    <w:p w:rsidR="00691E9A" w:rsidRPr="007417D0" w:rsidRDefault="00691E9A" w:rsidP="00691E9A">
      <w:pPr>
        <w:rPr>
          <w:rFonts w:ascii="Consolas" w:hAnsi="Consolas" w:cs="Consolas"/>
          <w:color w:val="000000"/>
          <w:sz w:val="19"/>
          <w:szCs w:val="19"/>
          <w:lang w:eastAsia="de-AT"/>
        </w:rPr>
      </w:pPr>
    </w:p>
    <w:p w:rsidR="00691E9A" w:rsidRPr="001B7E75" w:rsidRDefault="00335963" w:rsidP="00691E9A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B57F72" wp14:editId="77E70C2E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6312535" cy="1404620"/>
                <wp:effectExtent l="0" t="0" r="12065" b="2540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TankVsTankGameLogicNode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init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bool</w:t>
                            </w:r>
                            <w:proofErr w:type="spellEnd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initialized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SLBaseClass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init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new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CCArray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);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//initialize empty spectators list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return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initialized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7417D0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TankVsTankGameLogicNode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:~</w:t>
                            </w:r>
                            <w:proofErr w:type="spellStart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TankVsTankGameLogicNode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delete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335963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B42C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57F72" id="Textfeld 13" o:spid="_x0000_s1039" type="#_x0000_t202" style="position:absolute;margin-left:0;margin-top:20.1pt;width:497.0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">
                <v:textbox style="mso-fit-shape-to-text:t">
                  <w:txbxContent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bool</w:t>
                      </w:r>
                      <w:proofErr w:type="spellEnd"/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TankVsTankGameLogicNode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init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bool</w:t>
                      </w:r>
                      <w:proofErr w:type="spellEnd"/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initialized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SLBaseClass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init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new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CCArray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);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//initialize empty spectators list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return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initialized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7417D0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TankVsTankGameLogicNode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:~</w:t>
                      </w:r>
                      <w:proofErr w:type="spellStart"/>
                      <w:proofErr w:type="gramEnd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TankVsTankGameLogicNode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delete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335963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B42C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E9A" w:rsidRPr="001B7E75">
        <w:t xml:space="preserve">Initialisiert wird diese Liste in der </w:t>
      </w:r>
      <w:proofErr w:type="spellStart"/>
      <w:r w:rsidR="00691E9A" w:rsidRPr="001B7E75">
        <w:t>init</w:t>
      </w:r>
      <w:proofErr w:type="spellEnd"/>
      <w:r w:rsidR="00691E9A" w:rsidRPr="001B7E75">
        <w:t>-Methode</w:t>
      </w:r>
      <w:r w:rsidR="00D45908" w:rsidRPr="001B7E75">
        <w:t xml:space="preserve"> in </w:t>
      </w:r>
      <w:proofErr w:type="spellStart"/>
      <w:r w:rsidR="001B7E75" w:rsidRPr="00691E9A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TankVsTankGameLogicNode</w:t>
      </w:r>
      <w:proofErr w:type="spellEnd"/>
      <w:r w:rsidR="00691E9A" w:rsidRPr="001B7E75">
        <w:t>:</w:t>
      </w:r>
    </w:p>
    <w:p w:rsidR="00335963" w:rsidRPr="00335963" w:rsidRDefault="00335963" w:rsidP="00691E9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6"/>
          <w:szCs w:val="16"/>
          <w:highlight w:val="white"/>
          <w:lang w:eastAsia="de-AT"/>
        </w:rPr>
      </w:pPr>
    </w:p>
    <w:p w:rsidR="007417D0" w:rsidRDefault="002A7EFD" w:rsidP="00691E9A">
      <w:r>
        <w:t xml:space="preserve">Die eigentliche Behandlung der </w:t>
      </w:r>
      <w:proofErr w:type="spellStart"/>
      <w:r>
        <w:t>Spectators</w:t>
      </w:r>
      <w:proofErr w:type="spellEnd"/>
      <w:r>
        <w:t xml:space="preserve"> wurde nun in der update-Methode ergänzt. Dazu werden alle Spieler die sich im </w:t>
      </w:r>
      <w:proofErr w:type="spellStart"/>
      <w:r>
        <w:t>Spectator</w:t>
      </w:r>
      <w:proofErr w:type="spellEnd"/>
      <w:r>
        <w:t xml:space="preserve">-Modus befinden, in die </w:t>
      </w:r>
      <w:proofErr w:type="spellStart"/>
      <w:r>
        <w:t>Spectator</w:t>
      </w:r>
      <w:proofErr w:type="spellEnd"/>
      <w:r>
        <w:t xml:space="preserve">-Liste eingefügt sofern sie darin nicht schon vorgemerkt sind. Jene Spieler, die sich bereits am längsten im </w:t>
      </w:r>
      <w:proofErr w:type="spellStart"/>
      <w:r>
        <w:t>Spectator</w:t>
      </w:r>
      <w:proofErr w:type="spellEnd"/>
      <w:r>
        <w:t xml:space="preserve">-Modus befinden, finden sich an den vorderen Stellen der Liste, genauer: der am längsten wartende ist immer auf Index 0, der am spätestens eingefügte Spieler der gerade erst zum </w:t>
      </w:r>
      <w:proofErr w:type="spellStart"/>
      <w:r>
        <w:t>Spectator</w:t>
      </w:r>
      <w:proofErr w:type="spellEnd"/>
      <w:r>
        <w:t xml:space="preserve"> wurde, befindet sich an letzter Stelle. Werden Plätze frei, so werden jene Spieler, die am längsten warten, aus dem </w:t>
      </w:r>
      <w:proofErr w:type="spellStart"/>
      <w:r>
        <w:t>Spectator</w:t>
      </w:r>
      <w:proofErr w:type="spellEnd"/>
      <w:r>
        <w:t xml:space="preserve">-Modus genommen und als aktive Spieler gesetzt. </w:t>
      </w:r>
      <w:r w:rsidR="007417D0">
        <w:t>A</w:t>
      </w:r>
      <w:r>
        <w:t xml:space="preserve">nschließend </w:t>
      </w:r>
      <w:r w:rsidR="007417D0">
        <w:t xml:space="preserve">werden diese </w:t>
      </w:r>
      <w:proofErr w:type="spellStart"/>
      <w:r w:rsidR="007417D0">
        <w:t>Sieler</w:t>
      </w:r>
      <w:proofErr w:type="spellEnd"/>
      <w:r w:rsidR="007417D0">
        <w:t xml:space="preserve"> aus der </w:t>
      </w:r>
      <w:proofErr w:type="spellStart"/>
      <w:r>
        <w:t>Spectator</w:t>
      </w:r>
      <w:proofErr w:type="spellEnd"/>
      <w:r>
        <w:t>-Liste gelöscht,</w:t>
      </w:r>
      <w:r w:rsidR="007417D0">
        <w:t xml:space="preserve"> wodurch die nächsten wartenden </w:t>
      </w:r>
      <w:proofErr w:type="spellStart"/>
      <w:r w:rsidR="007417D0">
        <w:t>Spectators</w:t>
      </w:r>
      <w:proofErr w:type="spellEnd"/>
      <w:r w:rsidR="007417D0">
        <w:t xml:space="preserve"> an die vordere Stelle der Liste rutschen:</w:t>
      </w:r>
    </w:p>
    <w:p w:rsidR="007417D0" w:rsidRDefault="00335963" w:rsidP="00691E9A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5781A3" wp14:editId="021525DB">
                <wp:simplePos x="0" y="0"/>
                <wp:positionH relativeFrom="margin">
                  <wp:align>left</wp:align>
                </wp:positionH>
                <wp:positionV relativeFrom="paragraph">
                  <wp:posOffset>256540</wp:posOffset>
                </wp:positionV>
                <wp:extent cx="6303645" cy="1404620"/>
                <wp:effectExtent l="0" t="0" r="20955" b="15240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3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7417D0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CCARRAY_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FOREACH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gameplayLayer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getChildren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(),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child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child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isDestroyed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destroyedChildren</w:t>
                            </w:r>
                            <w:proofErr w:type="spellEnd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addObject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else</w:t>
                            </w:r>
                            <w:proofErr w:type="gramEnd"/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 find the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component by iterating over all components of the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until we find it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getTankPlayerReplicaComponentFromActorNode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//if we already have e.g. 4 active players, set the further players to spectator mode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activePlayers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&gt;=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PLAYER_LIMIT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setSpectatorMode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true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isSpectatorMode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 ==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false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++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activePlayers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;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//if the player isn't in spectator mode, it's an active player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else</w:t>
                            </w:r>
                            <w:proofErr w:type="gramEnd"/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//if the player is not playing, add him to the spectator list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indexOfObject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==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UINT_MAX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//check if the spectator isn't already in the list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addObject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);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//add the spectator to the list so we can disable spectator mode for it when an active player gets shot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//calculate how many players can be activated from spectator mode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activatePlayers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PLAYER_LIMIT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-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activePlayers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0;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&lt;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activatePlayers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 ++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//if a spectator can become active, check if there are enough spectators on the list and if so, active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them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(disable spectator mode)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&lt;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count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playerReplica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objectAtIndex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)));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playerReplica</w:t>
                            </w:r>
                            <w:proofErr w:type="spellEnd"/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setSpectatorMode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false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);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//the player is now active and is able to play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log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ELogType_Info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"Player with index %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became active"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playerReplica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//update the spectator list and remove all players that got activated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0;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&lt; 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activatePlayers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 ++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&lt;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count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//for every player that got activated, we delete it from the list</w:t>
                            </w:r>
                          </w:p>
                          <w:p w:rsidR="004C5723" w:rsidRPr="007417D0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_spectators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7417D0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removeObjectAtIndex</w:t>
                            </w:r>
                            <w:proofErr w:type="spell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7417D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0); </w:t>
                            </w:r>
                            <w:r w:rsidRPr="007417D0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//the player that gets activated first is at index 0</w:t>
                            </w:r>
                          </w:p>
                          <w:p w:rsidR="004C5723" w:rsidRPr="00B42CC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B42C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}</w:t>
                            </w:r>
                          </w:p>
                          <w:p w:rsidR="004C5723" w:rsidRPr="007417D0" w:rsidRDefault="004C5723" w:rsidP="003359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42CC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 xml:space="preserve">   }</w:t>
                            </w:r>
                          </w:p>
                          <w:p w:rsidR="004C5723" w:rsidRPr="00335963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781A3" id="Textfeld 14" o:spid="_x0000_s1040" type="#_x0000_t202" style="position:absolute;margin-left:0;margin-top:20.2pt;width:496.3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">
                <v:textbox style="mso-fit-shape-to-text:t">
                  <w:txbxContent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7417D0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CCARRAY_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FOREACH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gameplayLayer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getChildren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(),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child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child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isDestroyed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destroyedChildren</w:t>
                      </w:r>
                      <w:proofErr w:type="spellEnd"/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addObject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else</w:t>
                      </w:r>
                      <w:proofErr w:type="gramEnd"/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 find the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component by iterating over all components of the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until we find it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getTankPlayerReplicaComponentFromActorNode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//if we already have e.g. 4 active players, set the further players to spectator mode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activePlayers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&gt;=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PLAYER_LIMIT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setSpectatorMode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true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isSpectatorMode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 == </w:t>
                      </w:r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false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++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activePlayers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;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//if the player isn't in spectator mode, it's an active player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else</w:t>
                      </w:r>
                      <w:proofErr w:type="gramEnd"/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//if the player is not playing, add him to the spectator list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indexOfObject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== </w:t>
                      </w:r>
                      <w:r w:rsidRPr="007417D0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UINT_MAX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//check if the spectator isn't already in the list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addObject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);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//add the spectator to the list so we can disable spectator mode for it when an active player gets shot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//calculate how many players can be activated from spectator mode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</w:t>
                      </w:r>
                      <w:proofErr w:type="spellEnd"/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activatePlayers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PLAYER_LIMIT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-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activePlayers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0;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&lt;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activatePlayers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 ++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//if a spectator can become active, check if there are enough spectators on the list and if so, active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them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(disable spectator mode)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&lt;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count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playerReplica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7417D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objectAtIndex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)));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playerReplica</w:t>
                      </w:r>
                      <w:proofErr w:type="spellEnd"/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setSpectatorMode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false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);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//the player is now active and is able to play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log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ELogType_Info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r w:rsidRPr="007417D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"Player with index %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became active"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playerReplica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//update the spectator list and remove all players that got activated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0;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&lt; 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activatePlayers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 ++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7417D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&lt;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count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//for every player that got activated, we delete it from the list</w:t>
                      </w:r>
                    </w:p>
                    <w:p w:rsidR="004C5723" w:rsidRPr="007417D0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7417D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_spectators</w:t>
                      </w:r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proofErr w:type="gramStart"/>
                      <w:r w:rsidRPr="007417D0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removeObjectAtIndex</w:t>
                      </w:r>
                      <w:proofErr w:type="spell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7417D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0); </w:t>
                      </w:r>
                      <w:r w:rsidRPr="007417D0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//the player that gets activated first is at index 0</w:t>
                      </w:r>
                    </w:p>
                    <w:p w:rsidR="004C5723" w:rsidRPr="00B42CC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B42C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}</w:t>
                      </w:r>
                    </w:p>
                    <w:p w:rsidR="004C5723" w:rsidRPr="007417D0" w:rsidRDefault="004C5723" w:rsidP="00335963">
                      <w:pPr>
                        <w:rPr>
                          <w:sz w:val="16"/>
                          <w:szCs w:val="16"/>
                        </w:rPr>
                      </w:pPr>
                      <w:r w:rsidRPr="00B42CC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 xml:space="preserve">   }</w:t>
                      </w:r>
                    </w:p>
                    <w:p w:rsidR="004C5723" w:rsidRPr="00335963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417D0" w:rsidRPr="007417D0" w:rsidRDefault="007417D0" w:rsidP="00335963">
      <w:pPr>
        <w:autoSpaceDE w:val="0"/>
        <w:autoSpaceDN w:val="0"/>
        <w:adjustRightInd w:val="0"/>
        <w:spacing w:line="240" w:lineRule="auto"/>
        <w:rPr>
          <w:sz w:val="16"/>
          <w:szCs w:val="16"/>
        </w:rPr>
      </w:pPr>
      <w:r w:rsidRPr="007417D0">
        <w:rPr>
          <w:rFonts w:ascii="Consolas" w:hAnsi="Consolas" w:cs="Consolas"/>
          <w:color w:val="000000"/>
          <w:sz w:val="16"/>
          <w:szCs w:val="16"/>
          <w:highlight w:val="white"/>
          <w:lang w:eastAsia="de-AT"/>
        </w:rPr>
        <w:t xml:space="preserve">   </w:t>
      </w:r>
    </w:p>
    <w:p w:rsidR="001B7E75" w:rsidRDefault="001B7E75" w:rsidP="00691E9A">
      <w:pPr>
        <w:rPr>
          <w:color w:val="FF0000"/>
        </w:rPr>
      </w:pPr>
    </w:p>
    <w:p w:rsidR="002A7EFD" w:rsidRDefault="00335963" w:rsidP="00691E9A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115CBD" wp14:editId="4B1F7954">
                <wp:simplePos x="0" y="0"/>
                <wp:positionH relativeFrom="margin">
                  <wp:align>left</wp:align>
                </wp:positionH>
                <wp:positionV relativeFrom="paragraph">
                  <wp:posOffset>717550</wp:posOffset>
                </wp:positionV>
                <wp:extent cx="6312535" cy="1404620"/>
                <wp:effectExtent l="0" t="0" r="12065" b="20955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TankVsTankGameLogicNode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getTankPlayerReplicaComponentFromActorNode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 find the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component by iterating over all components of the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until we find it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ComponentArray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components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getComponents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SLSize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0);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IComponent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components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componentAt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while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return</w:t>
                            </w:r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++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</w:t>
                            </w:r>
                            <w:proofErr w:type="gram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components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componentAt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1B7E75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1B7E75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1B7E75" w:rsidRDefault="004C5723" w:rsidP="0033596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1B7E75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335963" w:rsidRDefault="004C5723" w:rsidP="00335963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eastAsia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115CBD" id="Textfeld 15" o:spid="_x0000_s1041" type="#_x0000_t202" style="position:absolute;margin-left:0;margin-top:56.5pt;width:497.05pt;height:110.6pt;z-index:2516879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">
                <v:textbox style="mso-fit-shape-to-text:t">
                  <w:txbxContent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r w:rsidRPr="001B7E7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r w:rsidRPr="001B7E7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TankVsTankGameLogicNode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gramStart"/>
                      <w:r w:rsidRPr="001B7E7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getTankPlayerReplicaComponentFromActorNode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1B7E7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1B7E7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 find the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component by iterating over all components of the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until we find it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ComponentArray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components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getComponents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SLSize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0);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IComponent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components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componentAt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1B7E7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while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1B7E7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1B7E75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1B7E7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1B7E75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return</w:t>
                      </w:r>
                      <w:proofErr w:type="gram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++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</w:t>
                      </w:r>
                      <w:proofErr w:type="gram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components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componentAt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1B7E75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1B7E75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1B7E75" w:rsidRDefault="004C5723" w:rsidP="0033596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1B7E75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335963" w:rsidRDefault="004C5723" w:rsidP="00335963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eastAsia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7E75">
        <w:t xml:space="preserve">Um einen einfachen Zugriff auf den </w:t>
      </w:r>
      <w:proofErr w:type="spellStart"/>
      <w:r w:rsidR="001B7E75">
        <w:t>Spectator</w:t>
      </w:r>
      <w:proofErr w:type="spellEnd"/>
      <w:r w:rsidR="001B7E75">
        <w:t xml:space="preserve">-Modus der </w:t>
      </w:r>
      <w:proofErr w:type="spellStart"/>
      <w:r w:rsidR="001B7E75">
        <w:t>TankPlayerReplica</w:t>
      </w:r>
      <w:proofErr w:type="spellEnd"/>
      <w:r w:rsidR="001B7E75">
        <w:t xml:space="preserve"> zu ermöglichen</w:t>
      </w:r>
      <w:r w:rsidR="001B7E75" w:rsidRPr="001B7E75">
        <w:t>, wurde</w:t>
      </w:r>
      <w:r w:rsidR="001B7E75">
        <w:t xml:space="preserve"> diese Funktion erstellt</w:t>
      </w:r>
      <w:r w:rsidR="00DB1A46">
        <w:t xml:space="preserve">, die zu einer </w:t>
      </w:r>
      <w:proofErr w:type="spellStart"/>
      <w:r w:rsidR="00DB1A46" w:rsidRPr="00DB1A46">
        <w:rPr>
          <w:rFonts w:ascii="Consolas" w:hAnsi="Consolas" w:cs="Consolas"/>
          <w:color w:val="216F85"/>
          <w:sz w:val="16"/>
          <w:szCs w:val="16"/>
          <w:highlight w:val="white"/>
          <w:lang w:eastAsia="de-AT"/>
        </w:rPr>
        <w:t>ActorNode</w:t>
      </w:r>
      <w:proofErr w:type="spellEnd"/>
      <w:r w:rsidR="00DB1A46" w:rsidRPr="00DB1A46">
        <w:rPr>
          <w:rFonts w:ascii="Consolas" w:hAnsi="Consolas" w:cs="Consolas"/>
          <w:color w:val="000000"/>
          <w:sz w:val="16"/>
          <w:szCs w:val="16"/>
          <w:highlight w:val="white"/>
          <w:lang w:eastAsia="de-AT"/>
        </w:rPr>
        <w:t xml:space="preserve"> </w:t>
      </w:r>
      <w:r w:rsidR="00DB1A46">
        <w:t xml:space="preserve">die </w:t>
      </w:r>
      <w:proofErr w:type="spellStart"/>
      <w:r w:rsidR="00DB1A46" w:rsidRPr="00DB1A46">
        <w:rPr>
          <w:rFonts w:ascii="Consolas" w:hAnsi="Consolas" w:cs="Consolas"/>
          <w:color w:val="216F85"/>
          <w:sz w:val="16"/>
          <w:szCs w:val="16"/>
          <w:highlight w:val="white"/>
          <w:lang w:eastAsia="de-AT"/>
        </w:rPr>
        <w:t>TankPlayerReplicaComponent</w:t>
      </w:r>
      <w:proofErr w:type="spellEnd"/>
      <w:r w:rsidR="00DB1A46">
        <w:t xml:space="preserve"> zurückgibt</w:t>
      </w:r>
      <w:r w:rsidR="001B7E75">
        <w:t>:</w:t>
      </w:r>
    </w:p>
    <w:p w:rsidR="00335963" w:rsidRDefault="00335963" w:rsidP="00691E9A"/>
    <w:p w:rsidR="001B7E75" w:rsidRDefault="001B7E75" w:rsidP="00691E9A">
      <w:pPr>
        <w:rPr>
          <w:color w:val="FF0000"/>
        </w:rPr>
      </w:pPr>
    </w:p>
    <w:p w:rsidR="001B7E75" w:rsidRPr="002A7EFD" w:rsidRDefault="001B7E75" w:rsidP="00691E9A">
      <w:pPr>
        <w:rPr>
          <w:color w:val="FF0000"/>
        </w:rPr>
      </w:pPr>
    </w:p>
    <w:p w:rsidR="004B7AB9" w:rsidRDefault="004B7AB9" w:rsidP="00BD6AD8">
      <w:pPr>
        <w:pStyle w:val="berschrift3"/>
        <w:rPr>
          <w:lang w:val="en-US"/>
        </w:rPr>
      </w:pPr>
      <w:bookmarkStart w:id="13" w:name="_Toc375593364"/>
      <w:proofErr w:type="gramStart"/>
      <w:r w:rsidRPr="005D653B">
        <w:rPr>
          <w:lang w:val="en-US"/>
        </w:rPr>
        <w:t>the</w:t>
      </w:r>
      <w:proofErr w:type="gramEnd"/>
      <w:r w:rsidRPr="005D653B">
        <w:rPr>
          <w:lang w:val="en-US"/>
        </w:rPr>
        <w:t xml:space="preserve"> dead player becomes a spectator</w:t>
      </w:r>
      <w:bookmarkEnd w:id="13"/>
    </w:p>
    <w:p w:rsidR="00657474" w:rsidRDefault="00335963" w:rsidP="00657474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D533AE6" wp14:editId="5D07760D">
                <wp:simplePos x="0" y="0"/>
                <wp:positionH relativeFrom="margin">
                  <wp:align>left</wp:align>
                </wp:positionH>
                <wp:positionV relativeFrom="paragraph">
                  <wp:posOffset>716134</wp:posOffset>
                </wp:positionV>
                <wp:extent cx="6312535" cy="1404620"/>
                <wp:effectExtent l="0" t="0" r="12065" b="22225"/>
                <wp:wrapSquare wrapText="bothSides"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657474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65747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657474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657474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postUpdate</w:t>
                            </w:r>
                            <w:proofErr w:type="spellEnd"/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 </w:t>
                            </w:r>
                            <w:r w:rsidRPr="0065747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65747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delta</w:t>
                            </w:r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)</w:t>
                            </w:r>
                          </w:p>
                          <w:p w:rsidR="004C5723" w:rsidRPr="00657474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657474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65747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57474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isActorNodeDestroyed</w:t>
                            </w:r>
                            <w:proofErr w:type="spellEnd"/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</w:p>
                          <w:p w:rsidR="004C5723" w:rsidRPr="00657474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{</w:t>
                            </w:r>
                          </w:p>
                          <w:p w:rsidR="004C5723" w:rsidRPr="00657474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57474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setSpectatorMode</w:t>
                            </w:r>
                            <w:proofErr w:type="spellEnd"/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65747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true</w:t>
                            </w:r>
                            <w:r w:rsidRPr="006574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); </w:t>
                            </w:r>
                            <w:r w:rsidRPr="00657474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//the dead player becomes a spectator</w:t>
                            </w:r>
                          </w:p>
                          <w:p w:rsidR="004C5723" w:rsidRPr="00657474" w:rsidRDefault="004C5723" w:rsidP="00335963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0172C1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7835A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eastAsia="de-AT"/>
                              </w:rPr>
                              <w:t>}</w:t>
                            </w:r>
                          </w:p>
                          <w:p w:rsidR="004C5723" w:rsidRDefault="004C5723" w:rsidP="00335963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5747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:rsidR="004C5723" w:rsidRPr="00335963" w:rsidRDefault="004C5723" w:rsidP="00335963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</w:pPr>
                            <w:r w:rsidRPr="00657474">
                              <w:rPr>
                                <w:rFonts w:ascii="Consolas" w:hAnsi="Consolas" w:cs="Consolas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533AE6" id="Textfeld 16" o:spid="_x0000_s1042" type="#_x0000_t202" style="position:absolute;margin-left:0;margin-top:56.4pt;width:497.05pt;height:110.6pt;z-index:2516899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">
                <v:textbox style="mso-fit-shape-to-text:t">
                  <w:txbxContent>
                    <w:p w:rsidR="004C5723" w:rsidRPr="00657474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65747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657474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657474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postUpdate</w:t>
                      </w:r>
                      <w:proofErr w:type="spellEnd"/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 </w:t>
                      </w:r>
                      <w:r w:rsidRPr="0065747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65747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delta</w:t>
                      </w:r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)</w:t>
                      </w:r>
                    </w:p>
                    <w:p w:rsidR="004C5723" w:rsidRPr="00657474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657474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65747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657474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isActorNodeDestroyed</w:t>
                      </w:r>
                      <w:proofErr w:type="spellEnd"/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</w:p>
                    <w:p w:rsidR="004C5723" w:rsidRPr="00657474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{</w:t>
                      </w:r>
                    </w:p>
                    <w:p w:rsidR="004C5723" w:rsidRPr="00657474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proofErr w:type="gramStart"/>
                      <w:r w:rsidRPr="00657474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setSpectatorMode</w:t>
                      </w:r>
                      <w:proofErr w:type="spellEnd"/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65747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true</w:t>
                      </w:r>
                      <w:r w:rsidRPr="006574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); </w:t>
                      </w:r>
                      <w:r w:rsidRPr="00657474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//the dead player becomes a spectator</w:t>
                      </w:r>
                    </w:p>
                    <w:p w:rsidR="004C5723" w:rsidRPr="00657474" w:rsidRDefault="004C5723" w:rsidP="00335963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0172C1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7835A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eastAsia="de-AT"/>
                        </w:rPr>
                        <w:t>}</w:t>
                      </w:r>
                    </w:p>
                    <w:p w:rsidR="004C5723" w:rsidRDefault="004C5723" w:rsidP="00335963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5747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…</w:t>
                      </w:r>
                    </w:p>
                    <w:p w:rsidR="004C5723" w:rsidRPr="00335963" w:rsidRDefault="004C5723" w:rsidP="00335963">
                      <w:pPr>
                        <w:rPr>
                          <w:rFonts w:ascii="Consolas" w:hAnsi="Consolas" w:cs="Consolas"/>
                          <w:sz w:val="16"/>
                          <w:szCs w:val="16"/>
                        </w:rPr>
                      </w:pPr>
                      <w:r w:rsidRPr="00657474">
                        <w:rPr>
                          <w:rFonts w:ascii="Consolas" w:hAnsi="Consolas" w:cs="Consolas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7CB0" w:rsidRPr="000172C1">
        <w:t>I</w:t>
      </w:r>
      <w:r w:rsidR="00657474" w:rsidRPr="000172C1">
        <w:t xml:space="preserve">n </w:t>
      </w:r>
      <w:proofErr w:type="spellStart"/>
      <w:r w:rsidR="00657474" w:rsidRPr="000172C1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TankPlayerReplic</w:t>
      </w:r>
      <w:r w:rsidR="00657474" w:rsidRPr="00657474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aComponent</w:t>
      </w:r>
      <w:proofErr w:type="spellEnd"/>
      <w:r w:rsidR="00657474" w:rsidRPr="00657474"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  <w:t>:</w:t>
      </w:r>
      <w:proofErr w:type="gramStart"/>
      <w:r w:rsidR="00657474" w:rsidRPr="00657474"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  <w:t>:</w:t>
      </w:r>
      <w:proofErr w:type="spellStart"/>
      <w:r w:rsidR="00657474" w:rsidRPr="00657474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postUpdat</w:t>
      </w:r>
      <w:r w:rsidR="00657474">
        <w:rPr>
          <w:rFonts w:ascii="Consolas" w:hAnsi="Consolas" w:cs="Consolas"/>
          <w:color w:val="880000"/>
          <w:sz w:val="19"/>
          <w:szCs w:val="19"/>
          <w:lang w:eastAsia="de-AT"/>
        </w:rPr>
        <w:t>e</w:t>
      </w:r>
      <w:proofErr w:type="spellEnd"/>
      <w:proofErr w:type="gramEnd"/>
      <w:r w:rsidR="00657474">
        <w:t xml:space="preserve"> </w:t>
      </w:r>
      <w:r w:rsidR="00E07CB0">
        <w:t xml:space="preserve">wird </w:t>
      </w:r>
      <w:r w:rsidR="00657474">
        <w:t xml:space="preserve">zu Beginn geprüft, ob der </w:t>
      </w:r>
      <w:proofErr w:type="spellStart"/>
      <w:r w:rsidR="00657474">
        <w:t>Actor</w:t>
      </w:r>
      <w:proofErr w:type="spellEnd"/>
      <w:r w:rsidR="00657474">
        <w:t xml:space="preserve"> zerstört wurde und falls ja, wird das </w:t>
      </w:r>
      <w:proofErr w:type="spellStart"/>
      <w:r w:rsidR="00657474">
        <w:t>Spectator-Flag</w:t>
      </w:r>
      <w:proofErr w:type="spellEnd"/>
      <w:r w:rsidR="00657474">
        <w:t xml:space="preserve"> gesetzt um den </w:t>
      </w:r>
      <w:proofErr w:type="spellStart"/>
      <w:r w:rsidR="00657474">
        <w:t>Spectator</w:t>
      </w:r>
      <w:proofErr w:type="spellEnd"/>
      <w:r w:rsidR="00657474">
        <w:t xml:space="preserve">-Modus für diesen Spieler </w:t>
      </w:r>
      <w:proofErr w:type="spellStart"/>
      <w:r w:rsidR="00657474">
        <w:t>kennzuzeichnen</w:t>
      </w:r>
      <w:proofErr w:type="spellEnd"/>
      <w:r w:rsidR="00657474">
        <w:t>:</w:t>
      </w:r>
    </w:p>
    <w:p w:rsidR="00657474" w:rsidRDefault="00657474" w:rsidP="00657474"/>
    <w:p w:rsidR="00E07CB0" w:rsidRDefault="00F112BC" w:rsidP="00657474">
      <w:r>
        <w:t xml:space="preserve">Damit der Spieler nicht wieder </w:t>
      </w:r>
      <w:proofErr w:type="spellStart"/>
      <w:r>
        <w:t>respawned</w:t>
      </w:r>
      <w:proofErr w:type="spellEnd"/>
      <w:r>
        <w:t xml:space="preserve">, wurde </w:t>
      </w:r>
      <w:r w:rsidR="007835AF">
        <w:t>auch in der</w:t>
      </w:r>
      <w:r w:rsidR="00E07CB0">
        <w:t xml:space="preserve"> </w:t>
      </w:r>
      <w:proofErr w:type="spellStart"/>
      <w:r w:rsidR="00E07CB0">
        <w:t>postUpdate</w:t>
      </w:r>
      <w:proofErr w:type="spellEnd"/>
      <w:r w:rsidR="00E07CB0">
        <w:t xml:space="preserve"> Methode von </w:t>
      </w:r>
      <w:proofErr w:type="spellStart"/>
      <w:r w:rsidR="00E07CB0" w:rsidRPr="00E07CB0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LocalPlayerReplicaComponent</w:t>
      </w:r>
      <w:proofErr w:type="spellEnd"/>
      <w:r w:rsidR="007835AF">
        <w:rPr>
          <w:rFonts w:ascii="Consolas" w:hAnsi="Consolas" w:cs="Consolas"/>
          <w:color w:val="216F85"/>
          <w:sz w:val="19"/>
          <w:szCs w:val="19"/>
          <w:lang w:eastAsia="de-AT"/>
        </w:rPr>
        <w:t xml:space="preserve"> </w:t>
      </w:r>
      <w:r w:rsidR="00DB4B39">
        <w:t>auf den</w:t>
      </w:r>
      <w:r w:rsidR="002612E2">
        <w:t xml:space="preserve"> Fall</w:t>
      </w:r>
      <w:r w:rsidR="00DB4B39">
        <w:t>,</w:t>
      </w:r>
      <w:r w:rsidR="002612E2">
        <w:t xml:space="preserve"> </w:t>
      </w:r>
      <w:r w:rsidR="00DB4B39">
        <w:t>dass</w:t>
      </w:r>
      <w:r w:rsidR="002612E2">
        <w:t xml:space="preserve"> der </w:t>
      </w:r>
      <w:proofErr w:type="spellStart"/>
      <w:r>
        <w:t>Actor</w:t>
      </w:r>
      <w:proofErr w:type="spellEnd"/>
      <w:r>
        <w:t xml:space="preserve"> </w:t>
      </w:r>
      <w:r w:rsidR="002612E2">
        <w:t>zerstört</w:t>
      </w:r>
      <w:r>
        <w:t xml:space="preserve"> wurde</w:t>
      </w:r>
      <w:r w:rsidR="00DB4B39">
        <w:t>, eingegangen</w:t>
      </w:r>
      <w:r w:rsidR="002612E2">
        <w:t>:</w:t>
      </w:r>
    </w:p>
    <w:p w:rsidR="00F112BC" w:rsidRDefault="00335963" w:rsidP="00657474"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5EBA90A" wp14:editId="0CC0B183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6312535" cy="1404620"/>
                <wp:effectExtent l="0" t="0" r="12065" b="22225"/>
                <wp:wrapSquare wrapText="bothSides"/>
                <wp:docPr id="17" name="Textfel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LocalPlayerReplicaComponent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postUpdate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delta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)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{ 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postUpdate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will always be called once per frame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isActorNodeDestroyed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getTopology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()==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CLIENT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else</w:t>
                            </w:r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getTopology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()==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SERVER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//check if the player has been destroyed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getTankPlayerReplicaComponent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getTankReplicaComponent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getTankActorNode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isDestroyed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())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//the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is destroyed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()-&gt;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isDestroyed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 ==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false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//the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playerReplica's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is not destroyed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setTankActorNode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setTankReplicaComponent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//Player was destroyed -&gt; enable spectator mode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tankPlayerReplicaComponent</w:t>
                            </w:r>
                            <w:proofErr w:type="spellEnd"/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setSpectatorMode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true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SL_PROCESS_</w:t>
                            </w:r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APP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log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ELogType_Info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"Player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destroyed &amp; spectator mode enabled"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controlledReplicaNetworkId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UNASSIGNED_NETWORK_ID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DB4B39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DB4B3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SLBaseClass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DB4B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postUpdate</w:t>
                            </w:r>
                            <w:proofErr w:type="spellEnd"/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DB4B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delta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C002F9" w:rsidRDefault="004C5723" w:rsidP="0033596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DB4B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EBA90A" id="Textfeld 17" o:spid="_x0000_s1043" type="#_x0000_t202" style="position:absolute;margin-left:0;margin-top:20.15pt;width:497.0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">
                <v:textbox style="mso-fit-shape-to-text:t">
                  <w:txbxContent>
                    <w:p w:rsidR="004C572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LocalPlayerReplicaComponent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postUpdate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 </w:t>
                      </w:r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delta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)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{ 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postUpdate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will always be called once per frame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isActorNodeDestroyed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else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getTopology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()==</w:t>
                      </w:r>
                      <w:r w:rsidRPr="00DB4B39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CLIENT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else</w:t>
                      </w:r>
                      <w:proofErr w:type="gram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getTopology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()==</w:t>
                      </w:r>
                      <w:r w:rsidRPr="00DB4B39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SERVER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//check if the player has been destroyed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getTankPlayerReplicaComponent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getTankReplicaComponent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getTankActorNode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isDestroyed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()) </w:t>
                      </w:r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//the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is destroyed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()-&gt;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isDestroyed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 == </w:t>
                      </w:r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false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</w:t>
                      </w:r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//the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playerReplica's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is not destroyed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proofErr w:type="gram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setTankActorNode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proofErr w:type="gram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setTankReplicaComponent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r w:rsidRPr="00DB4B3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//Player was destroyed -&gt; enable spectator mode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tankPlayerReplicaComponent</w:t>
                      </w:r>
                      <w:proofErr w:type="spellEnd"/>
                      <w:proofErr w:type="gram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setSpectatorMode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DB4B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true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 </w:t>
                      </w:r>
                      <w:r w:rsidRPr="00DB4B39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SL_PROCESS_</w:t>
                      </w:r>
                      <w:proofErr w:type="gramStart"/>
                      <w:r w:rsidRPr="00DB4B39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APP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log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ELogType_Info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DB4B39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"Player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destroyed &amp; spectator mode enabled"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 </w:t>
                      </w:r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controlledReplicaNetworkId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UNASSIGNED_NETWORK_ID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DB4B39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DB4B3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SLBaseClass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proofErr w:type="gramStart"/>
                      <w:r w:rsidRPr="00DB4B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postUpdate</w:t>
                      </w:r>
                      <w:proofErr w:type="spellEnd"/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DB4B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delta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C002F9" w:rsidRDefault="004C5723" w:rsidP="0033596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DB4B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07CB0" w:rsidRPr="00657474" w:rsidRDefault="00E07CB0" w:rsidP="00657474"/>
    <w:p w:rsidR="004B7AB9" w:rsidRDefault="004B7AB9" w:rsidP="00BD6AD8">
      <w:pPr>
        <w:pStyle w:val="berschrift3"/>
        <w:rPr>
          <w:lang w:val="en-US"/>
        </w:rPr>
      </w:pPr>
      <w:bookmarkStart w:id="14" w:name="_Toc375593365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a 'kill' count for each player</w:t>
      </w:r>
      <w:bookmarkEnd w:id="14"/>
    </w:p>
    <w:p w:rsidR="0032139C" w:rsidRDefault="00901AB0" w:rsidP="0032139C">
      <w:pPr>
        <w:rPr>
          <w:color w:val="000000" w:themeColor="text1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43D7E3" wp14:editId="14BDF15D">
                <wp:simplePos x="0" y="0"/>
                <wp:positionH relativeFrom="margin">
                  <wp:align>left</wp:align>
                </wp:positionH>
                <wp:positionV relativeFrom="paragraph">
                  <wp:posOffset>1150864</wp:posOffset>
                </wp:positionV>
                <wp:extent cx="3112135" cy="1538605"/>
                <wp:effectExtent l="0" t="0" r="12065" b="23495"/>
                <wp:wrapSquare wrapText="bothSides"/>
                <wp:docPr id="25" name="Textfeld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135" cy="153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struct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TDynamic2DActorDatagram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>{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_x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_y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fx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fy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lvx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lvy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avz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unsigned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short</w:t>
                            </w:r>
                            <w:r w:rsidRPr="00901AB0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b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b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SLSize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updateTick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901AB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}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Dynamic2DActorDatagram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3D7E3" id="Textfeld 25" o:spid="_x0000_s1044" type="#_x0000_t202" style="position:absolute;margin-left:0;margin-top:90.6pt;width:245.05pt;height:121.1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">
                <v:textbox>
                  <w:txbxContent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typedef</w:t>
                      </w:r>
                      <w:proofErr w:type="spellEnd"/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struct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TDynamic2DActorDatagram</w:t>
                      </w:r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>{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_x</w:t>
                      </w:r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_y</w:t>
                      </w:r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fx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fy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lvx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lvy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avz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unsigned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short</w:t>
                      </w:r>
                      <w:r w:rsidRPr="00901AB0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b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b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SLSize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updateTick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901AB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} </w:t>
                      </w:r>
                      <w:r w:rsidRPr="00901AB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Dynamic2DActorDatagram</w:t>
                      </w:r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 w:themeColor="text1"/>
        </w:rPr>
        <w:t>Für eine einfache und bequeme Replizierung des</w:t>
      </w:r>
      <w:r w:rsidR="00DB0534" w:rsidRPr="00DB0534">
        <w:rPr>
          <w:color w:val="000000" w:themeColor="text1"/>
        </w:rPr>
        <w:t xml:space="preserve"> Kill-Count</w:t>
      </w:r>
      <w:r>
        <w:rPr>
          <w:color w:val="000000" w:themeColor="text1"/>
        </w:rPr>
        <w:t>s</w:t>
      </w:r>
      <w:r w:rsidR="00DB0534" w:rsidRPr="00DB0534">
        <w:rPr>
          <w:color w:val="000000" w:themeColor="text1"/>
        </w:rPr>
        <w:t xml:space="preserve"> wurde </w:t>
      </w:r>
      <w:r>
        <w:rPr>
          <w:color w:val="000000" w:themeColor="text1"/>
        </w:rPr>
        <w:t>dieser als integraler Bestandteil des</w:t>
      </w:r>
      <w:r w:rsidR="00DB0534" w:rsidRPr="00DB0534">
        <w:rPr>
          <w:color w:val="000000" w:themeColor="text1"/>
        </w:rPr>
        <w:t xml:space="preserve"> </w:t>
      </w:r>
      <w:r w:rsidRPr="00901AB0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Dynamic2DActorDatagram</w:t>
      </w:r>
      <w:r w:rsidRPr="00901AB0">
        <w:rPr>
          <w:rFonts w:ascii="Consolas" w:hAnsi="Consolas" w:cs="Consolas"/>
          <w:color w:val="216F85"/>
          <w:sz w:val="19"/>
          <w:szCs w:val="19"/>
          <w:lang w:eastAsia="de-AT"/>
        </w:rPr>
        <w:t xml:space="preserve"> </w:t>
      </w:r>
      <w:r>
        <w:rPr>
          <w:color w:val="000000" w:themeColor="text1"/>
        </w:rPr>
        <w:t>e</w:t>
      </w:r>
      <w:r w:rsidR="0053255A">
        <w:rPr>
          <w:color w:val="000000" w:themeColor="text1"/>
        </w:rPr>
        <w:t xml:space="preserve">ingefügt (Datentyp: </w:t>
      </w:r>
      <w:proofErr w:type="spellStart"/>
      <w:r w:rsidR="0053255A">
        <w:rPr>
          <w:color w:val="000000" w:themeColor="text1"/>
        </w:rPr>
        <w:t>unsigned</w:t>
      </w:r>
      <w:proofErr w:type="spellEnd"/>
      <w:r w:rsidR="0053255A">
        <w:rPr>
          <w:color w:val="000000" w:themeColor="text1"/>
        </w:rPr>
        <w:t xml:space="preserve"> </w:t>
      </w:r>
      <w:proofErr w:type="spellStart"/>
      <w:r w:rsidR="0053255A">
        <w:rPr>
          <w:color w:val="000000" w:themeColor="text1"/>
        </w:rPr>
        <w:t>short</w:t>
      </w:r>
      <w:proofErr w:type="spellEnd"/>
      <w:r w:rsidR="0053255A">
        <w:rPr>
          <w:color w:val="000000" w:themeColor="text1"/>
        </w:rPr>
        <w:t xml:space="preserve">, </w:t>
      </w:r>
      <w:r w:rsidR="00B940C7">
        <w:rPr>
          <w:color w:val="000000" w:themeColor="text1"/>
        </w:rPr>
        <w:t xml:space="preserve">wobei </w:t>
      </w:r>
      <w:r>
        <w:rPr>
          <w:color w:val="000000" w:themeColor="text1"/>
        </w:rPr>
        <w:t xml:space="preserve">man </w:t>
      </w:r>
      <w:r w:rsidR="00B940C7">
        <w:rPr>
          <w:color w:val="000000" w:themeColor="text1"/>
        </w:rPr>
        <w:t xml:space="preserve">auch mit einem </w:t>
      </w:r>
      <w:proofErr w:type="spellStart"/>
      <w:r w:rsidR="00B940C7">
        <w:rPr>
          <w:color w:val="000000" w:themeColor="text1"/>
        </w:rPr>
        <w:t>char</w:t>
      </w:r>
      <w:proofErr w:type="spellEnd"/>
      <w:r w:rsidR="00B940C7">
        <w:rPr>
          <w:color w:val="000000" w:themeColor="text1"/>
        </w:rPr>
        <w:t xml:space="preserve"> auskommen würde</w:t>
      </w:r>
      <w:r w:rsidR="0053255A">
        <w:rPr>
          <w:color w:val="000000" w:themeColor="text1"/>
        </w:rPr>
        <w:t xml:space="preserve">. In Bezug auf das </w:t>
      </w:r>
      <w:proofErr w:type="spellStart"/>
      <w:r w:rsidR="0053255A">
        <w:rPr>
          <w:color w:val="000000" w:themeColor="text1"/>
        </w:rPr>
        <w:t>Padding</w:t>
      </w:r>
      <w:proofErr w:type="spellEnd"/>
      <w:r w:rsidR="0053255A">
        <w:rPr>
          <w:color w:val="000000" w:themeColor="text1"/>
        </w:rPr>
        <w:t xml:space="preserve"> wird in der komprimierten Struktur jedoch mit einem </w:t>
      </w:r>
      <w:proofErr w:type="spellStart"/>
      <w:r w:rsidR="0053255A">
        <w:rPr>
          <w:color w:val="000000" w:themeColor="text1"/>
        </w:rPr>
        <w:t>short</w:t>
      </w:r>
      <w:proofErr w:type="spellEnd"/>
      <w:r w:rsidR="0053255A">
        <w:rPr>
          <w:color w:val="000000" w:themeColor="text1"/>
        </w:rPr>
        <w:t xml:space="preserve"> der Platz besser genutzt)</w:t>
      </w:r>
      <w:r w:rsidR="0051084F">
        <w:rPr>
          <w:color w:val="000000" w:themeColor="text1"/>
        </w:rPr>
        <w:t>:</w:t>
      </w:r>
    </w:p>
    <w:p w:rsidR="0051084F" w:rsidRDefault="0053255A" w:rsidP="0032139C">
      <w:pPr>
        <w:rPr>
          <w:color w:val="000000" w:themeColor="text1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AA287E2" wp14:editId="7843D871">
                <wp:simplePos x="0" y="0"/>
                <wp:positionH relativeFrom="margin">
                  <wp:posOffset>3203331</wp:posOffset>
                </wp:positionH>
                <wp:positionV relativeFrom="paragraph">
                  <wp:posOffset>324729</wp:posOffset>
                </wp:positionV>
                <wp:extent cx="3112135" cy="1538605"/>
                <wp:effectExtent l="0" t="0" r="12065" b="23495"/>
                <wp:wrapSquare wrapText="bothSides"/>
                <wp:docPr id="20" name="Textfeld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135" cy="153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typedef</w:t>
                            </w:r>
                            <w:proofErr w:type="spellEnd"/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struct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TCompressedDynamic2DActorDatagram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_x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_y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fx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fy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unsigned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short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lvx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lvy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avz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SLSize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updateTick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53255A" w:rsidRDefault="004C5723" w:rsidP="0053255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}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Compressed_Dynamic2DActorDatagram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87E2" id="Textfeld 20" o:spid="_x0000_s1045" type="#_x0000_t202" style="position:absolute;margin-left:252.25pt;margin-top:25.55pt;width:245.05pt;height:121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">
                <v:textbox>
                  <w:txbxContent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typedef</w:t>
                      </w:r>
                      <w:proofErr w:type="spellEnd"/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struct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TCompressedDynamic2DActorDatagram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_x</w:t>
                      </w: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_y</w:t>
                      </w: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fx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fy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unsigned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short</w:t>
                      </w: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lvx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lvy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avz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SLSize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updateTick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53255A" w:rsidRDefault="004C5723" w:rsidP="0053255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} </w:t>
                      </w:r>
                      <w:r w:rsidRPr="0053255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Compressed_Dynamic2DActorDatagram</w:t>
                      </w: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97507" w:rsidRDefault="00D97507" w:rsidP="0032139C">
      <w:pPr>
        <w:rPr>
          <w:color w:val="000000" w:themeColor="text1"/>
        </w:rPr>
      </w:pPr>
    </w:p>
    <w:p w:rsidR="00B940C7" w:rsidRDefault="00901AB0" w:rsidP="0032139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Zudem wurde die Basisklasse </w:t>
      </w:r>
      <w:proofErr w:type="spellStart"/>
      <w:r w:rsidRPr="00901AB0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DynamicActorReplicaComponent</w:t>
      </w:r>
      <w:proofErr w:type="spellEnd"/>
      <w:r>
        <w:rPr>
          <w:color w:val="000000" w:themeColor="text1"/>
        </w:rPr>
        <w:t xml:space="preserve"> um eine Variable _</w:t>
      </w:r>
      <w:proofErr w:type="spellStart"/>
      <w:r>
        <w:rPr>
          <w:color w:val="000000" w:themeColor="text1"/>
        </w:rPr>
        <w:t>killCount</w:t>
      </w:r>
      <w:proofErr w:type="spellEnd"/>
      <w:r>
        <w:rPr>
          <w:color w:val="000000" w:themeColor="text1"/>
        </w:rPr>
        <w:t xml:space="preserve"> erweitert, welche als eigentliche Zählv</w:t>
      </w:r>
      <w:r w:rsidR="008B7DB2">
        <w:rPr>
          <w:color w:val="000000" w:themeColor="text1"/>
        </w:rPr>
        <w:t xml:space="preserve">ariable für den Kill-Count dient und im </w:t>
      </w:r>
      <w:proofErr w:type="spellStart"/>
      <w:r w:rsidR="008B7DB2">
        <w:rPr>
          <w:color w:val="000000" w:themeColor="text1"/>
        </w:rPr>
        <w:t>Datagram</w:t>
      </w:r>
      <w:proofErr w:type="spellEnd"/>
      <w:r w:rsidR="008B7DB2">
        <w:rPr>
          <w:color w:val="000000" w:themeColor="text1"/>
        </w:rPr>
        <w:t xml:space="preserve"> setzt</w:t>
      </w:r>
      <w:r w:rsidR="0051084F">
        <w:rPr>
          <w:color w:val="000000" w:themeColor="text1"/>
        </w:rPr>
        <w:t>:</w:t>
      </w:r>
    </w:p>
    <w:p w:rsidR="00DB0534" w:rsidRDefault="0051084F" w:rsidP="0032139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51084F" w:rsidRPr="00DB0534" w:rsidRDefault="0051084F" w:rsidP="0032139C">
      <w:pPr>
        <w:rPr>
          <w:color w:val="000000" w:themeColor="text1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EC50DBB" wp14:editId="28ACA1FE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6312535" cy="1404620"/>
                <wp:effectExtent l="0" t="0" r="12065" b="11430"/>
                <wp:wrapSquare wrapText="bothSides"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901AB0" w:rsidRDefault="004C5723" w:rsidP="005108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class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DynamicActorReplicaComponent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: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public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ReplicaComponent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>{</w:t>
                            </w:r>
                          </w:p>
                          <w:p w:rsidR="004C5723" w:rsidRPr="00901AB0" w:rsidRDefault="004C5723" w:rsidP="005108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protected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</w:t>
                            </w:r>
                          </w:p>
                          <w:p w:rsidR="004C5723" w:rsidRDefault="004C5723" w:rsidP="005108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901AB0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unsigned</w:t>
                            </w:r>
                            <w:proofErr w:type="gram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short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901AB0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901AB0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901AB0" w:rsidRDefault="004C5723" w:rsidP="0051084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  <w:t xml:space="preserve">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0DBB" id="Textfeld 28" o:spid="_x0000_s1046" type="#_x0000_t202" style="position:absolute;margin-left:0;margin-top:20.15pt;width:497.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">
                <v:textbox style="mso-fit-shape-to-text:t">
                  <w:txbxContent>
                    <w:p w:rsidR="004C5723" w:rsidRPr="00901AB0" w:rsidRDefault="004C5723" w:rsidP="0051084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class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DynamicActorReplicaComponent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: </w:t>
                      </w:r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public</w:t>
                      </w:r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ReplicaComponent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>{</w:t>
                      </w:r>
                    </w:p>
                    <w:p w:rsidR="004C5723" w:rsidRPr="00901AB0" w:rsidRDefault="004C5723" w:rsidP="0051084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protected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</w:t>
                      </w:r>
                    </w:p>
                    <w:p w:rsidR="004C5723" w:rsidRDefault="004C5723" w:rsidP="0051084F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901AB0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unsigned</w:t>
                      </w:r>
                      <w:proofErr w:type="gram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short</w:t>
                      </w:r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901AB0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901AB0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901AB0" w:rsidRDefault="004C5723" w:rsidP="0051084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  <w:t xml:space="preserve"> 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AB0" w:rsidRPr="00901AB0">
        <w:t xml:space="preserve"> </w:t>
      </w:r>
      <w:r w:rsidR="00901AB0" w:rsidRPr="0053255A">
        <w:rPr>
          <w:noProof/>
          <w:lang w:eastAsia="en-US"/>
        </w:rPr>
        <w:t>nlDynamicActorReplicaComponent.h</w:t>
      </w:r>
      <w:r w:rsidR="00B940C7">
        <w:rPr>
          <w:color w:val="000000" w:themeColor="text1"/>
        </w:rPr>
        <w:t>:</w:t>
      </w:r>
    </w:p>
    <w:p w:rsidR="0051084F" w:rsidRPr="00901AB0" w:rsidRDefault="0051084F" w:rsidP="0032139C">
      <w:pPr>
        <w:rPr>
          <w:color w:val="000000" w:themeColor="text1"/>
        </w:rPr>
      </w:pPr>
    </w:p>
    <w:p w:rsidR="00B940C7" w:rsidRPr="00DB0534" w:rsidRDefault="00B940C7" w:rsidP="00B940C7">
      <w:pPr>
        <w:rPr>
          <w:color w:val="000000" w:themeColor="text1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8889A0C" wp14:editId="1B8A840C">
                <wp:simplePos x="0" y="0"/>
                <wp:positionH relativeFrom="margin">
                  <wp:posOffset>-3810</wp:posOffset>
                </wp:positionH>
                <wp:positionV relativeFrom="paragraph">
                  <wp:posOffset>257175</wp:posOffset>
                </wp:positionV>
                <wp:extent cx="6312535" cy="1404620"/>
                <wp:effectExtent l="0" t="0" r="12065" b="20955"/>
                <wp:wrapSquare wrapText="bothSides"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8B7DB2" w:rsidRDefault="004C5723" w:rsidP="00B940C7">
                            <w:pPr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8B7DB2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//initialize kill-count with 0</w:t>
                            </w:r>
                          </w:p>
                          <w:p w:rsidR="004C5723" w:rsidRPr="008B7DB2" w:rsidRDefault="004C5723" w:rsidP="00B940C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proofErr w:type="spellStart"/>
                            <w:r w:rsidRPr="008B7DB2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DynamicActorReplicaComponent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8B7DB2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DynamicActorReplicaComponent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: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(0)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  <w:t xml:space="preserve">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  <w:t xml:space="preserve"> ...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8B7DB2" w:rsidRDefault="004C5723" w:rsidP="00B940C7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</w:p>
                          <w:p w:rsidR="004C5723" w:rsidRPr="008B7DB2" w:rsidRDefault="004C5723" w:rsidP="008B7DB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8B7DB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8B7DB2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DynamicActorReplicaComponent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8B7DB2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postUpdate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delta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) </w:t>
                            </w:r>
                          </w:p>
                          <w:p w:rsidR="004C5723" w:rsidRPr="008B7DB2" w:rsidRDefault="004C5723" w:rsidP="008B7DB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{</w:t>
                            </w:r>
                          </w:p>
                          <w:p w:rsidR="004C5723" w:rsidRPr="008B7DB2" w:rsidRDefault="004C5723" w:rsidP="008B7DB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 server / authority code</w:t>
                            </w:r>
                          </w:p>
                          <w:p w:rsidR="004C5723" w:rsidRPr="008B7DB2" w:rsidRDefault="004C5723" w:rsidP="008B7DB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8B7DB2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7DB2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getTopology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 ==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SERVER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8B7DB2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{</w:t>
                            </w:r>
                          </w:p>
                          <w:p w:rsidR="004C5723" w:rsidRPr="008B7DB2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actorDatagram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7DB2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  <w:t xml:space="preserve"> </w:t>
                            </w:r>
                            <w:r w:rsidRPr="008B7DB2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//set the current kill-count</w:t>
                            </w:r>
                          </w:p>
                          <w:p w:rsidR="004C5723" w:rsidRPr="008B7DB2" w:rsidRDefault="004C5723" w:rsidP="008B7DB2">
                            <w:pP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     </w:t>
                            </w:r>
                            <w:r w:rsidRPr="008B7DB2">
                              <w:rPr>
                                <w:rFonts w:ascii="Consolas" w:hAnsi="Consolas" w:cs="Consolas"/>
                                <w:sz w:val="16"/>
                                <w:szCs w:val="16"/>
                                <w:lang w:val="en-US"/>
                              </w:rPr>
                              <w:t xml:space="preserve">. .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89A0C" id="Textfeld 30" o:spid="_x0000_s1047" type="#_x0000_t202" style="position:absolute;margin-left:-.3pt;margin-top:20.25pt;width:497.0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">
                <v:textbox style="mso-fit-shape-to-text:t">
                  <w:txbxContent>
                    <w:p w:rsidR="004C5723" w:rsidRPr="008B7DB2" w:rsidRDefault="004C5723" w:rsidP="00B940C7">
                      <w:pPr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8B7DB2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//initialize kill-count with 0</w:t>
                      </w:r>
                    </w:p>
                    <w:p w:rsidR="004C5723" w:rsidRPr="008B7DB2" w:rsidRDefault="004C5723" w:rsidP="00B940C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proofErr w:type="spellStart"/>
                      <w:r w:rsidRPr="008B7DB2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DynamicActorReplicaComponent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proofErr w:type="gramStart"/>
                      <w:r w:rsidRPr="008B7DB2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DynamicActorReplicaComponent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: </w:t>
                      </w:r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(0)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  <w:t xml:space="preserve"> 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  <w:t xml:space="preserve"> ... 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8B7DB2" w:rsidRDefault="004C5723" w:rsidP="00B940C7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</w:p>
                    <w:p w:rsidR="004C5723" w:rsidRPr="008B7DB2" w:rsidRDefault="004C5723" w:rsidP="008B7DB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8B7DB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8B7DB2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DynamicActorReplicaComponent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8B7DB2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postUpdate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 </w:t>
                      </w:r>
                      <w:r w:rsidRPr="008B7DB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delta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) </w:t>
                      </w:r>
                    </w:p>
                    <w:p w:rsidR="004C5723" w:rsidRPr="008B7DB2" w:rsidRDefault="004C5723" w:rsidP="008B7DB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{</w:t>
                      </w:r>
                    </w:p>
                    <w:p w:rsidR="004C5723" w:rsidRPr="008B7DB2" w:rsidRDefault="004C5723" w:rsidP="008B7DB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8B7DB2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 server / authority code</w:t>
                      </w:r>
                    </w:p>
                    <w:p w:rsidR="004C5723" w:rsidRPr="008B7DB2" w:rsidRDefault="004C5723" w:rsidP="008B7DB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8B7DB2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B7DB2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getTopology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 == </w:t>
                      </w:r>
                      <w:r w:rsidRPr="008B7DB2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SERVER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8B7DB2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{</w:t>
                      </w:r>
                    </w:p>
                    <w:p w:rsidR="004C5723" w:rsidRPr="008B7DB2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actorDatagram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7DB2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  <w:r w:rsidRPr="008B7DB2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  <w:t xml:space="preserve"> </w:t>
                      </w:r>
                      <w:r w:rsidRPr="008B7DB2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//set the current kill-count</w:t>
                      </w:r>
                    </w:p>
                    <w:p w:rsidR="004C5723" w:rsidRPr="008B7DB2" w:rsidRDefault="004C5723" w:rsidP="008B7DB2">
                      <w:pP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     </w:t>
                      </w:r>
                      <w:r w:rsidRPr="008B7DB2">
                        <w:rPr>
                          <w:rFonts w:ascii="Consolas" w:hAnsi="Consolas" w:cs="Consolas"/>
                          <w:sz w:val="16"/>
                          <w:szCs w:val="16"/>
                          <w:lang w:val="en-US"/>
                        </w:rPr>
                        <w:t xml:space="preserve">. . 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1AB0" w:rsidRPr="00901AB0">
        <w:t xml:space="preserve"> </w:t>
      </w:r>
      <w:r w:rsidR="00901AB0" w:rsidRPr="0053255A">
        <w:rPr>
          <w:noProof/>
          <w:lang w:eastAsia="en-US"/>
        </w:rPr>
        <w:t>nlDynamicActorReplicaComponent.cpp</w:t>
      </w:r>
      <w:r>
        <w:rPr>
          <w:color w:val="000000" w:themeColor="text1"/>
        </w:rPr>
        <w:t>:</w:t>
      </w:r>
    </w:p>
    <w:p w:rsidR="00B940C7" w:rsidRDefault="00B940C7" w:rsidP="0032139C">
      <w:pPr>
        <w:rPr>
          <w:color w:val="000000" w:themeColor="text1"/>
        </w:rPr>
      </w:pPr>
    </w:p>
    <w:p w:rsidR="008B7DB2" w:rsidRDefault="008B7DB2" w:rsidP="0032139C">
      <w:pPr>
        <w:rPr>
          <w:color w:val="000000" w:themeColor="text1"/>
        </w:rPr>
      </w:pPr>
      <w:r>
        <w:rPr>
          <w:color w:val="000000" w:themeColor="text1"/>
        </w:rPr>
        <w:t xml:space="preserve">Damit der Kill-Count von der Spiel-Logik gesetzt werden kann, wurden in der konkreten Klasse </w:t>
      </w:r>
      <w:proofErr w:type="spellStart"/>
      <w:r w:rsidRPr="008B7DB2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TankReplicaComponent</w:t>
      </w:r>
      <w:proofErr w:type="spellEnd"/>
      <w:r w:rsidRPr="008B7DB2">
        <w:rPr>
          <w:rFonts w:ascii="Consolas" w:hAnsi="Consolas" w:cs="Consolas"/>
          <w:color w:val="216F85"/>
          <w:sz w:val="19"/>
          <w:szCs w:val="19"/>
          <w:lang w:eastAsia="de-AT"/>
        </w:rPr>
        <w:t xml:space="preserve"> </w:t>
      </w:r>
      <w:r>
        <w:rPr>
          <w:color w:val="000000" w:themeColor="text1"/>
        </w:rPr>
        <w:t xml:space="preserve">zwei Methoden zur Erhöhung des Kill-Counts implementiert (mehr dazu </w:t>
      </w:r>
      <w:r w:rsidR="00F61EEA">
        <w:rPr>
          <w:color w:val="000000" w:themeColor="text1"/>
        </w:rPr>
        <w:t>im nächsten Punkt</w:t>
      </w:r>
      <w:r>
        <w:rPr>
          <w:color w:val="000000" w:themeColor="text1"/>
        </w:rPr>
        <w:t>):</w:t>
      </w:r>
    </w:p>
    <w:p w:rsidR="008B7DB2" w:rsidRDefault="008B7DB2" w:rsidP="0032139C">
      <w:pPr>
        <w:rPr>
          <w:color w:val="000000" w:themeColor="text1"/>
        </w:rPr>
      </w:pPr>
    </w:p>
    <w:p w:rsidR="008B7DB2" w:rsidRDefault="008B7DB2" w:rsidP="0032139C">
      <w:pPr>
        <w:rPr>
          <w:color w:val="000000" w:themeColor="text1"/>
        </w:rPr>
      </w:pPr>
      <w:proofErr w:type="spellStart"/>
      <w:r w:rsidRPr="008B7DB2">
        <w:rPr>
          <w:color w:val="000000" w:themeColor="text1"/>
        </w:rPr>
        <w:t>nlTankReplicaComponent.h</w:t>
      </w:r>
      <w:proofErr w:type="spellEnd"/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BDBFF61" wp14:editId="71E1295E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6312535" cy="1404620"/>
                <wp:effectExtent l="0" t="0" r="12065" b="20955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53255A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class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: 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public</w:t>
                            </w: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DynamicActorReplicaComponent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>{</w:t>
                            </w:r>
                          </w:p>
                          <w:p w:rsidR="004C5723" w:rsidRPr="0053255A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public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</w:t>
                            </w:r>
                          </w:p>
                          <w:p w:rsidR="004C5723" w:rsidRPr="0053255A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increaseKillCount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();</w:t>
                            </w:r>
                          </w:p>
                          <w:p w:rsidR="004C5723" w:rsidRPr="0053255A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  <w:t xml:space="preserve">  . . .</w:t>
                            </w:r>
                          </w:p>
                          <w:p w:rsidR="004C5723" w:rsidRPr="0053255A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protected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</w:t>
                            </w:r>
                          </w:p>
                          <w:p w:rsidR="004C5723" w:rsidRPr="0053255A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setKillCount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53255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newKillCount</w:t>
                            </w:r>
                            <w:proofErr w:type="spellEnd"/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53255A" w:rsidRDefault="004C5723" w:rsidP="008B7DB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 w:rsidRPr="0053255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  <w:t xml:space="preserve"> 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DBFF61" id="Textfeld 3" o:spid="_x0000_s1048" type="#_x0000_t202" style="position:absolute;margin-left:0;margin-top:20.15pt;width:497.0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">
                <v:textbox style="mso-fit-shape-to-text:t">
                  <w:txbxContent>
                    <w:p w:rsidR="004C5723" w:rsidRPr="0053255A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class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: </w:t>
                      </w:r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public</w:t>
                      </w: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DynamicActorReplicaComponent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>{</w:t>
                      </w:r>
                    </w:p>
                    <w:p w:rsidR="004C5723" w:rsidRPr="0053255A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public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</w:t>
                      </w:r>
                    </w:p>
                    <w:p w:rsidR="004C5723" w:rsidRPr="0053255A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increaseKillCount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();</w:t>
                      </w:r>
                    </w:p>
                    <w:p w:rsidR="004C5723" w:rsidRPr="0053255A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  <w:t xml:space="preserve">  . . .</w:t>
                      </w:r>
                    </w:p>
                    <w:p w:rsidR="004C5723" w:rsidRPr="0053255A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protected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</w:t>
                      </w:r>
                    </w:p>
                    <w:p w:rsidR="004C5723" w:rsidRPr="0053255A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setKillCount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53255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newKillCount</w:t>
                      </w:r>
                      <w:proofErr w:type="spellEnd"/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53255A" w:rsidRDefault="004C5723" w:rsidP="008B7DB2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 w:rsidRPr="0053255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  <w:t xml:space="preserve">  . . 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B7DB2" w:rsidRPr="00901AB0" w:rsidRDefault="008B7DB2" w:rsidP="0032139C">
      <w:pPr>
        <w:rPr>
          <w:color w:val="000000" w:themeColor="text1"/>
        </w:rPr>
      </w:pPr>
    </w:p>
    <w:p w:rsidR="00F61EEA" w:rsidRDefault="00B940C7" w:rsidP="0032139C">
      <w:pPr>
        <w:rPr>
          <w:color w:val="000000" w:themeColor="text1"/>
        </w:rPr>
      </w:pPr>
      <w:r w:rsidRPr="00B940C7">
        <w:rPr>
          <w:color w:val="000000" w:themeColor="text1"/>
        </w:rPr>
        <w:t xml:space="preserve">Die Erkennung eines </w:t>
      </w:r>
      <w:proofErr w:type="spellStart"/>
      <w:r w:rsidRPr="00B940C7">
        <w:rPr>
          <w:color w:val="000000" w:themeColor="text1"/>
        </w:rPr>
        <w:t>Kills</w:t>
      </w:r>
      <w:proofErr w:type="spellEnd"/>
      <w:r w:rsidRPr="00B940C7">
        <w:rPr>
          <w:color w:val="000000" w:themeColor="text1"/>
        </w:rPr>
        <w:t xml:space="preserve"> wurde in </w:t>
      </w:r>
      <w:r>
        <w:rPr>
          <w:color w:val="000000" w:themeColor="text1"/>
        </w:rPr>
        <w:t xml:space="preserve">der update-Methode in </w:t>
      </w:r>
      <w:proofErr w:type="spellStart"/>
      <w:r w:rsidRPr="00B940C7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TankVsTankGameLogicNode</w:t>
      </w:r>
      <w:proofErr w:type="spellEnd"/>
      <w:r>
        <w:rPr>
          <w:color w:val="000000" w:themeColor="text1"/>
        </w:rPr>
        <w:t xml:space="preserve"> eingebaut. Dazu wurde der bestehende Code zur Kollisionserkennung eines Projektils mit einem </w:t>
      </w:r>
      <w:r w:rsidR="008B7DB2">
        <w:rPr>
          <w:color w:val="000000" w:themeColor="text1"/>
        </w:rPr>
        <w:t>(</w:t>
      </w:r>
      <w:r>
        <w:rPr>
          <w:color w:val="000000" w:themeColor="text1"/>
        </w:rPr>
        <w:t>anderen</w:t>
      </w:r>
      <w:r w:rsidR="008B7DB2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GameActor</w:t>
      </w:r>
      <w:proofErr w:type="spellEnd"/>
      <w:r w:rsidR="008B7DB2">
        <w:rPr>
          <w:color w:val="000000" w:themeColor="text1"/>
        </w:rPr>
        <w:t xml:space="preserve"> dahingehend erweitert, dass über den </w:t>
      </w:r>
      <w:proofErr w:type="spellStart"/>
      <w:r>
        <w:rPr>
          <w:color w:val="000000" w:themeColor="text1"/>
        </w:rPr>
        <w:t>Instigator</w:t>
      </w:r>
      <w:proofErr w:type="spellEnd"/>
      <w:r>
        <w:rPr>
          <w:color w:val="000000" w:themeColor="text1"/>
        </w:rPr>
        <w:t xml:space="preserve"> </w:t>
      </w:r>
      <w:r w:rsidR="004F57A7">
        <w:rPr>
          <w:color w:val="000000" w:themeColor="text1"/>
        </w:rPr>
        <w:t xml:space="preserve">des Projektils </w:t>
      </w:r>
      <w:r>
        <w:rPr>
          <w:color w:val="000000" w:themeColor="text1"/>
        </w:rPr>
        <w:t xml:space="preserve">auf die </w:t>
      </w:r>
      <w:proofErr w:type="spellStart"/>
      <w:r>
        <w:rPr>
          <w:color w:val="000000" w:themeColor="text1"/>
        </w:rPr>
        <w:t>TankReplica</w:t>
      </w:r>
      <w:proofErr w:type="spellEnd"/>
      <w:r>
        <w:rPr>
          <w:color w:val="000000" w:themeColor="text1"/>
        </w:rPr>
        <w:t xml:space="preserve"> zugegriffen wird </w:t>
      </w:r>
      <w:r w:rsidR="00F61EEA">
        <w:rPr>
          <w:color w:val="000000" w:themeColor="text1"/>
        </w:rPr>
        <w:t>bei dieser die</w:t>
      </w:r>
      <w:r w:rsidR="004F57A7">
        <w:rPr>
          <w:color w:val="000000" w:themeColor="text1"/>
        </w:rPr>
        <w:t xml:space="preserve"> </w:t>
      </w:r>
      <w:r w:rsidR="00F61EEA">
        <w:rPr>
          <w:color w:val="000000" w:themeColor="text1"/>
        </w:rPr>
        <w:t xml:space="preserve">Methode zur </w:t>
      </w:r>
      <w:r w:rsidR="004F57A7">
        <w:rPr>
          <w:color w:val="000000" w:themeColor="text1"/>
        </w:rPr>
        <w:t xml:space="preserve">Erhöhung des Kill-Counts </w:t>
      </w:r>
      <w:r w:rsidR="00F61EEA">
        <w:rPr>
          <w:color w:val="000000" w:themeColor="text1"/>
        </w:rPr>
        <w:t>aufgerufen wird:</w:t>
      </w:r>
    </w:p>
    <w:p w:rsidR="004F57A7" w:rsidRPr="00B940C7" w:rsidRDefault="00F61EEA" w:rsidP="0032139C">
      <w:pPr>
        <w:rPr>
          <w:color w:val="000000" w:themeColor="text1"/>
        </w:r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66170B4" wp14:editId="332D63C3">
                <wp:simplePos x="0" y="0"/>
                <wp:positionH relativeFrom="margin">
                  <wp:align>left</wp:align>
                </wp:positionH>
                <wp:positionV relativeFrom="paragraph">
                  <wp:posOffset>238174</wp:posOffset>
                </wp:positionV>
                <wp:extent cx="6312535" cy="3727450"/>
                <wp:effectExtent l="0" t="0" r="12065" b="25400"/>
                <wp:wrapSquare wrapText="bothSides"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37279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distance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length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 &lt; (*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radius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tankActor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*)(*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getUserobject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projectileActor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*)(*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projectile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getUserobject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 check the instigator to prevent killing yourself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projectileActor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getInstigator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 !=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tankActor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//now we want to find the tank who shot the projectile to reward it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ActorSprite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instigatorActorSprite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ActorSprite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*&gt;(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projectileActor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getInstigator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()));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instigatorActorSprite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//we need the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so we can access the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which is needed to increase the kill-count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</w:t>
                            </w:r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&gt;(</w:t>
                            </w:r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instigatorActorSprite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getGameActorNode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//get the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as component of the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</w:p>
                          <w:p w:rsidR="004C5723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getComponentFromActorNode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&gt;(</w:t>
                            </w:r>
                            <w:proofErr w:type="spellStart"/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//I've written a template method to comfortably request a component from a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GameActorNdoe</w:t>
                            </w:r>
                            <w:proofErr w:type="spellEnd"/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getPeer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log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ELogType_Info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"Tank %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has hit an enemy!"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idx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F61EEA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</w:t>
                            </w:r>
                            <w:proofErr w:type="spellEnd"/>
                            <w:proofErr w:type="gram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F61EEA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increaseKillCount</w:t>
                            </w:r>
                            <w:proofErr w:type="spellEnd"/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();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//reward the player by increasing the kill-count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F61EEA" w:rsidRDefault="004C5723" w:rsidP="00F61EEA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Default="004C5723" w:rsidP="00F61EEA">
                            <w:pP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F61EEA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F61EEA" w:rsidRDefault="004C5723" w:rsidP="00F61EE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lang w:val="en-US" w:eastAsia="de-AT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70B4" id="Textfeld 31" o:spid="_x0000_s1049" type="#_x0000_t202" style="position:absolute;margin-left:0;margin-top:18.75pt;width:497.05pt;height:293.5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">
                <v:textbox>
                  <w:txbxContent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distance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length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 &lt; (*</w:t>
                      </w:r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radius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tankActor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*)(*</w:t>
                      </w:r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getUserobject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projectileActor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*)(*</w:t>
                      </w:r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projectile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getUserobject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 check the instigator to prevent killing yourself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projectileActor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getInstigator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 !=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tankActor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//now we want to find the tank who shot the projectile to reward it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ActorSprite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gram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instigatorActorSprite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ActorSprite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*&gt;(</w:t>
                      </w:r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projectileActor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getInstigator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()));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instigatorActorSprite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//we need the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so we can access the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which is needed to increase the kill-count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</w:t>
                      </w:r>
                      <w:proofErr w:type="gramStart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&gt;(</w:t>
                      </w:r>
                      <w:proofErr w:type="gramEnd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instigatorActorSprite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getGameActorNode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gramStart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//get the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as component of the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</w:p>
                    <w:p w:rsidR="004C5723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getComponentFromActorNode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proofErr w:type="gramStart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&gt;(</w:t>
                      </w:r>
                      <w:proofErr w:type="spellStart"/>
                      <w:proofErr w:type="gramEnd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//I've written a template method to comfortably request a component from a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GameActorNdoe</w:t>
                      </w:r>
                      <w:proofErr w:type="spellEnd"/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proofErr w:type="gramStart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getPeer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log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ELogType_Info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r w:rsidRPr="00F61EE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"Tank %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has hit an enemy!"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idx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F61EEA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</w:t>
                      </w:r>
                      <w:proofErr w:type="spellEnd"/>
                      <w:proofErr w:type="gram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F61EEA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increaseKillCount</w:t>
                      </w:r>
                      <w:proofErr w:type="spellEnd"/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(); </w:t>
                      </w:r>
                      <w:r w:rsidRPr="00F61EEA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//reward the player by increasing the kill-count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F61EEA" w:rsidRDefault="004C5723" w:rsidP="00F61EEA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Default="004C5723" w:rsidP="00F61EEA">
                      <w:pP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F61EEA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F61EEA" w:rsidRDefault="004C5723" w:rsidP="00F61EE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lang w:val="en-US" w:eastAsia="de-AT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61EEA">
        <w:t xml:space="preserve"> </w:t>
      </w:r>
      <w:r w:rsidRPr="00F61EEA">
        <w:rPr>
          <w:color w:val="000000" w:themeColor="text1"/>
        </w:rPr>
        <w:t>nlTankVsTankGameLogicNode.cpp</w:t>
      </w:r>
      <w:r>
        <w:rPr>
          <w:color w:val="000000" w:themeColor="text1"/>
        </w:rPr>
        <w:t xml:space="preserve"> (update)</w:t>
      </w:r>
    </w:p>
    <w:p w:rsidR="0051084F" w:rsidRPr="00B940C7" w:rsidRDefault="0051084F" w:rsidP="0032139C">
      <w:pPr>
        <w:rPr>
          <w:color w:val="000000" w:themeColor="text1"/>
        </w:rPr>
      </w:pPr>
    </w:p>
    <w:p w:rsidR="004B7AB9" w:rsidRPr="005D653B" w:rsidRDefault="004B7AB9" w:rsidP="00BD6AD8">
      <w:pPr>
        <w:pStyle w:val="berschrift3"/>
        <w:rPr>
          <w:lang w:val="en-US"/>
        </w:rPr>
      </w:pPr>
      <w:bookmarkStart w:id="15" w:name="_Toc375593366"/>
      <w:proofErr w:type="gramStart"/>
      <w:r w:rsidRPr="005D653B">
        <w:rPr>
          <w:lang w:val="en-US"/>
        </w:rPr>
        <w:t>add</w:t>
      </w:r>
      <w:proofErr w:type="gramEnd"/>
      <w:r w:rsidRPr="005D653B">
        <w:rPr>
          <w:lang w:val="en-US"/>
        </w:rPr>
        <w:t xml:space="preserve"> the 'kill-count' and the name of the active (not spectating) players to the client UI</w:t>
      </w:r>
      <w:bookmarkEnd w:id="15"/>
    </w:p>
    <w:p w:rsidR="00C03B53" w:rsidRDefault="008B34C9" w:rsidP="004B7AB9">
      <w:r>
        <w:t>Die Darstellung des Namens und der</w:t>
      </w:r>
      <w:r w:rsidR="00C03B53" w:rsidRPr="00901AB0">
        <w:t xml:space="preserve"> Kill-Count </w:t>
      </w:r>
      <w:r>
        <w:t>erfolgt in der</w:t>
      </w:r>
      <w:r w:rsidR="00C03B53">
        <w:t xml:space="preserve"> Klasse </w:t>
      </w:r>
      <w:proofErr w:type="spellStart"/>
      <w:r w:rsidR="00C03B53" w:rsidRPr="00C03B53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TankReplicaComponent</w:t>
      </w:r>
      <w:proofErr w:type="spellEnd"/>
      <w:r w:rsidR="00C03B53">
        <w:t xml:space="preserve">. Dazu wurde ein Label vom Typ </w:t>
      </w:r>
      <w:proofErr w:type="spellStart"/>
      <w:r w:rsidR="00C03B53" w:rsidRPr="00C03B53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CCLabelTTF</w:t>
      </w:r>
      <w:proofErr w:type="spellEnd"/>
      <w:r w:rsidR="00C03B53">
        <w:t xml:space="preserve"> </w:t>
      </w:r>
      <w:r>
        <w:t xml:space="preserve">deklariert, </w:t>
      </w:r>
      <w:r w:rsidR="00C03B53">
        <w:t xml:space="preserve">welches </w:t>
      </w:r>
      <w:r>
        <w:t>den in der Basisklasse definierten Kill-Count darstellt</w:t>
      </w:r>
      <w:r w:rsidR="00F324F8">
        <w:t xml:space="preserve"> sowie ein String für den Spielernamen</w:t>
      </w:r>
      <w:r w:rsidR="00C03B53">
        <w:t>:</w:t>
      </w:r>
    </w:p>
    <w:p w:rsidR="00C03B53" w:rsidRDefault="00C03B53" w:rsidP="004B7AB9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65EE9B5" wp14:editId="1238BA78">
                <wp:simplePos x="0" y="0"/>
                <wp:positionH relativeFrom="margin">
                  <wp:posOffset>0</wp:posOffset>
                </wp:positionH>
                <wp:positionV relativeFrom="paragraph">
                  <wp:posOffset>255905</wp:posOffset>
                </wp:positionV>
                <wp:extent cx="6312535" cy="1404620"/>
                <wp:effectExtent l="0" t="0" r="12065" b="25400"/>
                <wp:wrapSquare wrapText="bothSides"/>
                <wp:docPr id="21" name="Textfeld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C03B53" w:rsidRDefault="004C5723" w:rsidP="00C03B5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C03B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class</w:t>
                            </w:r>
                            <w:proofErr w:type="gramEnd"/>
                            <w:r w:rsidRPr="00C03B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C03B5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C03B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: </w:t>
                            </w:r>
                            <w:r w:rsidRPr="00C03B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public</w:t>
                            </w:r>
                            <w:r w:rsidRPr="00C03B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C03B5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DynamicActorReplicaComponent</w:t>
                            </w:r>
                            <w:proofErr w:type="spellEnd"/>
                            <w:r w:rsidRPr="00C03B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>{</w:t>
                            </w:r>
                          </w:p>
                          <w:p w:rsidR="004C5723" w:rsidRPr="00C03B53" w:rsidRDefault="004C5723" w:rsidP="00C03B5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C03B5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protected</w:t>
                            </w:r>
                            <w:proofErr w:type="gramEnd"/>
                            <w:r w:rsidRPr="00C03B5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</w:t>
                            </w:r>
                          </w:p>
                          <w:p w:rsidR="004C5723" w:rsidRPr="00456498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r w:rsidRPr="00C03B5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CCL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abelTTF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labelKillCount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56498" w:rsidRPr="00456498" w:rsidRDefault="00456498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CCString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playerName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EE9B5" id="Textfeld 21" o:spid="_x0000_s1050" type="#_x0000_t202" style="position:absolute;margin-left:0;margin-top:20.15pt;width:497.0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">
                <v:textbox style="mso-fit-shape-to-text:t">
                  <w:txbxContent>
                    <w:p w:rsidR="004C5723" w:rsidRPr="00C03B53" w:rsidRDefault="004C5723" w:rsidP="00C03B5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C03B5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class</w:t>
                      </w:r>
                      <w:proofErr w:type="gramEnd"/>
                      <w:r w:rsidRPr="00C03B5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C03B5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C03B5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: </w:t>
                      </w:r>
                      <w:r w:rsidRPr="00C03B5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public</w:t>
                      </w:r>
                      <w:r w:rsidRPr="00C03B5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C03B5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DynamicActorReplicaComponent</w:t>
                      </w:r>
                      <w:proofErr w:type="spellEnd"/>
                      <w:r w:rsidRPr="00C03B5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>{</w:t>
                      </w:r>
                    </w:p>
                    <w:p w:rsidR="004C5723" w:rsidRPr="00C03B53" w:rsidRDefault="004C5723" w:rsidP="00C03B5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C03B5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protected</w:t>
                      </w:r>
                      <w:proofErr w:type="gramEnd"/>
                      <w:r w:rsidRPr="00C03B5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</w:t>
                      </w:r>
                    </w:p>
                    <w:p w:rsidR="004C5723" w:rsidRPr="00456498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r w:rsidRPr="00C03B5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CCL</w:t>
                      </w:r>
                      <w:r w:rsidRPr="0045649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abelTTF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labelKillCount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56498" w:rsidRPr="00456498" w:rsidRDefault="00456498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r w:rsidRPr="0045649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CCString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</w:t>
                      </w:r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playerName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B53" w:rsidRDefault="00C03B53" w:rsidP="004B7AB9"/>
    <w:p w:rsidR="00C03B53" w:rsidRDefault="00C03B53" w:rsidP="004B7AB9">
      <w:r>
        <w:t xml:space="preserve">In </w:t>
      </w:r>
      <w:r w:rsidR="00370A78" w:rsidRPr="00370A78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nlT</w:t>
      </w:r>
      <w:r w:rsidR="00DB0534" w:rsidRPr="00370A78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ankReplicaComponent</w:t>
      </w:r>
      <w:r w:rsidR="0037103D">
        <w:rPr>
          <w:rFonts w:ascii="Consolas" w:hAnsi="Consolas" w:cs="Consolas"/>
          <w:color w:val="216F85"/>
          <w:sz w:val="19"/>
          <w:szCs w:val="19"/>
          <w:lang w:eastAsia="de-AT"/>
        </w:rPr>
        <w:t>.cpp</w:t>
      </w:r>
      <w:r w:rsidR="00DB0534" w:rsidRPr="00370A78">
        <w:rPr>
          <w:rFonts w:ascii="Consolas" w:hAnsi="Consolas" w:cs="Consolas"/>
          <w:color w:val="216F85"/>
          <w:sz w:val="19"/>
          <w:szCs w:val="19"/>
          <w:lang w:eastAsia="de-AT"/>
        </w:rPr>
        <w:t xml:space="preserve"> </w:t>
      </w:r>
      <w:r>
        <w:t>wurde dazu wie folgt vorgegangen:</w:t>
      </w:r>
    </w:p>
    <w:p w:rsidR="00C03B53" w:rsidRDefault="00C03B53" w:rsidP="00C03B53">
      <w:pPr>
        <w:pStyle w:val="Listenabsatz"/>
        <w:numPr>
          <w:ilvl w:val="0"/>
          <w:numId w:val="32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809168" wp14:editId="1E571189">
                <wp:simplePos x="0" y="0"/>
                <wp:positionH relativeFrom="margin">
                  <wp:align>left</wp:align>
                </wp:positionH>
                <wp:positionV relativeFrom="paragraph">
                  <wp:posOffset>280181</wp:posOffset>
                </wp:positionV>
                <wp:extent cx="6312535" cy="1404620"/>
                <wp:effectExtent l="0" t="0" r="12065" b="24130"/>
                <wp:wrapSquare wrapText="bothSides"/>
                <wp:docPr id="22" name="Textfeld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D1222F" w:rsidRDefault="004C5723" w:rsidP="00C03B5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r w:rsidRPr="00D1222F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D122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D1222F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</w:t>
                            </w:r>
                            <w:r w:rsidRPr="00D122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: </w:t>
                            </w:r>
                            <w:r w:rsidRPr="00D1222F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D1222F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labelKillCount</w:t>
                            </w:r>
                            <w:proofErr w:type="spellEnd"/>
                            <w:r w:rsidRPr="00D122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D1222F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 w:rsid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="00456498"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="00456498"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="00456498"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playerName</w:t>
                            </w:r>
                            <w:proofErr w:type="spellEnd"/>
                            <w:r w:rsidR="00456498"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="00456498" w:rsidRPr="004564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="00456498"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 w:rsid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D1222F" w:rsidRDefault="004C5723" w:rsidP="00C03B5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>{</w:t>
                            </w:r>
                            <w:r w:rsidRPr="00D1222F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..</w:t>
                            </w:r>
                            <w:r w:rsidRPr="00D1222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09168" id="Textfeld 22" o:spid="_x0000_s1051" type="#_x0000_t202" style="position:absolute;left:0;text-align:left;margin-left:0;margin-top:22.05pt;width:497.05pt;height:110.6pt;z-index:25170022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">
                <v:textbox style="mso-fit-shape-to-text:t">
                  <w:txbxContent>
                    <w:p w:rsidR="004C5723" w:rsidRPr="00D1222F" w:rsidRDefault="004C5723" w:rsidP="00C03B5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r w:rsidRPr="00D1222F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D122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proofErr w:type="gramStart"/>
                      <w:r w:rsidRPr="00D1222F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</w:t>
                      </w:r>
                      <w:r w:rsidRPr="00D122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: </w:t>
                      </w:r>
                      <w:r w:rsidRPr="00D1222F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D1222F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labelKillCount</w:t>
                      </w:r>
                      <w:proofErr w:type="spellEnd"/>
                      <w:r w:rsidRPr="00D122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D1222F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 w:rsid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="00456498"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="00456498"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="00456498"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playerName</w:t>
                      </w:r>
                      <w:proofErr w:type="spellEnd"/>
                      <w:r w:rsidR="00456498"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="00456498" w:rsidRPr="0045649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="00456498"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 w:rsid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D1222F" w:rsidRDefault="004C5723" w:rsidP="00C03B5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>{</w:t>
                      </w:r>
                      <w:r w:rsidRPr="00D1222F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..</w:t>
                      </w:r>
                      <w:r w:rsidRPr="00D1222F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Das Label und der </w:t>
      </w:r>
      <w:r w:rsidR="00456498">
        <w:t>Spielername</w:t>
      </w:r>
      <w:r>
        <w:t xml:space="preserve"> werden mit null initialisiert:</w:t>
      </w:r>
    </w:p>
    <w:p w:rsidR="00D1222F" w:rsidRPr="00C03B53" w:rsidRDefault="00C03B53" w:rsidP="00D1222F">
      <w:pPr>
        <w:pStyle w:val="Listenabsatz"/>
        <w:numPr>
          <w:ilvl w:val="0"/>
          <w:numId w:val="32"/>
        </w:numPr>
      </w:pPr>
      <w:r>
        <w:t xml:space="preserve">In der </w:t>
      </w:r>
      <w:proofErr w:type="spellStart"/>
      <w:r>
        <w:t>preUpdate</w:t>
      </w:r>
      <w:proofErr w:type="spellEnd"/>
      <w:r>
        <w:t>-Methode wird geprüft, ob das Label noch nicht initialisiert ist. Falls es</w:t>
      </w:r>
      <w:r w:rsidR="00D1222F">
        <w:t xml:space="preserve"> erst initialisiert werden muss, wird beim E</w:t>
      </w:r>
      <w:r>
        <w:t xml:space="preserve">rstellen des Labels darauf geachtet, dass sich </w:t>
      </w:r>
      <w:r w:rsidR="00D1222F">
        <w:t xml:space="preserve">die Information mit dem </w:t>
      </w:r>
      <w:proofErr w:type="spellStart"/>
      <w:r w:rsidR="00D1222F">
        <w:t>Actor</w:t>
      </w:r>
      <w:proofErr w:type="spellEnd"/>
      <w:r w:rsidR="00D1222F">
        <w:t xml:space="preserve"> bewegt. Hierzu wird es dem </w:t>
      </w:r>
      <w:proofErr w:type="spellStart"/>
      <w:r w:rsidR="00D1222F">
        <w:t>ActorSprite</w:t>
      </w:r>
      <w:proofErr w:type="spellEnd"/>
      <w:r w:rsidR="00D1222F">
        <w:t xml:space="preserve"> als Kind hinzugefügt. Des Weiteren wird die Beschriftung unterhalb des </w:t>
      </w:r>
      <w:proofErr w:type="spellStart"/>
      <w:r w:rsidR="00D1222F">
        <w:t>Actors</w:t>
      </w:r>
      <w:proofErr w:type="spellEnd"/>
      <w:r w:rsidR="00D1222F">
        <w:t xml:space="preserve"> platziert und zur besseren Lesbarkeit immer so rotiert, dass sie horizontal ausgerichtet ist</w:t>
      </w:r>
      <w:r w:rsidR="00456498">
        <w:t xml:space="preserve">. Der </w:t>
      </w:r>
      <w:r w:rsidR="00456498">
        <w:lastRenderedPageBreak/>
        <w:t xml:space="preserve">Spielername wird im </w:t>
      </w:r>
      <w:proofErr w:type="spellStart"/>
      <w:r w:rsidR="00456498">
        <w:t>Construction-Dictionary</w:t>
      </w:r>
      <w:proofErr w:type="spellEnd"/>
      <w:r w:rsidR="00456498">
        <w:t xml:space="preserve"> mitgeschickt und kann über den </w:t>
      </w:r>
      <w:proofErr w:type="spellStart"/>
      <w:r w:rsidR="00456498">
        <w:t>key</w:t>
      </w:r>
      <w:proofErr w:type="spellEnd"/>
      <w:r w:rsidR="00456498">
        <w:t xml:space="preserve"> </w:t>
      </w:r>
      <w:r w:rsidR="00456498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06A713E" wp14:editId="2E8727C6">
                <wp:simplePos x="0" y="0"/>
                <wp:positionH relativeFrom="margin">
                  <wp:align>left</wp:align>
                </wp:positionH>
                <wp:positionV relativeFrom="paragraph">
                  <wp:posOffset>417195</wp:posOffset>
                </wp:positionV>
                <wp:extent cx="6312535" cy="3355975"/>
                <wp:effectExtent l="0" t="0" r="12065" b="15875"/>
                <wp:wrapSquare wrapText="bothSides"/>
                <wp:docPr id="23" name="Textfel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33560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preUpdate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delta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)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ActorSprite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actorSprite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getActorSprite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());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actorSprite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!=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labelInfo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==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//if the kill-count label hasn't been created yet, create it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labelInfo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dynamic_cast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CCLabelTTF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*</w:t>
                            </w:r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&gt;(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ControlUtils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createLabel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"New Tank"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kCCTextAlignmentLeft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 );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labelInfo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setAnchorPoint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ccp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(0.5f, 0.5f));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CCPoint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labelPosition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0, -10);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//we don't want the label to directly stick on the tank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labelInfo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setPosition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labelPosition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labelInfo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setVisible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true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setKillCount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0);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actorSprite</w:t>
                            </w:r>
                            <w:proofErr w:type="spellEnd"/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addChild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labelInfo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);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//add the label as Child of the actor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//Update the kill-count label to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displyy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the current kill-count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//maintain readability of the kill-count label by keeping 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it's</w:t>
                            </w:r>
                            <w:proofErr w:type="spellEnd"/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direction horizontal when rotating the tank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rotateHorizontally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360 -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actorSprite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getRotation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();</w:t>
                            </w:r>
                          </w:p>
                          <w:p w:rsidR="004C5723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labelInfo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setRotation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rotateHorizontally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56498" w:rsidRPr="00456498" w:rsidRDefault="00456498" w:rsidP="004564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proofErr w:type="gramStart"/>
                            <w:r w:rsidRPr="004564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if</w:t>
                            </w:r>
                            <w:proofErr w:type="gram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playerName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== 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nullptr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//check if we've already read the player's name</w:t>
                            </w:r>
                          </w:p>
                          <w:p w:rsidR="00456498" w:rsidRPr="00456498" w:rsidRDefault="00456498" w:rsidP="004564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playerName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(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CCString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*) </w:t>
                            </w:r>
                            <w:proofErr w:type="spellStart"/>
                            <w:proofErr w:type="gramStart"/>
                            <w:r w:rsidRPr="0045649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getConstructionDictionary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)-&gt;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objectForKey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126EEB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"name"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); 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//get it from the construction dictionary</w:t>
                            </w:r>
                          </w:p>
                          <w:p w:rsidR="00456498" w:rsidRPr="00456498" w:rsidRDefault="00456498" w:rsidP="004564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</w:p>
                          <w:p w:rsidR="00E83886" w:rsidRDefault="00456498" w:rsidP="0045649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labelInfo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5649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setString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649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CCString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createWithFormat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"Tank: %s, Kills: %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playerName</w:t>
                            </w:r>
                            <w:proofErr w:type="spellEnd"/>
                            <w:r w:rsidR="00E83886" w:rsidRPr="00E8388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r w:rsidR="00E83886" w:rsidRPr="00E83886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getCString</w:t>
                            </w:r>
                            <w:proofErr w:type="spellEnd"/>
                            <w:r w:rsidR="00E83886" w:rsidRPr="00E8388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</w:t>
                            </w:r>
                            <w:r w:rsidRPr="00E8388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C64B74" w:rsidRPr="00456498" w:rsidRDefault="00456498" w:rsidP="00C64B7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45649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  <w:r w:rsidR="00C64B7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45649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getCString</w:t>
                            </w:r>
                            <w:proofErr w:type="spell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45649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A713E" id="_x0000_t202" coordsize="21600,21600" o:spt="202" path="m,l,21600r21600,l21600,xe">
                <v:stroke joinstyle="miter"/>
                <v:path gradientshapeok="t" o:connecttype="rect"/>
              </v:shapetype>
              <v:shape id="Textfeld 23" o:spid="_x0000_s1052" type="#_x0000_t202" style="position:absolute;left:0;text-align:left;margin-left:0;margin-top:32.85pt;width:497.05pt;height:264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">
                <v:textbox>
                  <w:txbxContent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preUpdate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 </w:t>
                      </w:r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delta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)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ActorSprite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actorSprite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getActorSprite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());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actorSprite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!=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labelInfo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==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</w:t>
                      </w:r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//if the kill-count label hasn't been created yet, create it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labelInfo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dynamic_cast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CCLabelTTF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*</w:t>
                      </w:r>
                      <w:proofErr w:type="gramStart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&gt;(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ControlUtils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createLabel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8B34C9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"New Tank"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kCCTextAlignmentLeft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 );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labelInfo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setAnchorPoint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B34C9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ccp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(0.5f, 0.5f));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CCPoint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labelPosition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0, -10); </w:t>
                      </w:r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//we don't want the label to directly stick on the tank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labelInfo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setPosition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labelPosition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labelInfo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setVisible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true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setKillCount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0);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actorSprite</w:t>
                      </w:r>
                      <w:proofErr w:type="spellEnd"/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addChild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labelInfo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); </w:t>
                      </w:r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//add the label as Child of the actor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//Update the kill-count label to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displyy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the current kill-count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//maintain readability of the kill-count label by keeping 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it's</w:t>
                      </w:r>
                      <w:proofErr w:type="spellEnd"/>
                      <w:proofErr w:type="gramEnd"/>
                      <w:r w:rsidRPr="008B34C9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direction horizontal when rotating the tank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rotateHorizontally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360 -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actorSprite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getRotation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();</w:t>
                      </w:r>
                    </w:p>
                    <w:p w:rsidR="004C5723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labelInfo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setRotation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rotateHorizontally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56498" w:rsidRPr="00456498" w:rsidRDefault="00456498" w:rsidP="004564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proofErr w:type="gramStart"/>
                      <w:r w:rsidRPr="0045649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if</w:t>
                      </w:r>
                      <w:proofErr w:type="gram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playerName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== 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nullptr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</w:t>
                      </w:r>
                      <w:r w:rsidRPr="00456498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//check if we've already read the player's name</w:t>
                      </w:r>
                    </w:p>
                    <w:p w:rsidR="00456498" w:rsidRPr="00456498" w:rsidRDefault="00456498" w:rsidP="004564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playerName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(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CCString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*) </w:t>
                      </w:r>
                      <w:proofErr w:type="spellStart"/>
                      <w:proofErr w:type="gramStart"/>
                      <w:r w:rsidRPr="0045649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getConstructionDictionary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)-&gt;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objectForKey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126EEB">
                        <w:rPr>
                          <w:rFonts w:ascii="Consolas" w:hAnsi="Consolas" w:cs="Consolas"/>
                          <w:b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"name"</w:t>
                      </w:r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); </w:t>
                      </w:r>
                      <w:r w:rsidRPr="00456498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//get it from the construction dictionary</w:t>
                      </w:r>
                    </w:p>
                    <w:p w:rsidR="00456498" w:rsidRPr="00456498" w:rsidRDefault="00456498" w:rsidP="004564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</w:p>
                    <w:p w:rsidR="00E83886" w:rsidRDefault="00456498" w:rsidP="0045649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labelInfo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proofErr w:type="gramStart"/>
                      <w:r w:rsidRPr="0045649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setString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45649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CCString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createWithFormat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45649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"Tank: %s, Kills: %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</w:t>
                      </w:r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playerName</w:t>
                      </w:r>
                      <w:proofErr w:type="spellEnd"/>
                      <w:r w:rsidR="00E83886" w:rsidRPr="00E8388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r w:rsidR="00E83886" w:rsidRPr="00E83886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getCString</w:t>
                      </w:r>
                      <w:proofErr w:type="spellEnd"/>
                      <w:r w:rsidR="00E83886" w:rsidRPr="00E8388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</w:t>
                      </w:r>
                      <w:r w:rsidRPr="00E8388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C64B74" w:rsidRPr="00456498" w:rsidRDefault="00456498" w:rsidP="00C64B7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45649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  <w:r w:rsidR="00C64B7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proofErr w:type="spellStart"/>
                      <w:proofErr w:type="gramStart"/>
                      <w:r w:rsidRPr="0045649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getCString</w:t>
                      </w:r>
                      <w:proofErr w:type="spell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45649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56498">
        <w:t>„</w:t>
      </w:r>
      <w:proofErr w:type="spellStart"/>
      <w:r w:rsidR="00456498">
        <w:t>name</w:t>
      </w:r>
      <w:proofErr w:type="spellEnd"/>
      <w:r w:rsidR="00456498">
        <w:t>“ ausgelesen werden</w:t>
      </w:r>
      <w:r w:rsidR="00D1222F">
        <w:t>:</w:t>
      </w:r>
      <w:r w:rsidR="00D1222F" w:rsidRPr="00D1222F">
        <w:rPr>
          <w:noProof/>
          <w:lang w:eastAsia="en-US"/>
        </w:rPr>
        <w:t xml:space="preserve"> </w:t>
      </w:r>
    </w:p>
    <w:p w:rsidR="008B34C9" w:rsidRDefault="0053255A" w:rsidP="008B34C9">
      <w:pPr>
        <w:pStyle w:val="Listenabsatz"/>
        <w:numPr>
          <w:ilvl w:val="0"/>
          <w:numId w:val="32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1A3B06C" wp14:editId="7FB3E224">
                <wp:simplePos x="0" y="0"/>
                <wp:positionH relativeFrom="margin">
                  <wp:align>left</wp:align>
                </wp:positionH>
                <wp:positionV relativeFrom="paragraph">
                  <wp:posOffset>4504919</wp:posOffset>
                </wp:positionV>
                <wp:extent cx="6312535" cy="1151255"/>
                <wp:effectExtent l="0" t="0" r="12065" b="10795"/>
                <wp:wrapSquare wrapText="bothSides"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151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increaseKillCount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setKillCount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+ 1);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TankReplicaComponent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setKillCount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newKillCount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killCount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proofErr w:type="spellStart"/>
                            <w:r w:rsidRPr="008B34C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newKillCount</w:t>
                            </w:r>
                            <w:proofErr w:type="spellEnd"/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8B34C9" w:rsidRDefault="004C5723" w:rsidP="008B34C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8B34C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3B06C" id="Textfeld 24" o:spid="_x0000_s1053" type="#_x0000_t202" style="position:absolute;left:0;text-align:left;margin-left:0;margin-top:354.7pt;width:497.05pt;height:90.65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">
                <v:textbox>
                  <w:txbxContent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increaseKillCount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proofErr w:type="gram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setKillCount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+ 1);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TankReplicaComponent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setKillCount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newKillCount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killCount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proofErr w:type="spellStart"/>
                      <w:r w:rsidRPr="008B34C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newKillCount</w:t>
                      </w:r>
                      <w:proofErr w:type="spellEnd"/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8B34C9" w:rsidRDefault="004C5723" w:rsidP="008B34C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8B34C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222F">
        <w:t xml:space="preserve">Über die </w:t>
      </w:r>
      <w:proofErr w:type="spellStart"/>
      <w:r w:rsidR="00D1222F">
        <w:t>public</w:t>
      </w:r>
      <w:proofErr w:type="spellEnd"/>
      <w:r w:rsidR="00D1222F">
        <w:t xml:space="preserve">-Methode </w:t>
      </w:r>
      <w:proofErr w:type="spellStart"/>
      <w:r w:rsidR="008B34C9" w:rsidRPr="008B34C9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increaseKillCount</w:t>
      </w:r>
      <w:proofErr w:type="spellEnd"/>
      <w:r w:rsidR="008B34C9" w:rsidRPr="008B34C9">
        <w:rPr>
          <w:rFonts w:ascii="Consolas" w:hAnsi="Consolas" w:cs="Consolas"/>
          <w:color w:val="880000"/>
          <w:sz w:val="19"/>
          <w:szCs w:val="19"/>
          <w:lang w:eastAsia="de-AT"/>
        </w:rPr>
        <w:t xml:space="preserve"> </w:t>
      </w:r>
      <w:r w:rsidR="00D1222F">
        <w:t xml:space="preserve">kann </w:t>
      </w:r>
      <w:r w:rsidR="008B34C9">
        <w:t>der</w:t>
      </w:r>
      <w:r w:rsidR="00D1222F">
        <w:t xml:space="preserve"> Kill-Count </w:t>
      </w:r>
      <w:r w:rsidR="008B34C9">
        <w:t>erhöht werden</w:t>
      </w:r>
      <w:r w:rsidR="00D1222F">
        <w:t>.</w:t>
      </w:r>
      <w:r w:rsidR="008B34C9">
        <w:t xml:space="preserve"> Diese Methode verwendet die geschützte Methode </w:t>
      </w:r>
      <w:proofErr w:type="spellStart"/>
      <w:r w:rsidR="00540C7D" w:rsidRPr="00540C7D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setKillCount</w:t>
      </w:r>
      <w:proofErr w:type="spellEnd"/>
      <w:r w:rsidR="008B34C9">
        <w:t>, um die Kill-Count Variable zu erhöhen</w:t>
      </w:r>
      <w:r>
        <w:t>. In dieser Methode könnten in der detaillierteren Implementierung dann auch etwaige Überprüfungen/Benachrichtigungen bezüglich eines erreichten Kill-Counts eingefügt werden etc.</w:t>
      </w:r>
      <w:r w:rsidR="00D1222F">
        <w:t>:</w:t>
      </w:r>
    </w:p>
    <w:p w:rsidR="00C64B74" w:rsidRDefault="00C64B74" w:rsidP="008B34C9"/>
    <w:p w:rsidR="00126EEB" w:rsidRDefault="00C64B74" w:rsidP="008B34C9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9515E4" wp14:editId="35757E1B">
                <wp:simplePos x="0" y="0"/>
                <wp:positionH relativeFrom="margin">
                  <wp:align>left</wp:align>
                </wp:positionH>
                <wp:positionV relativeFrom="paragraph">
                  <wp:posOffset>2292269</wp:posOffset>
                </wp:positionV>
                <wp:extent cx="6312535" cy="1332230"/>
                <wp:effectExtent l="0" t="0" r="12065" b="20320"/>
                <wp:wrapSquare wrapText="bothSides"/>
                <wp:docPr id="39" name="Textfeld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332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EEB" w:rsidRPr="00126EEB" w:rsidRDefault="00126EEB" w:rsidP="00126E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126EEB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CCDictionary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r w:rsidRPr="00126EEB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TankVsTankGameLogicNode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proofErr w:type="gramStart"/>
                            <w:r w:rsidRPr="00126EEB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createTankCreationDictionary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</w:t>
                            </w:r>
                            <w:proofErr w:type="gramEnd"/>
                          </w:p>
                          <w:p w:rsidR="00126EEB" w:rsidRPr="00126EEB" w:rsidRDefault="00126EEB" w:rsidP="00126E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126EEB" w:rsidRPr="00126EEB" w:rsidRDefault="00126EEB" w:rsidP="00126E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126EEB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static</w:t>
                            </w:r>
                            <w:proofErr w:type="gram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126EEB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SLSize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126EEB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vehicleIdx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(0); 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//counting how many tanks we've created</w:t>
                            </w:r>
                          </w:p>
                          <w:p w:rsidR="00126EEB" w:rsidRPr="00126EEB" w:rsidRDefault="00126EEB" w:rsidP="00126E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126EEB" w:rsidRPr="00126EEB" w:rsidRDefault="00126EEB" w:rsidP="00126E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126EEB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CCDictionary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126EEB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constructionDictionary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26EEB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createTankCreationDictionary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126EEB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vehicleIdx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% 4)); 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//create the dictionary for tank 0-3</w:t>
                            </w:r>
                          </w:p>
                          <w:p w:rsidR="00126EEB" w:rsidRPr="00126EEB" w:rsidRDefault="00126EEB" w:rsidP="00126E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126EEB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constructionDictionary</w:t>
                            </w:r>
                            <w:proofErr w:type="gram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setObject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CCString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createWithFormat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"%d"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 ++</w:t>
                            </w:r>
                            <w:proofErr w:type="spellStart"/>
                            <w:r w:rsidRPr="00126EEB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vehicleIdx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), 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"name"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); 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//assign the player name (dummy for now)</w:t>
                            </w:r>
                          </w:p>
                          <w:p w:rsidR="00126EEB" w:rsidRPr="00126EEB" w:rsidRDefault="00126EEB" w:rsidP="00126E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126EEB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return</w:t>
                            </w:r>
                            <w:proofErr w:type="gram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126EEB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constructionDictionary</w:t>
                            </w:r>
                            <w:proofErr w:type="spellEnd"/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126EEB" w:rsidRPr="00126EEB" w:rsidRDefault="00126EEB" w:rsidP="00126EE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126EEB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15E4" id="Textfeld 39" o:spid="_x0000_s1054" type="#_x0000_t202" style="position:absolute;margin-left:0;margin-top:180.5pt;width:497.05pt;height:104.9pt;z-index:251732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">
                <v:textbox>
                  <w:txbxContent>
                    <w:p w:rsidR="00126EEB" w:rsidRPr="00126EEB" w:rsidRDefault="00126EEB" w:rsidP="00126E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126EEB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CCDictionary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r w:rsidRPr="00126EEB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TankVsTankGameLogicNode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proofErr w:type="gramStart"/>
                      <w:r w:rsidRPr="00126EEB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createTankCreationDictionary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</w:t>
                      </w:r>
                      <w:proofErr w:type="gramEnd"/>
                    </w:p>
                    <w:p w:rsidR="00126EEB" w:rsidRPr="00126EEB" w:rsidRDefault="00126EEB" w:rsidP="00126E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126EEB" w:rsidRPr="00126EEB" w:rsidRDefault="00126EEB" w:rsidP="00126E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126EEB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static</w:t>
                      </w:r>
                      <w:proofErr w:type="gram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126EEB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SLSize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126EEB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vehicleIdx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(0); </w:t>
                      </w:r>
                      <w:r w:rsidRPr="00126EEB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//counting how many tanks we've created</w:t>
                      </w:r>
                    </w:p>
                    <w:p w:rsidR="00126EEB" w:rsidRPr="00126EEB" w:rsidRDefault="00126EEB" w:rsidP="00126E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126EEB" w:rsidRPr="00126EEB" w:rsidRDefault="00126EEB" w:rsidP="00126E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126EEB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CCDictionary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* </w:t>
                      </w:r>
                      <w:proofErr w:type="spellStart"/>
                      <w:proofErr w:type="gramStart"/>
                      <w:r w:rsidRPr="00126EEB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constructionDictionary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proofErr w:type="gramEnd"/>
                      <w:r w:rsidRPr="00126EEB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createTankCreationDictionary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126EEB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vehicleIdx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% 4)); </w:t>
                      </w:r>
                      <w:r w:rsidRPr="00126EEB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//create the dictionary for tank 0-3</w:t>
                      </w:r>
                    </w:p>
                    <w:p w:rsidR="00126EEB" w:rsidRPr="00126EEB" w:rsidRDefault="00126EEB" w:rsidP="00126E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126EEB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constructionDictionary</w:t>
                      </w:r>
                      <w:proofErr w:type="gram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126EEB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setObject</w:t>
                      </w:r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126EEB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CCString</w:t>
                      </w:r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126EEB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createWithFormat</w:t>
                      </w:r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126EEB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"%d"</w:t>
                      </w:r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 ++</w:t>
                      </w:r>
                      <w:proofErr w:type="spellStart"/>
                      <w:r w:rsidRPr="00126EEB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vehicleIdx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), </w:t>
                      </w:r>
                      <w:r w:rsidRPr="00126EEB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"name"</w:t>
                      </w:r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); </w:t>
                      </w:r>
                      <w:r w:rsidRPr="00126EEB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//assign the player name (dummy for now)</w:t>
                      </w:r>
                    </w:p>
                    <w:p w:rsidR="00126EEB" w:rsidRPr="00126EEB" w:rsidRDefault="00126EEB" w:rsidP="00126E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126EEB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return</w:t>
                      </w:r>
                      <w:proofErr w:type="gram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126EEB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constructionDictionary</w:t>
                      </w:r>
                      <w:proofErr w:type="spellEnd"/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126EEB" w:rsidRPr="00126EEB" w:rsidRDefault="00126EEB" w:rsidP="00126EE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126EEB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6EEB">
        <w:t xml:space="preserve">Das Setzen des Spielernamens erfolgt in </w:t>
      </w:r>
      <w:proofErr w:type="spellStart"/>
      <w:r w:rsidR="00126EEB" w:rsidRPr="00126EEB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TankVsTankGameLogicNode</w:t>
      </w:r>
      <w:proofErr w:type="spellEnd"/>
      <w:r w:rsidR="00126EEB">
        <w:t xml:space="preserve"> beim Erstellen des Tank-</w:t>
      </w:r>
      <w:proofErr w:type="spellStart"/>
      <w:r w:rsidR="00126EEB">
        <w:t>Dictionarys</w:t>
      </w:r>
      <w:proofErr w:type="spellEnd"/>
      <w:r w:rsidR="00126EEB">
        <w:t xml:space="preserve"> in der Methode: </w:t>
      </w:r>
      <w:proofErr w:type="spellStart"/>
      <w:r w:rsidR="00126EEB" w:rsidRPr="00126EEB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createTankCreationDictionary</w:t>
      </w:r>
      <w:proofErr w:type="spellEnd"/>
      <w:r w:rsidR="00126EEB">
        <w:rPr>
          <w:rFonts w:ascii="Consolas" w:hAnsi="Consolas" w:cs="Consolas"/>
          <w:color w:val="880000"/>
          <w:sz w:val="19"/>
          <w:szCs w:val="19"/>
          <w:lang w:eastAsia="de-AT"/>
        </w:rPr>
        <w:t>.</w:t>
      </w:r>
      <w:r w:rsidR="00126EEB" w:rsidRPr="00126EEB">
        <w:t xml:space="preserve"> </w:t>
      </w:r>
      <w:r w:rsidR="00126EEB">
        <w:t>Durch den nicht fertiggestellten Login-Mechanismus wird anstatt des Spielernamens lediglich eine fortlaufende Spielervariable verwendet:</w:t>
      </w:r>
    </w:p>
    <w:p w:rsidR="004B7AB9" w:rsidRPr="00DB0534" w:rsidRDefault="004B7AB9" w:rsidP="00BD6AD8">
      <w:pPr>
        <w:pStyle w:val="berschrift2"/>
      </w:pPr>
      <w:bookmarkStart w:id="16" w:name="_Toc375593367"/>
      <w:r w:rsidRPr="00DB0534">
        <w:lastRenderedPageBreak/>
        <w:t>R</w:t>
      </w:r>
      <w:bookmarkStart w:id="17" w:name="_GoBack"/>
      <w:bookmarkEnd w:id="17"/>
      <w:r w:rsidRPr="00DB0534">
        <w:t>eplication</w:t>
      </w:r>
      <w:bookmarkEnd w:id="16"/>
    </w:p>
    <w:p w:rsidR="004B7AB9" w:rsidRPr="00901AB0" w:rsidRDefault="004B7AB9" w:rsidP="004B7AB9">
      <w:pPr>
        <w:pStyle w:val="berschrift3"/>
        <w:rPr>
          <w:lang w:val="en-US"/>
        </w:rPr>
      </w:pPr>
      <w:bookmarkStart w:id="18" w:name="_Toc375593368"/>
      <w:proofErr w:type="gramStart"/>
      <w:r w:rsidRPr="00901AB0">
        <w:rPr>
          <w:lang w:val="en-US"/>
        </w:rPr>
        <w:t>use</w:t>
      </w:r>
      <w:proofErr w:type="gramEnd"/>
      <w:r w:rsidRPr="00901AB0">
        <w:rPr>
          <w:lang w:val="en-US"/>
        </w:rPr>
        <w:t xml:space="preserve"> compressed datagrams for transmitted state structures</w:t>
      </w:r>
      <w:bookmarkEnd w:id="18"/>
    </w:p>
    <w:p w:rsidR="00441EC6" w:rsidRDefault="007B0C60" w:rsidP="002143EE">
      <w:pPr>
        <w:rPr>
          <w:lang w:val="de-AT"/>
        </w:rPr>
      </w:pPr>
      <w:r>
        <w:rPr>
          <w:lang w:val="de-AT"/>
        </w:rPr>
        <w:t xml:space="preserve">Oft reicht es, einen kleineren Datentyp für Variablen zu verwenden, bzw. können große Werte mit Verlust von etwas Präzision in kleinere Datentypen komprimiert werden. Des Weiteren muss bei Datenstrukturen das </w:t>
      </w:r>
      <w:proofErr w:type="spellStart"/>
      <w:r>
        <w:rPr>
          <w:lang w:val="de-AT"/>
        </w:rPr>
        <w:t>P</w:t>
      </w:r>
      <w:r w:rsidR="00441EC6" w:rsidRPr="00676994">
        <w:rPr>
          <w:lang w:val="de-AT"/>
        </w:rPr>
        <w:t>adding</w:t>
      </w:r>
      <w:proofErr w:type="spellEnd"/>
      <w:r w:rsidR="00800825" w:rsidRPr="00676994">
        <w:rPr>
          <w:lang w:val="de-AT"/>
        </w:rPr>
        <w:t xml:space="preserve"> </w:t>
      </w:r>
      <w:r>
        <w:rPr>
          <w:lang w:val="de-AT"/>
        </w:rPr>
        <w:t xml:space="preserve">bedacht werden und man kann durch sinnvolle </w:t>
      </w:r>
      <w:r w:rsidR="002274C1">
        <w:rPr>
          <w:lang w:val="de-AT"/>
        </w:rPr>
        <w:t xml:space="preserve">Anordnung verschiedener Datentypen in </w:t>
      </w:r>
      <w:proofErr w:type="spellStart"/>
      <w:r w:rsidR="002274C1">
        <w:rPr>
          <w:lang w:val="de-AT"/>
        </w:rPr>
        <w:t>Structs</w:t>
      </w:r>
      <w:proofErr w:type="spellEnd"/>
      <w:r w:rsidR="002274C1">
        <w:rPr>
          <w:lang w:val="de-AT"/>
        </w:rPr>
        <w:t xml:space="preserve"> </w:t>
      </w:r>
      <w:r>
        <w:rPr>
          <w:lang w:val="de-AT"/>
        </w:rPr>
        <w:t>relativ einfach Platz einsparen</w:t>
      </w:r>
      <w:r w:rsidR="00BD2530">
        <w:rPr>
          <w:lang w:val="de-AT"/>
        </w:rPr>
        <w:t>.</w:t>
      </w:r>
    </w:p>
    <w:p w:rsidR="0031523D" w:rsidRDefault="0031523D" w:rsidP="0031523D">
      <w:pPr>
        <w:rPr>
          <w:lang w:val="de-AT"/>
        </w:rPr>
      </w:pPr>
    </w:p>
    <w:p w:rsidR="00BD2530" w:rsidRDefault="002274C1" w:rsidP="002143EE">
      <w:r w:rsidRPr="002B120A">
        <w:t>Anpassung</w:t>
      </w:r>
      <w:r w:rsidR="0053255A">
        <w:t>en</w:t>
      </w:r>
      <w:r w:rsidRPr="002B120A">
        <w:t xml:space="preserve"> in </w:t>
      </w:r>
      <w:proofErr w:type="spellStart"/>
      <w:r w:rsidR="0031523D" w:rsidRPr="002B120A">
        <w:t>nlProtocolStructures.h</w:t>
      </w:r>
      <w:proofErr w:type="spellEnd"/>
      <w:r w:rsidRPr="002B120A">
        <w:t>:</w:t>
      </w:r>
    </w:p>
    <w:p w:rsidR="0053255A" w:rsidRPr="002B120A" w:rsidRDefault="0053255A" w:rsidP="002143EE"/>
    <w:p w:rsidR="002143EE" w:rsidRPr="002274C1" w:rsidRDefault="0081546F" w:rsidP="002143EE">
      <w:proofErr w:type="spellStart"/>
      <w:r w:rsidRPr="002274C1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ControllerValues</w:t>
      </w:r>
      <w:proofErr w:type="spellEnd"/>
      <w:r w:rsidR="002143EE" w:rsidRPr="002274C1">
        <w:t xml:space="preserve">: </w:t>
      </w:r>
      <w:r w:rsidR="002274C1" w:rsidRPr="002274C1">
        <w:t>links/rechts</w:t>
      </w:r>
      <w:r w:rsidR="00505688">
        <w:t>,</w:t>
      </w:r>
      <w:r w:rsidR="002274C1" w:rsidRPr="002274C1">
        <w:t xml:space="preserve"> vorwärts/rückwärts </w:t>
      </w:r>
      <w:r w:rsidR="00505688">
        <w:t xml:space="preserve">sowie </w:t>
      </w:r>
      <w:proofErr w:type="spellStart"/>
      <w:r w:rsidR="00505688">
        <w:t>shoot</w:t>
      </w:r>
      <w:proofErr w:type="spellEnd"/>
      <w:r w:rsidR="00505688">
        <w:t xml:space="preserve"> </w:t>
      </w:r>
      <w:r w:rsidR="002274C1">
        <w:t>können</w:t>
      </w:r>
      <w:r w:rsidR="002274C1" w:rsidRPr="002274C1">
        <w:t xml:space="preserve"> mit einem </w:t>
      </w:r>
      <w:proofErr w:type="spellStart"/>
      <w:r w:rsidR="002274C1" w:rsidRPr="002274C1">
        <w:t>char</w:t>
      </w:r>
      <w:proofErr w:type="spellEnd"/>
      <w:r w:rsidR="002274C1" w:rsidRPr="002274C1">
        <w:t xml:space="preserve"> </w:t>
      </w:r>
      <w:r w:rsidR="002274C1">
        <w:t xml:space="preserve">anstatt einem </w:t>
      </w:r>
      <w:proofErr w:type="spellStart"/>
      <w:r w:rsidR="002274C1">
        <w:t>float</w:t>
      </w:r>
      <w:proofErr w:type="spellEnd"/>
      <w:r w:rsidR="002274C1">
        <w:t xml:space="preserve"> a</w:t>
      </w:r>
      <w:r w:rsidR="00505688">
        <w:t>bgebildet werden (Einsparung: 3*3 Bytes = 9 Bytes)</w:t>
      </w:r>
      <w:r w:rsidR="002274C1">
        <w:t>:</w:t>
      </w:r>
    </w:p>
    <w:p w:rsidR="00857162" w:rsidRPr="002274C1" w:rsidRDefault="00857162" w:rsidP="002143EE"/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4225"/>
        <w:gridCol w:w="5307"/>
      </w:tblGrid>
      <w:tr w:rsidR="00857162" w:rsidTr="0053255A">
        <w:tc>
          <w:tcPr>
            <w:tcW w:w="4225" w:type="dxa"/>
          </w:tcPr>
          <w:p w:rsidR="00857162" w:rsidRDefault="00976685" w:rsidP="002274C1">
            <w:pPr>
              <w:rPr>
                <w:lang w:val="de-AT"/>
              </w:rPr>
            </w:pPr>
            <w:r>
              <w:rPr>
                <w:lang w:val="de-AT"/>
              </w:rPr>
              <w:t>Original</w:t>
            </w:r>
            <w:r w:rsidR="0053255A">
              <w:rPr>
                <w:lang w:val="de-AT"/>
              </w:rPr>
              <w:t xml:space="preserve"> (Größe </w:t>
            </w:r>
            <w:r w:rsidR="00B97595">
              <w:rPr>
                <w:lang w:val="de-AT"/>
              </w:rPr>
              <w:t xml:space="preserve">mit </w:t>
            </w:r>
            <w:proofErr w:type="spellStart"/>
            <w:r w:rsidR="00B97595">
              <w:rPr>
                <w:lang w:val="de-AT"/>
              </w:rPr>
              <w:t>Padding</w:t>
            </w:r>
            <w:proofErr w:type="spellEnd"/>
            <w:r w:rsidR="00B97595">
              <w:rPr>
                <w:lang w:val="de-AT"/>
              </w:rPr>
              <w:t xml:space="preserve"> </w:t>
            </w:r>
            <w:r w:rsidR="0053255A">
              <w:rPr>
                <w:lang w:val="de-AT"/>
              </w:rPr>
              <w:t>32 Bytes)</w:t>
            </w:r>
            <w:r>
              <w:rPr>
                <w:lang w:val="de-AT"/>
              </w:rPr>
              <w:t>:</w:t>
            </w:r>
          </w:p>
        </w:tc>
        <w:tc>
          <w:tcPr>
            <w:tcW w:w="5307" w:type="dxa"/>
          </w:tcPr>
          <w:p w:rsidR="00857162" w:rsidRDefault="00857162" w:rsidP="002274C1">
            <w:pPr>
              <w:rPr>
                <w:lang w:val="de-AT"/>
              </w:rPr>
            </w:pPr>
            <w:r>
              <w:rPr>
                <w:lang w:val="de-AT"/>
              </w:rPr>
              <w:t>Komprimiert</w:t>
            </w:r>
            <w:r w:rsidR="0053255A">
              <w:rPr>
                <w:lang w:val="de-AT"/>
              </w:rPr>
              <w:t xml:space="preserve"> (Größe</w:t>
            </w:r>
            <w:r w:rsidR="00B97595">
              <w:rPr>
                <w:lang w:val="de-AT"/>
              </w:rPr>
              <w:t xml:space="preserve"> mit </w:t>
            </w:r>
            <w:proofErr w:type="spellStart"/>
            <w:r w:rsidR="00B97595">
              <w:rPr>
                <w:lang w:val="de-AT"/>
              </w:rPr>
              <w:t>Padding</w:t>
            </w:r>
            <w:proofErr w:type="spellEnd"/>
            <w:r w:rsidR="0053255A">
              <w:rPr>
                <w:lang w:val="de-AT"/>
              </w:rPr>
              <w:t xml:space="preserve"> 16 Bytes)</w:t>
            </w:r>
            <w:r w:rsidR="00976685">
              <w:rPr>
                <w:lang w:val="de-AT"/>
              </w:rPr>
              <w:t>:</w:t>
            </w:r>
          </w:p>
        </w:tc>
      </w:tr>
      <w:tr w:rsidR="00857162" w:rsidRPr="009E537C" w:rsidTr="0053255A">
        <w:tc>
          <w:tcPr>
            <w:tcW w:w="4225" w:type="dxa"/>
          </w:tcPr>
          <w:p w:rsidR="00B33C1A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proofErr w:type="spellEnd"/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5316B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TControllerValues</w:t>
            </w:r>
            <w:proofErr w:type="spellEnd"/>
          </w:p>
          <w:p w:rsidR="00857162" w:rsidRPr="005316BA" w:rsidRDefault="00857162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5316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857162" w:rsidRPr="00857162" w:rsidRDefault="009E537C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5316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</w:t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leftRight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9E537C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forwardBackward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857162" w:rsidRDefault="009E537C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float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Default="009E537C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proofErr w:type="spellStart"/>
            <w:r w:rsidR="00857162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857162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controlledReplicaNetworkId</w:t>
            </w:r>
            <w:proofErr w:type="spellEnd"/>
            <w:r w:rsidR="00857162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3F5EAA" w:rsidRPr="00857162" w:rsidRDefault="009E537C" w:rsidP="0085716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="003F5EAA" w:rsidRPr="009E537C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SLSize</w:t>
            </w:r>
            <w:proofErr w:type="spellEnd"/>
            <w:r w:rsidR="003F5EAA" w:rsidRPr="009E53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3F5EAA" w:rsidRPr="009E537C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3F5EAA" w:rsidRPr="009E537C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updateTick</w:t>
            </w:r>
            <w:proofErr w:type="spellEnd"/>
            <w:r w:rsidR="003F5EAA" w:rsidRPr="009E53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9E537C" w:rsidRDefault="00857162" w:rsidP="00857162">
            <w:pPr>
              <w:rPr>
                <w:lang w:val="en-US"/>
              </w:rPr>
            </w:pPr>
            <w:r w:rsidRPr="009E53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} </w:t>
            </w:r>
            <w:proofErr w:type="spellStart"/>
            <w:r w:rsidRPr="009E537C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ControllerValues</w:t>
            </w:r>
            <w:proofErr w:type="spellEnd"/>
            <w:r w:rsidRPr="009E53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</w:tc>
        <w:tc>
          <w:tcPr>
            <w:tcW w:w="5307" w:type="dxa"/>
          </w:tcPr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proofErr w:type="spellStart"/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typedef</w:t>
            </w:r>
            <w:proofErr w:type="spellEnd"/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A53E4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struct</w:t>
            </w:r>
            <w:proofErr w:type="spellEnd"/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ED3A1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ControllerValues</w:t>
            </w:r>
            <w:proofErr w:type="spellEnd"/>
          </w:p>
          <w:p w:rsidR="00A53E40" w:rsidRPr="00A53E40" w:rsidRDefault="00A53E40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 w:rsidRPr="00A53E4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{</w:t>
            </w:r>
          </w:p>
          <w:p w:rsidR="00A53E40" w:rsidRPr="00857162" w:rsidRDefault="009E537C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char</w:t>
            </w:r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A53E40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A53E40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leftRight</w:t>
            </w:r>
            <w:proofErr w:type="spellEnd"/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9E537C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0708B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char</w:t>
            </w:r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A53E40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A53E40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forwardBackward</w:t>
            </w:r>
            <w:proofErr w:type="spellEnd"/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9E537C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3A5AE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 w:eastAsia="de-AT"/>
              </w:rPr>
              <w:t>char</w:t>
            </w:r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A53E40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_shoot</w:t>
            </w:r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Default="009E537C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="00A53E40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RakNet</w:t>
            </w:r>
            <w:proofErr w:type="spellEnd"/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::</w:t>
            </w:r>
            <w:proofErr w:type="spellStart"/>
            <w:r w:rsidR="00A53E40" w:rsidRPr="00857162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NetworkID</w:t>
            </w:r>
            <w:proofErr w:type="spellEnd"/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A53E40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A53E40" w:rsidRPr="00857162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controlledReplicaNetworkId</w:t>
            </w:r>
            <w:proofErr w:type="spellEnd"/>
            <w:r w:rsidR="00A53E40" w:rsidRPr="0085716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A53E40" w:rsidRPr="00857162" w:rsidRDefault="009E537C" w:rsidP="00A53E40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proofErr w:type="spellStart"/>
            <w:r w:rsidR="00A53E40" w:rsidRPr="009E537C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SLSize</w:t>
            </w:r>
            <w:proofErr w:type="spellEnd"/>
            <w:r w:rsidR="00A53E40" w:rsidRPr="009E53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 </w:t>
            </w:r>
            <w:r w:rsidR="00A53E40" w:rsidRPr="009E537C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_</w:t>
            </w:r>
            <w:proofErr w:type="spellStart"/>
            <w:r w:rsidR="00A53E40" w:rsidRPr="009E537C">
              <w:rPr>
                <w:rFonts w:ascii="Consolas" w:hAnsi="Consolas" w:cs="Consolas"/>
                <w:color w:val="000080"/>
                <w:sz w:val="19"/>
                <w:szCs w:val="19"/>
                <w:highlight w:val="white"/>
                <w:lang w:val="en-US" w:eastAsia="de-AT"/>
              </w:rPr>
              <w:t>updateTick</w:t>
            </w:r>
            <w:proofErr w:type="spellEnd"/>
            <w:r w:rsidR="00A53E40" w:rsidRPr="009E53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  <w:p w:rsidR="00857162" w:rsidRPr="009E537C" w:rsidRDefault="00A53E40" w:rsidP="005316BA">
            <w:pPr>
              <w:rPr>
                <w:lang w:val="en-US"/>
              </w:rPr>
            </w:pPr>
            <w:r w:rsidRPr="009E53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 xml:space="preserve">} </w:t>
            </w:r>
            <w:proofErr w:type="spellStart"/>
            <w:r w:rsidR="00ED3A1A"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T</w:t>
            </w:r>
            <w:r w:rsidR="00ED3A1A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Compressed_</w:t>
            </w:r>
            <w:r w:rsidR="00ED3A1A" w:rsidRPr="00A53E40">
              <w:rPr>
                <w:rFonts w:ascii="Consolas" w:hAnsi="Consolas" w:cs="Consolas"/>
                <w:color w:val="216F85"/>
                <w:sz w:val="19"/>
                <w:szCs w:val="19"/>
                <w:highlight w:val="white"/>
                <w:lang w:val="en-US" w:eastAsia="de-AT"/>
              </w:rPr>
              <w:t>ControllerValues</w:t>
            </w:r>
            <w:proofErr w:type="spellEnd"/>
            <w:r w:rsidR="00976685" w:rsidRPr="009E537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 w:eastAsia="de-AT"/>
              </w:rPr>
              <w:t>;</w:t>
            </w:r>
          </w:p>
        </w:tc>
      </w:tr>
    </w:tbl>
    <w:p w:rsidR="00857162" w:rsidRPr="009E537C" w:rsidRDefault="00857162" w:rsidP="002143EE">
      <w:pPr>
        <w:rPr>
          <w:lang w:val="en-US"/>
        </w:rPr>
      </w:pPr>
    </w:p>
    <w:p w:rsidR="00857162" w:rsidRPr="009E537C" w:rsidRDefault="00857162" w:rsidP="002143EE">
      <w:pPr>
        <w:rPr>
          <w:lang w:val="en-US"/>
        </w:rPr>
      </w:pPr>
    </w:p>
    <w:p w:rsidR="002274C1" w:rsidRPr="00B97595" w:rsidRDefault="00B97595" w:rsidP="002143EE">
      <w:r>
        <w:rPr>
          <w:rFonts w:ascii="Consolas" w:hAnsi="Consolas" w:cs="Consolas"/>
          <w:color w:val="216F85"/>
          <w:sz w:val="19"/>
          <w:szCs w:val="19"/>
          <w:highlight w:val="white"/>
          <w:lang w:val="de-AT" w:eastAsia="de-AT"/>
        </w:rPr>
        <w:t>Dynamic2DActorDatagram</w:t>
      </w:r>
      <w:r w:rsidR="002274C1" w:rsidRPr="00B97595">
        <w:t>:</w:t>
      </w:r>
      <w:r w:rsidRPr="00B97595">
        <w:t xml:space="preserve"> </w:t>
      </w:r>
      <w:r w:rsidR="002274C1" w:rsidRPr="002274C1">
        <w:t xml:space="preserve">Der Datentyp für </w:t>
      </w:r>
      <w:r>
        <w:t>_</w:t>
      </w:r>
      <w:proofErr w:type="spellStart"/>
      <w:r>
        <w:t>f</w:t>
      </w:r>
      <w:r w:rsidR="002274C1" w:rsidRPr="002274C1">
        <w:t>x</w:t>
      </w:r>
      <w:proofErr w:type="spellEnd"/>
      <w:r w:rsidR="002274C1" w:rsidRPr="002274C1">
        <w:t xml:space="preserve"> und </w:t>
      </w:r>
      <w:r>
        <w:t>_</w:t>
      </w:r>
      <w:proofErr w:type="spellStart"/>
      <w:r>
        <w:t>f</w:t>
      </w:r>
      <w:r w:rsidR="002274C1" w:rsidRPr="002274C1">
        <w:t>y</w:t>
      </w:r>
      <w:proofErr w:type="spellEnd"/>
      <w:r w:rsidR="002274C1" w:rsidRPr="002274C1">
        <w:t xml:space="preserve"> wurde von </w:t>
      </w:r>
      <w:proofErr w:type="spellStart"/>
      <w:r w:rsidR="002274C1" w:rsidRPr="002274C1">
        <w:t>float</w:t>
      </w:r>
      <w:proofErr w:type="spellEnd"/>
      <w:r w:rsidR="002274C1" w:rsidRPr="002274C1">
        <w:t xml:space="preserve"> auf </w:t>
      </w:r>
      <w:proofErr w:type="spellStart"/>
      <w:r>
        <w:t>char</w:t>
      </w:r>
      <w:proofErr w:type="spellEnd"/>
      <w:r w:rsidR="002274C1" w:rsidRPr="002274C1">
        <w:t xml:space="preserve"> angepasst (Einsparung: 2*</w:t>
      </w:r>
      <w:r>
        <w:t xml:space="preserve">3 Bytes = 6 Bytes). Die Anordnung des Kill-Counts </w:t>
      </w:r>
      <w:proofErr w:type="spellStart"/>
      <w:r>
        <w:t>wude</w:t>
      </w:r>
      <w:proofErr w:type="spellEnd"/>
      <w:r>
        <w:t xml:space="preserve"> so gewählt, dass es mit dem </w:t>
      </w:r>
      <w:proofErr w:type="spellStart"/>
      <w:r>
        <w:t>Padding</w:t>
      </w:r>
      <w:proofErr w:type="spellEnd"/>
      <w:r>
        <w:t xml:space="preserve"> </w:t>
      </w:r>
      <w:proofErr w:type="spellStart"/>
      <w:r>
        <w:t>aligned</w:t>
      </w:r>
      <w:proofErr w:type="spellEnd"/>
      <w:r>
        <w:t xml:space="preserve"> ist und nichts verloren geht</w:t>
      </w:r>
      <w:r w:rsidR="002274C1">
        <w:t>:</w:t>
      </w:r>
    </w:p>
    <w:p w:rsidR="002274C1" w:rsidRPr="002274C1" w:rsidRDefault="002274C1" w:rsidP="002143EE"/>
    <w:tbl>
      <w:tblPr>
        <w:tblStyle w:val="Tabellenraster"/>
        <w:tblW w:w="9532" w:type="dxa"/>
        <w:tblLook w:val="04A0" w:firstRow="1" w:lastRow="0" w:firstColumn="1" w:lastColumn="0" w:noHBand="0" w:noVBand="1"/>
      </w:tblPr>
      <w:tblGrid>
        <w:gridCol w:w="4248"/>
        <w:gridCol w:w="5284"/>
      </w:tblGrid>
      <w:tr w:rsidR="009B122F" w:rsidRPr="002274C1" w:rsidTr="00227175">
        <w:tc>
          <w:tcPr>
            <w:tcW w:w="4248" w:type="dxa"/>
          </w:tcPr>
          <w:p w:rsidR="009B122F" w:rsidRPr="00B97595" w:rsidRDefault="009B122F" w:rsidP="002274C1">
            <w:r w:rsidRPr="00B97595">
              <w:t>Original</w:t>
            </w:r>
            <w:r w:rsidR="00B97595" w:rsidRPr="00B97595">
              <w:t xml:space="preserve"> (Größe mit </w:t>
            </w:r>
            <w:proofErr w:type="spellStart"/>
            <w:r w:rsidR="00B97595" w:rsidRPr="00B97595">
              <w:t>Padding</w:t>
            </w:r>
            <w:proofErr w:type="spellEnd"/>
            <w:r w:rsidR="00B97595" w:rsidRPr="00B97595">
              <w:t xml:space="preserve"> 36 Bytes)</w:t>
            </w:r>
            <w:r w:rsidR="002274C1" w:rsidRPr="00B97595">
              <w:t>:</w:t>
            </w:r>
          </w:p>
        </w:tc>
        <w:tc>
          <w:tcPr>
            <w:tcW w:w="5284" w:type="dxa"/>
          </w:tcPr>
          <w:p w:rsidR="009B122F" w:rsidRPr="00B97595" w:rsidRDefault="009B122F" w:rsidP="002274C1">
            <w:r w:rsidRPr="00B97595">
              <w:t>Komprimiert</w:t>
            </w:r>
            <w:r w:rsidR="00B97595" w:rsidRPr="00B97595">
              <w:t xml:space="preserve"> (Größe mit </w:t>
            </w:r>
            <w:proofErr w:type="spellStart"/>
            <w:r w:rsidR="00B97595" w:rsidRPr="00B97595">
              <w:t>Padding</w:t>
            </w:r>
            <w:proofErr w:type="spellEnd"/>
            <w:r w:rsidR="00B97595" w:rsidRPr="00B97595">
              <w:t xml:space="preserve"> 28 Bytes)</w:t>
            </w:r>
            <w:r w:rsidR="00976685" w:rsidRPr="00B97595">
              <w:t>:</w:t>
            </w:r>
          </w:p>
        </w:tc>
      </w:tr>
      <w:tr w:rsidR="009B122F" w:rsidTr="00227175">
        <w:tc>
          <w:tcPr>
            <w:tcW w:w="4248" w:type="dxa"/>
          </w:tcPr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proofErr w:type="spellStart"/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typedef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proofErr w:type="spellStart"/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struct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216F85"/>
                <w:sz w:val="16"/>
                <w:szCs w:val="16"/>
                <w:highlight w:val="white"/>
                <w:lang w:val="en-US" w:eastAsia="de-AT"/>
              </w:rPr>
              <w:t>TDynamic2DActorDatagram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{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_x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_y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fx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fy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lvx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lvy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avz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unsigned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short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killCount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proofErr w:type="spellStart"/>
            <w:r w:rsidRPr="00B97595">
              <w:rPr>
                <w:rFonts w:ascii="Consolas" w:hAnsi="Consolas" w:cs="Consolas"/>
                <w:color w:val="216F85"/>
                <w:sz w:val="16"/>
                <w:szCs w:val="16"/>
                <w:highlight w:val="white"/>
                <w:lang w:val="en-US" w:eastAsia="de-AT"/>
              </w:rPr>
              <w:t>SLSize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updateTick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9B122F" w:rsidRPr="00B97595" w:rsidRDefault="00B97595" w:rsidP="00B97595">
            <w:pPr>
              <w:rPr>
                <w:sz w:val="16"/>
                <w:szCs w:val="16"/>
                <w:lang w:val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} </w:t>
            </w:r>
            <w:r w:rsidRPr="00B97595">
              <w:rPr>
                <w:rFonts w:ascii="Consolas" w:hAnsi="Consolas" w:cs="Consolas"/>
                <w:color w:val="216F85"/>
                <w:sz w:val="16"/>
                <w:szCs w:val="16"/>
                <w:highlight w:val="white"/>
                <w:lang w:val="en-US" w:eastAsia="de-AT"/>
              </w:rPr>
              <w:t>Dynamic2DActorDatagram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</w:tc>
        <w:tc>
          <w:tcPr>
            <w:tcW w:w="5284" w:type="dxa"/>
          </w:tcPr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proofErr w:type="spellStart"/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typedef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proofErr w:type="spellStart"/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struct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216F85"/>
                <w:sz w:val="16"/>
                <w:szCs w:val="16"/>
                <w:highlight w:val="white"/>
                <w:lang w:val="en-US" w:eastAsia="de-AT"/>
              </w:rPr>
              <w:t>TCompressedDynamic2DActorDatagram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{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_x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_y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char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fx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char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fy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unsigned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short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killCount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lvx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lvy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r w:rsidRPr="00B97595">
              <w:rPr>
                <w:rFonts w:ascii="Consolas" w:hAnsi="Consolas" w:cs="Consolas"/>
                <w:color w:val="0000FF"/>
                <w:sz w:val="16"/>
                <w:szCs w:val="16"/>
                <w:highlight w:val="white"/>
                <w:lang w:val="en-US" w:eastAsia="de-AT"/>
              </w:rPr>
              <w:t>float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avz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B97595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 </w:t>
            </w:r>
            <w:proofErr w:type="spellStart"/>
            <w:r w:rsidRPr="00B97595">
              <w:rPr>
                <w:rFonts w:ascii="Consolas" w:hAnsi="Consolas" w:cs="Consolas"/>
                <w:color w:val="216F85"/>
                <w:sz w:val="16"/>
                <w:szCs w:val="16"/>
                <w:highlight w:val="white"/>
                <w:lang w:val="en-US" w:eastAsia="de-AT"/>
              </w:rPr>
              <w:t>SLSize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_</w:t>
            </w:r>
            <w:proofErr w:type="spellStart"/>
            <w:r w:rsidRPr="00B97595">
              <w:rPr>
                <w:rFonts w:ascii="Consolas" w:hAnsi="Consolas" w:cs="Consolas"/>
                <w:color w:val="000080"/>
                <w:sz w:val="16"/>
                <w:szCs w:val="16"/>
                <w:highlight w:val="white"/>
                <w:lang w:val="en-US" w:eastAsia="de-AT"/>
              </w:rPr>
              <w:t>updateTick</w:t>
            </w:r>
            <w:proofErr w:type="spellEnd"/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  <w:p w:rsidR="009B122F" w:rsidRPr="00B97595" w:rsidRDefault="00B97595" w:rsidP="00B97595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</w:pPr>
            <w:r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 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 xml:space="preserve">} </w:t>
            </w:r>
            <w:r w:rsidRPr="00B97595">
              <w:rPr>
                <w:rFonts w:ascii="Consolas" w:hAnsi="Consolas" w:cs="Consolas"/>
                <w:color w:val="216F85"/>
                <w:sz w:val="16"/>
                <w:szCs w:val="16"/>
                <w:highlight w:val="white"/>
                <w:lang w:val="en-US" w:eastAsia="de-AT"/>
              </w:rPr>
              <w:t>Compressed_Dynamic2DActorDatagram</w:t>
            </w:r>
            <w:r w:rsidRPr="00B97595">
              <w:rPr>
                <w:rFonts w:ascii="Consolas" w:hAnsi="Consolas" w:cs="Consolas"/>
                <w:color w:val="000000"/>
                <w:sz w:val="16"/>
                <w:szCs w:val="16"/>
                <w:highlight w:val="white"/>
                <w:lang w:val="en-US" w:eastAsia="de-AT"/>
              </w:rPr>
              <w:t>;</w:t>
            </w:r>
          </w:p>
        </w:tc>
      </w:tr>
    </w:tbl>
    <w:p w:rsidR="009B122F" w:rsidRPr="0081546F" w:rsidRDefault="009B122F" w:rsidP="002143EE">
      <w:pPr>
        <w:rPr>
          <w:lang w:val="de-AT"/>
        </w:rPr>
      </w:pPr>
    </w:p>
    <w:p w:rsidR="002143EE" w:rsidRDefault="00B97595" w:rsidP="002143EE">
      <w:pPr>
        <w:rPr>
          <w:lang w:val="de-AT"/>
        </w:rPr>
      </w:pPr>
      <w:r>
        <w:rPr>
          <w:lang w:val="de-AT"/>
        </w:rPr>
        <w:t xml:space="preserve">Um die Daten von einem größeren Datentyp in einen kleineren zu komprimieren wurde die Methode </w:t>
      </w:r>
      <w:proofErr w:type="spellStart"/>
      <w:r w:rsidRPr="00B97595">
        <w:rPr>
          <w:rFonts w:ascii="Consolas" w:hAnsi="Consolas" w:cs="Consolas"/>
          <w:color w:val="216F85"/>
          <w:sz w:val="16"/>
          <w:szCs w:val="16"/>
          <w:highlight w:val="white"/>
          <w:lang w:eastAsia="de-AT"/>
        </w:rPr>
        <w:t>TCompressedFixpoint</w:t>
      </w:r>
      <w:proofErr w:type="spellEnd"/>
      <w:r>
        <w:rPr>
          <w:lang w:val="de-AT"/>
        </w:rPr>
        <w:t xml:space="preserve"> aus der Header-Datei </w:t>
      </w:r>
      <w:r w:rsidRPr="00B97595">
        <w:rPr>
          <w:rFonts w:ascii="Consolas" w:hAnsi="Consolas" w:cs="Consolas"/>
          <w:color w:val="A31515"/>
          <w:sz w:val="19"/>
          <w:szCs w:val="19"/>
          <w:highlight w:val="white"/>
          <w:lang w:eastAsia="de-AT"/>
        </w:rPr>
        <w:t>"</w:t>
      </w:r>
      <w:proofErr w:type="spellStart"/>
      <w:r w:rsidRPr="00B97595">
        <w:rPr>
          <w:rFonts w:ascii="Consolas" w:hAnsi="Consolas" w:cs="Consolas"/>
          <w:color w:val="A31515"/>
          <w:sz w:val="19"/>
          <w:szCs w:val="19"/>
          <w:highlight w:val="white"/>
          <w:lang w:eastAsia="de-AT"/>
        </w:rPr>
        <w:t>slCompressed.h</w:t>
      </w:r>
      <w:proofErr w:type="spellEnd"/>
      <w:r w:rsidRPr="00B97595">
        <w:rPr>
          <w:rFonts w:ascii="Consolas" w:hAnsi="Consolas" w:cs="Consolas"/>
          <w:color w:val="A31515"/>
          <w:sz w:val="19"/>
          <w:szCs w:val="19"/>
          <w:highlight w:val="white"/>
          <w:lang w:eastAsia="de-AT"/>
        </w:rPr>
        <w:t>"</w:t>
      </w:r>
      <w:r>
        <w:rPr>
          <w:lang w:val="de-AT"/>
        </w:rPr>
        <w:t xml:space="preserve"> verwendet. Am Beispiel</w:t>
      </w:r>
      <w:r w:rsidR="00123424">
        <w:rPr>
          <w:lang w:val="de-AT"/>
        </w:rPr>
        <w:t xml:space="preserve"> </w:t>
      </w:r>
      <w:proofErr w:type="spellStart"/>
      <w:r w:rsidR="00123424" w:rsidRPr="00123424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PlayerReplicaComponent</w:t>
      </w:r>
      <w:proofErr w:type="spellEnd"/>
      <w:r>
        <w:rPr>
          <w:lang w:val="de-AT"/>
        </w:rPr>
        <w:t xml:space="preserve"> </w:t>
      </w:r>
      <w:r w:rsidR="00123424">
        <w:rPr>
          <w:lang w:val="de-AT"/>
        </w:rPr>
        <w:t>soll die</w:t>
      </w:r>
      <w:r>
        <w:rPr>
          <w:lang w:val="de-AT"/>
        </w:rPr>
        <w:t xml:space="preserve"> Verwendung der Komprimierung </w:t>
      </w:r>
      <w:r w:rsidR="00123424">
        <w:rPr>
          <w:lang w:val="de-AT"/>
        </w:rPr>
        <w:t xml:space="preserve">für die </w:t>
      </w:r>
      <w:proofErr w:type="spellStart"/>
      <w:r w:rsidR="00123424">
        <w:rPr>
          <w:lang w:val="de-AT"/>
        </w:rPr>
        <w:t>ControllerValues</w:t>
      </w:r>
      <w:proofErr w:type="spellEnd"/>
      <w:r w:rsidR="00123424">
        <w:rPr>
          <w:lang w:val="de-AT"/>
        </w:rPr>
        <w:t xml:space="preserve"> </w:t>
      </w:r>
      <w:r>
        <w:rPr>
          <w:lang w:val="de-AT"/>
        </w:rPr>
        <w:t xml:space="preserve">beim </w:t>
      </w:r>
      <w:proofErr w:type="spellStart"/>
      <w:r>
        <w:rPr>
          <w:lang w:val="de-AT"/>
        </w:rPr>
        <w:t>Serialisieren</w:t>
      </w:r>
      <w:proofErr w:type="spellEnd"/>
      <w:r>
        <w:rPr>
          <w:lang w:val="de-AT"/>
        </w:rPr>
        <w:t xml:space="preserve"> und </w:t>
      </w:r>
      <w:proofErr w:type="spellStart"/>
      <w:r>
        <w:rPr>
          <w:lang w:val="de-AT"/>
        </w:rPr>
        <w:t>Deserialisieren</w:t>
      </w:r>
      <w:proofErr w:type="spellEnd"/>
      <w:r>
        <w:rPr>
          <w:lang w:val="de-AT"/>
        </w:rPr>
        <w:t xml:space="preserve">  der Daten </w:t>
      </w:r>
      <w:r w:rsidR="00123424">
        <w:rPr>
          <w:lang w:val="de-AT"/>
        </w:rPr>
        <w:t>gezeigt werden</w:t>
      </w:r>
      <w:r w:rsidR="007A13B9">
        <w:rPr>
          <w:lang w:val="de-AT"/>
        </w:rPr>
        <w:t>:</w:t>
      </w:r>
    </w:p>
    <w:p w:rsidR="007A13B9" w:rsidRDefault="007A13B9" w:rsidP="002143EE">
      <w:pPr>
        <w:rPr>
          <w:lang w:val="de-AT"/>
        </w:rPr>
      </w:pPr>
    </w:p>
    <w:p w:rsidR="008E4BA4" w:rsidRDefault="008E4BA4" w:rsidP="002143EE">
      <w:pPr>
        <w:rPr>
          <w:lang w:val="de-AT"/>
        </w:rPr>
      </w:pPr>
    </w:p>
    <w:p w:rsidR="00123424" w:rsidRDefault="00123424" w:rsidP="002143EE">
      <w:proofErr w:type="spellStart"/>
      <w:r>
        <w:lastRenderedPageBreak/>
        <w:t>Serialisieren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PlayerReplicaComponent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::</w:t>
      </w:r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serialize</w:t>
      </w:r>
      <w:r>
        <w:t>):</w:t>
      </w:r>
    </w:p>
    <w:p w:rsidR="00335963" w:rsidRPr="00B97595" w:rsidRDefault="00123424" w:rsidP="00123424">
      <w:pPr>
        <w:pStyle w:val="Listenabsatz"/>
        <w:numPr>
          <w:ilvl w:val="0"/>
          <w:numId w:val="33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9E55955" wp14:editId="2EA0EE0B">
                <wp:simplePos x="0" y="0"/>
                <wp:positionH relativeFrom="margin">
                  <wp:align>left</wp:align>
                </wp:positionH>
                <wp:positionV relativeFrom="paragraph">
                  <wp:posOffset>255661</wp:posOffset>
                </wp:positionV>
                <wp:extent cx="6312535" cy="1404620"/>
                <wp:effectExtent l="0" t="0" r="12065" b="28575"/>
                <wp:wrapSquare wrapText="bothSides"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proofErr w:type="gram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bitStream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WriteAlignedBytes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const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unsigned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*)&amp;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sizeof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ControllerValues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55955" id="Textfeld 18" o:spid="_x0000_s1055" type="#_x0000_t202" style="position:absolute;left:0;text-align:left;margin-left:0;margin-top:20.15pt;width:497.05pt;height:110.6pt;z-index:2516940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hKsKgIAAE8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">
                <v:textbox style="mso-fit-shape-to-text:t">
                  <w:txbxContent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proofErr w:type="gram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bitStream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WriteAlignedBytes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const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unsigned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*)&amp;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sizeof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ControllerValues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</w:t>
      </w:r>
      <w:r w:rsidR="007A13B9" w:rsidRPr="00B97595">
        <w:t>nstatt:</w:t>
      </w:r>
    </w:p>
    <w:p w:rsidR="007A13B9" w:rsidRPr="00B97595" w:rsidRDefault="009E537C" w:rsidP="007A13B9">
      <w:pPr>
        <w:rPr>
          <w:rFonts w:ascii="Consolas" w:hAnsi="Consolas" w:cs="Consolas"/>
          <w:color w:val="000000"/>
          <w:sz w:val="19"/>
          <w:szCs w:val="19"/>
          <w:lang w:eastAsia="de-AT"/>
        </w:rPr>
      </w:pPr>
      <w:r w:rsidRPr="00B97595"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  <w:t xml:space="preserve">  </w:t>
      </w:r>
    </w:p>
    <w:p w:rsidR="00A1345E" w:rsidRPr="00B97595" w:rsidRDefault="009B0D70" w:rsidP="00123424">
      <w:pPr>
        <w:pStyle w:val="Listenabsatz"/>
        <w:numPr>
          <w:ilvl w:val="0"/>
          <w:numId w:val="33"/>
        </w:numPr>
      </w:pPr>
      <w:r w:rsidRPr="00B97595">
        <w:t>Verwendung der Komprimierung</w:t>
      </w:r>
      <w:r w:rsidR="00A1345E" w:rsidRPr="00B97595">
        <w:t>:</w:t>
      </w:r>
    </w:p>
    <w:p w:rsidR="007A13B9" w:rsidRPr="00B97595" w:rsidRDefault="00335963" w:rsidP="007A13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6D45299" wp14:editId="0A71971F">
                <wp:simplePos x="0" y="0"/>
                <wp:positionH relativeFrom="margin">
                  <wp:align>left</wp:align>
                </wp:positionH>
                <wp:positionV relativeFrom="paragraph">
                  <wp:posOffset>49</wp:posOffset>
                </wp:positionV>
                <wp:extent cx="6312535" cy="1404620"/>
                <wp:effectExtent l="0" t="0" r="12065" b="15240"/>
                <wp:wrapSquare wrapText="bothSides"/>
                <wp:docPr id="19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Compressed_ControllerValues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</w:t>
                            </w:r>
                            <w:proofErr w:type="gram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lues</w:t>
                            </w:r>
                            <w:proofErr w:type="spellEnd"/>
                            <w:proofErr w:type="gram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forwardBackward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TCompressedFixpoint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Start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,8</w:t>
                            </w:r>
                            <w:proofErr w:type="gram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&gt;::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writeCompress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_ctrlValues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_forwardBackward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, -1.0f, 1.0f );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proofErr w:type="gram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leftRight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=</w:t>
                            </w:r>
                            <w:proofErr w:type="gram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TCompressedFixpoint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,8&gt;::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writeCompress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_ctrlValues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_leftRight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, -1.0f, 1.0f );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_shoot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=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TCompressedFixpoint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Start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,8</w:t>
                            </w:r>
                            <w:proofErr w:type="gram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&gt;::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writeCompress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_ctrlValues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_shoot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, -1.0f, 1.0f );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updateTick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updateTick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controlledReplicaNetworkId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controlledReplicaNetworkId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bitStream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WriteAlignedBytes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const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unsigned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*)&amp;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sizeof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335963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Compressed_ControllerValues</w:t>
                            </w:r>
                            <w:proofErr w:type="spellEnd"/>
                            <w:r w:rsidRPr="00335963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C5723" w:rsidRPr="00335963" w:rsidRDefault="004C5723" w:rsidP="0033596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45299" id="Textfeld 19" o:spid="_x0000_s1056" type="#_x0000_t202" style="position:absolute;margin-left:0;margin-top:0;width:497.05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">
                <v:textbox style="mso-fit-shape-to-text:t">
                  <w:txbxContent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Compressed_ControllerValues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forwardBackward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33596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TCompressedFixpoint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Start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,8</w:t>
                      </w:r>
                      <w:proofErr w:type="gram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&gt;::</w:t>
                      </w:r>
                      <w:r w:rsidRPr="00335963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writeCompress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_ctrlValues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_forwardBackward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, -1.0f, 1.0f );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proofErr w:type="gram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leftRight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=</w:t>
                      </w:r>
                      <w:proofErr w:type="gram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33596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TCompressedFixpoint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,8&gt;::</w:t>
                      </w:r>
                      <w:r w:rsidRPr="00335963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writeCompress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_ctrlValues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_leftRight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, -1.0f, 1.0f );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_shoot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= </w:t>
                      </w:r>
                      <w:r w:rsidRPr="0033596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TCompressedFixpoint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Start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,8</w:t>
                      </w:r>
                      <w:proofErr w:type="gram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&gt;::</w:t>
                      </w:r>
                      <w:r w:rsidRPr="00335963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writeCompress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_ctrlValues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_shoot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, -1.0f, 1.0f );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updateTick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updateTick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controlledReplicaNetworkId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 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controlledReplicaNetworkId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proofErr w:type="gram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bitStream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335963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WriteAlignedBytes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const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unsigned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*)&amp;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sizeof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335963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Compressed_ControllerValues</w:t>
                      </w:r>
                      <w:proofErr w:type="spellEnd"/>
                      <w:r w:rsidRPr="00335963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C5723" w:rsidRPr="00335963" w:rsidRDefault="004C5723" w:rsidP="0033596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A13B9" w:rsidRDefault="00123424" w:rsidP="007A13B9">
      <w:proofErr w:type="spellStart"/>
      <w:r>
        <w:t>Deserialisieren</w:t>
      </w:r>
      <w:proofErr w:type="spellEnd"/>
      <w:r>
        <w:t xml:space="preserve"> (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  <w:lang w:val="en-US" w:eastAsia="de-AT"/>
        </w:rPr>
        <w:t>PlayerReplicaComponent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 w:eastAsia="de-AT"/>
        </w:rPr>
        <w:t>::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val="en-US" w:eastAsia="de-AT"/>
        </w:rPr>
        <w:t>deserialize</w:t>
      </w:r>
      <w:proofErr w:type="spellEnd"/>
      <w:r>
        <w:t>):</w:t>
      </w:r>
    </w:p>
    <w:p w:rsidR="00123424" w:rsidRDefault="00123424" w:rsidP="00123424">
      <w:pPr>
        <w:pStyle w:val="Listenabsatz"/>
        <w:numPr>
          <w:ilvl w:val="0"/>
          <w:numId w:val="34"/>
        </w:numPr>
      </w:pPr>
      <w:r>
        <w:t>Anstatt:</w: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D8781B7" wp14:editId="328827F7">
                <wp:simplePos x="0" y="0"/>
                <wp:positionH relativeFrom="margin">
                  <wp:posOffset>0</wp:posOffset>
                </wp:positionH>
                <wp:positionV relativeFrom="paragraph">
                  <wp:posOffset>264795</wp:posOffset>
                </wp:positionV>
                <wp:extent cx="6312535" cy="1404620"/>
                <wp:effectExtent l="0" t="0" r="12065" b="28575"/>
                <wp:wrapSquare wrapText="bothSides"/>
                <wp:docPr id="26" name="Textfeld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proofErr w:type="gram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bitStream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ReadAlignedBytes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unsigned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*)&amp;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sizeof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ControllerValues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781B7" id="Textfeld 26" o:spid="_x0000_s1057" type="#_x0000_t202" style="position:absolute;left:0;text-align:left;margin-left:0;margin-top:20.85pt;width:497.0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">
                <v:textbox style="mso-fit-shape-to-text:t">
                  <w:txbxContent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proofErr w:type="gram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bitStream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ReadAlignedBytes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unsigned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*)&amp;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sizeof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ControllerValues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 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23424" w:rsidRPr="00B97595" w:rsidRDefault="00123424" w:rsidP="00123424">
      <w:pPr>
        <w:pStyle w:val="Listenabsatz"/>
        <w:numPr>
          <w:ilvl w:val="0"/>
          <w:numId w:val="34"/>
        </w:numPr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406546A" wp14:editId="41E144EB">
                <wp:simplePos x="0" y="0"/>
                <wp:positionH relativeFrom="margin">
                  <wp:align>left</wp:align>
                </wp:positionH>
                <wp:positionV relativeFrom="paragraph">
                  <wp:posOffset>594262</wp:posOffset>
                </wp:positionV>
                <wp:extent cx="6312535" cy="1404620"/>
                <wp:effectExtent l="0" t="0" r="12065" b="15240"/>
                <wp:wrapSquare wrapText="bothSides"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Compressed_ControllerValues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bitStream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ReadAlignedBytes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(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unsigned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*)&amp;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sizeof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Compressed_ControllerValues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 );</w:t>
                            </w:r>
                          </w:p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</w:p>
                          <w:p w:rsidR="004C5723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forwardBackward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=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TCompressedFixpoint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Start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,8</w:t>
                            </w:r>
                            <w:proofErr w:type="gram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&gt;::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readInflate</w:t>
                            </w:r>
                            <w:proofErr w:type="spellEnd"/>
                          </w:p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2836" w:firstLine="709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forwardBackward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-1.0f, </w:t>
                            </w:r>
                            <w:proofErr w:type="gramStart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1.0f )</w:t>
                            </w:r>
                            <w:proofErr w:type="gram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leftRight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 xml:space="preserve">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=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TCompressedFixpoint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Start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,8</w:t>
                            </w:r>
                            <w:proofErr w:type="gram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&gt;::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readInflate</w:t>
                            </w:r>
                            <w:proofErr w:type="spellEnd"/>
                          </w:p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2836" w:firstLine="709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leftRight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-1.0f, </w:t>
                            </w:r>
                            <w:proofErr w:type="gramStart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1.0f )</w:t>
                            </w:r>
                            <w:proofErr w:type="gram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_shoot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 xml:space="preserve">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=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TCompressedFixpoint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&lt;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Start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char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,8</w:t>
                            </w:r>
                            <w:proofErr w:type="gram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&gt;::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readInflate</w:t>
                            </w:r>
                            <w:proofErr w:type="spellEnd"/>
                          </w:p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left="2836" w:firstLine="709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_shoot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-1.0f, </w:t>
                            </w:r>
                            <w:proofErr w:type="gramStart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1.0f )</w:t>
                            </w:r>
                            <w:proofErr w:type="gram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updateTick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 xml:space="preserve">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= 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updateTick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123424" w:rsidRDefault="004C5723" w:rsidP="0012342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ctrlValues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controlledReplicaNetworkId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comValues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</w:t>
                            </w:r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_</w:t>
                            </w:r>
                            <w:proofErr w:type="spellStart"/>
                            <w:r w:rsidRPr="00123424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controlledReplicaNetworkId</w:t>
                            </w:r>
                            <w:proofErr w:type="spellEnd"/>
                            <w:r w:rsidRPr="0012342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546A" id="Textfeld 27" o:spid="_x0000_s1058" type="#_x0000_t202" style="position:absolute;left:0;text-align:left;margin-left:0;margin-top:46.8pt;width:497.05pt;height:110.6pt;z-index:2517227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">
                <v:textbox style="mso-fit-shape-to-text:t">
                  <w:txbxContent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r w:rsidRPr="00123424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Compressed_ControllerValues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spellStart"/>
                      <w:proofErr w:type="gram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bitStream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ReadAlignedBytes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(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unsigned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*)&amp;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sizeof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Compressed_ControllerValues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 );</w:t>
                      </w:r>
                    </w:p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</w:p>
                    <w:p w:rsidR="004C5723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forwardBackward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=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TCompressedFixpoint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Start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,8</w:t>
                      </w:r>
                      <w:proofErr w:type="gram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&gt;::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readInflate</w:t>
                      </w:r>
                      <w:proofErr w:type="spellEnd"/>
                    </w:p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2836" w:firstLine="709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forwardBackward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-1.0f, </w:t>
                      </w:r>
                      <w:proofErr w:type="gramStart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1.0f )</w:t>
                      </w:r>
                      <w:proofErr w:type="gram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leftRight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 xml:space="preserve"> 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=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TCompressedFixpoint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Start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,8</w:t>
                      </w:r>
                      <w:proofErr w:type="gram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&gt;::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readInflate</w:t>
                      </w:r>
                      <w:proofErr w:type="spellEnd"/>
                    </w:p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2836" w:firstLine="709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leftRight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-1.0f, </w:t>
                      </w:r>
                      <w:proofErr w:type="gramStart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1.0f )</w:t>
                      </w:r>
                      <w:proofErr w:type="gram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_shoot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 xml:space="preserve"> 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=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TCompressedFixpoint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&lt;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Start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</w:t>
                      </w:r>
                      <w:r w:rsidRPr="00123424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char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,8</w:t>
                      </w:r>
                      <w:proofErr w:type="gram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&gt;::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readInflate</w:t>
                      </w:r>
                      <w:proofErr w:type="spellEnd"/>
                    </w:p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ind w:left="2836" w:firstLine="709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_shoot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  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-1.0f, </w:t>
                      </w:r>
                      <w:proofErr w:type="gramStart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1.0f )</w:t>
                      </w:r>
                      <w:proofErr w:type="gram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updateTick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 xml:space="preserve"> </w:t>
                      </w:r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= 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updateTick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123424" w:rsidRDefault="004C5723" w:rsidP="0012342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ctrlValues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controlledReplicaNetworkId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comValues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</w:t>
                      </w:r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_</w:t>
                      </w:r>
                      <w:proofErr w:type="spellStart"/>
                      <w:r w:rsidRPr="00123424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controlledReplicaNetworkId</w:t>
                      </w:r>
                      <w:proofErr w:type="spellEnd"/>
                      <w:r w:rsidRPr="00123424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7595">
        <w:t xml:space="preserve">Verwendung der </w:t>
      </w:r>
      <w:r>
        <w:t>De-</w:t>
      </w:r>
      <w:r w:rsidRPr="00B97595">
        <w:t>Komprimierung:</w:t>
      </w:r>
    </w:p>
    <w:p w:rsidR="00123424" w:rsidRPr="00B97595" w:rsidRDefault="00123424" w:rsidP="00123424"/>
    <w:p w:rsidR="004B7AB9" w:rsidRPr="00123424" w:rsidRDefault="004B7AB9" w:rsidP="004B7AB9">
      <w:pPr>
        <w:pStyle w:val="berschrift3"/>
        <w:rPr>
          <w:lang w:val="en-US"/>
        </w:rPr>
      </w:pPr>
      <w:bookmarkStart w:id="19" w:name="_Toc375593369"/>
      <w:proofErr w:type="gramStart"/>
      <w:r w:rsidRPr="00123424">
        <w:rPr>
          <w:lang w:val="en-US"/>
        </w:rPr>
        <w:t>do</w:t>
      </w:r>
      <w:proofErr w:type="gramEnd"/>
      <w:r w:rsidRPr="00123424">
        <w:rPr>
          <w:lang w:val="en-US"/>
        </w:rPr>
        <w:t xml:space="preserve"> not continuously send projectile updates</w:t>
      </w:r>
      <w:bookmarkEnd w:id="19"/>
    </w:p>
    <w:p w:rsidR="00EC4A38" w:rsidRDefault="009E09CF" w:rsidP="004B7AB9">
      <w:r w:rsidRPr="009E09CF">
        <w:t xml:space="preserve">Der Grund für die Projektil-Updates ist, dass </w:t>
      </w:r>
      <w:r>
        <w:t xml:space="preserve">in der Klasse </w:t>
      </w:r>
      <w:proofErr w:type="spellStart"/>
      <w:r w:rsidRPr="009E09CF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TankProjectileReplicaComponent</w:t>
      </w:r>
      <w:proofErr w:type="spellEnd"/>
      <w:r>
        <w:rPr>
          <w:rFonts w:ascii="Consolas" w:hAnsi="Consolas" w:cs="Consolas"/>
          <w:color w:val="216F85"/>
          <w:sz w:val="19"/>
          <w:szCs w:val="19"/>
          <w:lang w:eastAsia="de-AT"/>
        </w:rPr>
        <w:t xml:space="preserve"> </w:t>
      </w:r>
      <w:r>
        <w:t xml:space="preserve">auf Seiten des Servers das </w:t>
      </w:r>
      <w:proofErr w:type="spellStart"/>
      <w:r>
        <w:t>ActorDatagram</w:t>
      </w:r>
      <w:proofErr w:type="spellEnd"/>
      <w:r>
        <w:t xml:space="preserve"> ständig </w:t>
      </w:r>
      <w:proofErr w:type="spellStart"/>
      <w:r>
        <w:t>serialisiert</w:t>
      </w:r>
      <w:proofErr w:type="spellEnd"/>
      <w:r>
        <w:t xml:space="preserve"> und verschickt und am Client entsprechend empfangen und </w:t>
      </w:r>
      <w:proofErr w:type="spellStart"/>
      <w:r>
        <w:t>deserialisiert</w:t>
      </w:r>
      <w:proofErr w:type="spellEnd"/>
      <w:r>
        <w:t xml:space="preserve"> wurde. Um diesen Vorgang zu stoppen, wurde die </w:t>
      </w:r>
      <w:proofErr w:type="spellStart"/>
      <w:r>
        <w:t>serialize</w:t>
      </w:r>
      <w:proofErr w:type="spellEnd"/>
      <w:r>
        <w:t xml:space="preserve">-Methode der Basisklasse </w:t>
      </w:r>
      <w:proofErr w:type="spellStart"/>
      <w:r w:rsidRPr="009E09CF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DynamicActorReplicaComponent</w:t>
      </w:r>
      <w:proofErr w:type="spellEnd"/>
      <w:r>
        <w:t xml:space="preserve"> in der Klasse </w:t>
      </w:r>
      <w:proofErr w:type="spellStart"/>
      <w:r w:rsidRPr="009E09CF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TankProjectileReplicaComponent</w:t>
      </w:r>
      <w:proofErr w:type="spellEnd"/>
      <w:r>
        <w:t xml:space="preserve"> überschrieben und </w:t>
      </w:r>
      <w:r w:rsidR="00EC4A38">
        <w:t xml:space="preserve">mittels </w:t>
      </w:r>
      <w:r w:rsidR="00EC4A38" w:rsidRPr="00EC4A38">
        <w:rPr>
          <w:rFonts w:ascii="Consolas" w:hAnsi="Consolas" w:cs="Consolas"/>
          <w:color w:val="6F008A"/>
          <w:sz w:val="19"/>
          <w:szCs w:val="19"/>
          <w:highlight w:val="white"/>
          <w:lang w:eastAsia="de-AT"/>
        </w:rPr>
        <w:t>RM3SR_DO_NOT_SERIALIZE</w:t>
      </w:r>
      <w:r w:rsidR="00EC4A38">
        <w:rPr>
          <w:rFonts w:ascii="Consolas" w:hAnsi="Consolas" w:cs="Consolas"/>
          <w:color w:val="6F008A"/>
          <w:sz w:val="19"/>
          <w:szCs w:val="19"/>
          <w:lang w:eastAsia="de-AT"/>
        </w:rPr>
        <w:t xml:space="preserve"> </w:t>
      </w:r>
      <w:r w:rsidR="00EC4A38">
        <w:t xml:space="preserve">angegeben, dass dieses Objekt nicht </w:t>
      </w:r>
      <w:proofErr w:type="spellStart"/>
      <w:r w:rsidR="00EC4A38">
        <w:t>serialisiert</w:t>
      </w:r>
      <w:proofErr w:type="spellEnd"/>
      <w:r w:rsidR="00EC4A38">
        <w:t xml:space="preserve"> werden muss, wodurch es zu keiner </w:t>
      </w:r>
      <w:proofErr w:type="spellStart"/>
      <w:r w:rsidR="00EC4A38">
        <w:t>Serialisierung</w:t>
      </w:r>
      <w:proofErr w:type="spellEnd"/>
      <w:r w:rsidR="00EC4A38">
        <w:t xml:space="preserve"> und entsprechend auch zu keiner </w:t>
      </w:r>
      <w:proofErr w:type="spellStart"/>
      <w:r w:rsidR="00EC4A38">
        <w:t>Deserialisierung</w:t>
      </w:r>
      <w:proofErr w:type="spellEnd"/>
      <w:r w:rsidR="00EC4A38">
        <w:t xml:space="preserve"> kommt:</w:t>
      </w:r>
    </w:p>
    <w:p w:rsidR="00EC4A38" w:rsidRDefault="00EC4A38" w:rsidP="004B7AB9"/>
    <w:p w:rsidR="00EC4A38" w:rsidRDefault="00EC4A38" w:rsidP="004B7AB9">
      <w:proofErr w:type="spellStart"/>
      <w:r>
        <w:lastRenderedPageBreak/>
        <w:t>TankProjectileReplica.h</w:t>
      </w:r>
      <w:proofErr w:type="spellEnd"/>
      <w:r>
        <w:t>:</w: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B0FC3E6" wp14:editId="36DB2E17">
                <wp:simplePos x="0" y="0"/>
                <wp:positionH relativeFrom="margin">
                  <wp:posOffset>0</wp:posOffset>
                </wp:positionH>
                <wp:positionV relativeFrom="paragraph">
                  <wp:posOffset>250190</wp:posOffset>
                </wp:positionV>
                <wp:extent cx="6312535" cy="1404620"/>
                <wp:effectExtent l="0" t="0" r="12065" b="15240"/>
                <wp:wrapSquare wrapText="bothSides"/>
                <wp:docPr id="29" name="Textfeld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EC4A3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class</w:t>
                            </w:r>
                            <w:proofErr w:type="gram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TankProjectileReplicaComponent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: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public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DynamicActorReplicaComponent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ab/>
                              <w:t>{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EC4A3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protected</w:t>
                            </w:r>
                            <w:proofErr w:type="gram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EC4A3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virtual</w:t>
                            </w:r>
                            <w:proofErr w:type="gram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RakNet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RM3SerializationResult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serialize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RakNet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SerializeParameters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serializeParameters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SL_OVERRIDE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EC4A3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virtual</w:t>
                            </w:r>
                            <w:proofErr w:type="gram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deserialize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RakNet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DeserializeParameters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deserializeParameters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)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SL_OVERRIDE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. . .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0FC3E6" id="Textfeld 29" o:spid="_x0000_s1059" type="#_x0000_t202" style="position:absolute;margin-left:0;margin-top:19.7pt;width:497.0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">
                <v:textbox style="mso-fit-shape-to-text:t">
                  <w:txbxContent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EC4A3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class</w:t>
                      </w:r>
                      <w:proofErr w:type="gram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TankProjectileReplicaComponent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: </w:t>
                      </w:r>
                      <w:r w:rsidRPr="00EC4A3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public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DynamicActorReplicaComponent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ab/>
                        <w:t>{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EC4A3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protected</w:t>
                      </w:r>
                      <w:proofErr w:type="gram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EC4A3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virtual</w:t>
                      </w:r>
                      <w:proofErr w:type="gram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RakNet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RM3SerializationResult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serialize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RakNet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SerializeParameters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serializeParameters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</w:t>
                      </w:r>
                      <w:r w:rsidRPr="00EC4A38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SL_OVERRIDE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EC4A3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virtual</w:t>
                      </w:r>
                      <w:proofErr w:type="gram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deserialize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RakNet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DeserializeParameters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deserializeParameters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) </w:t>
                      </w:r>
                      <w:r w:rsidRPr="00EC4A38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SL_OVERRIDE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. . .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4A38" w:rsidRDefault="00EC4A38" w:rsidP="004B7AB9"/>
    <w:p w:rsidR="00EC4A38" w:rsidRDefault="00EC4A38" w:rsidP="00EC4A38">
      <w:r>
        <w:t>TankProjectileReplica.cpp:</w:t>
      </w: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5E3C76E" wp14:editId="1E66AF6A">
                <wp:simplePos x="0" y="0"/>
                <wp:positionH relativeFrom="margin">
                  <wp:posOffset>0</wp:posOffset>
                </wp:positionH>
                <wp:positionV relativeFrom="paragraph">
                  <wp:posOffset>250190</wp:posOffset>
                </wp:positionV>
                <wp:extent cx="6312535" cy="1404620"/>
                <wp:effectExtent l="0" t="0" r="12065" b="15240"/>
                <wp:wrapSquare wrapText="bothSides"/>
                <wp:docPr id="32" name="Textfeld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RakNet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RM3SerializationResult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TankProjectileReplicaComponent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proofErr w:type="gramStart"/>
                            <w:r w:rsidRPr="00EC4A3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serialize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RakNet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SerializeParameters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serializeParameters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proofErr w:type="gramStart"/>
                            <w:r w:rsidRPr="00EC4A3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return</w:t>
                            </w:r>
                            <w:proofErr w:type="gram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RM3SR_DO_NOT_SERIALIZE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8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// client / receive code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EC4A38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void</w:t>
                            </w:r>
                            <w:proofErr w:type="gram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TankProjectileReplicaComponent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deserialize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RakNet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DeserializeParameters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*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deserializeParameters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{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SL_</w:t>
                            </w:r>
                            <w:proofErr w:type="gramStart"/>
                            <w:r w:rsidRPr="00EC4A38">
                              <w:rPr>
                                <w:rFonts w:ascii="Consolas" w:hAnsi="Consolas" w:cs="Consolas"/>
                                <w:color w:val="6F008A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ASSERT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EC4A3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"Error: 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Deserializing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TankProjectileReplica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. Something went wrong, because serialization/deserialization of </w:t>
                            </w:r>
                            <w:proofErr w:type="spellStart"/>
                            <w:r w:rsidRPr="00EC4A3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TankProjectileReplica</w:t>
                            </w:r>
                            <w:proofErr w:type="spellEnd"/>
                            <w:r w:rsidRPr="00EC4A38">
                              <w:rPr>
                                <w:rFonts w:ascii="Consolas" w:hAnsi="Consolas" w:cs="Consolas"/>
                                <w:color w:val="A3151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should not be triggered!"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C5723" w:rsidRPr="00EC4A38" w:rsidRDefault="004C5723" w:rsidP="00EC4A3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r w:rsidRPr="00EC4A38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3C76E" id="Textfeld 32" o:spid="_x0000_s1060" type="#_x0000_t202" style="position:absolute;margin-left:0;margin-top:19.7pt;width:497.0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">
                <v:textbox style="mso-fit-shape-to-text:t">
                  <w:txbxContent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spellStart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RakNet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RM3SerializationResult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TankProjectileReplicaComponent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proofErr w:type="gramStart"/>
                      <w:r w:rsidRPr="00EC4A3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serialize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RakNet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SerializeParameters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serializeParameters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proofErr w:type="gramStart"/>
                      <w:r w:rsidRPr="00EC4A3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return</w:t>
                      </w:r>
                      <w:proofErr w:type="gram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RM3SR_DO_NOT_SERIALIZE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008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// client / receive code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EC4A38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void</w:t>
                      </w:r>
                      <w:proofErr w:type="gram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TankProjectileReplicaComponent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C4A38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deserialize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RakNet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EC4A38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DeserializeParameters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*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deserializeParameters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{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</w:t>
                      </w:r>
                      <w:r w:rsidRPr="00EC4A38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SL_</w:t>
                      </w:r>
                      <w:proofErr w:type="gramStart"/>
                      <w:r w:rsidRPr="00EC4A38">
                        <w:rPr>
                          <w:rFonts w:ascii="Consolas" w:hAnsi="Consolas" w:cs="Consolas"/>
                          <w:color w:val="6F008A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ASSERT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EC4A3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"Error: 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Deserializing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TankProjectileReplica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. Something went wrong, because serialization/deserialization of </w:t>
                      </w:r>
                      <w:proofErr w:type="spellStart"/>
                      <w:r w:rsidRPr="00EC4A3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TankProjectileReplica</w:t>
                      </w:r>
                      <w:proofErr w:type="spellEnd"/>
                      <w:r w:rsidRPr="00EC4A38">
                        <w:rPr>
                          <w:rFonts w:ascii="Consolas" w:hAnsi="Consolas" w:cs="Consolas"/>
                          <w:color w:val="A3151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should not be triggered!"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C5723" w:rsidRPr="00EC4A38" w:rsidRDefault="004C5723" w:rsidP="00EC4A3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r w:rsidRPr="00EC4A38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C4A38" w:rsidRPr="00EC4A38" w:rsidRDefault="00EC4A38" w:rsidP="004B7AB9"/>
    <w:p w:rsidR="0032139C" w:rsidRPr="009E09CF" w:rsidRDefault="0032139C" w:rsidP="004B7AB9"/>
    <w:p w:rsidR="004B7AB9" w:rsidRDefault="004B7AB9" w:rsidP="004B7AB9">
      <w:pPr>
        <w:pStyle w:val="berschrift3"/>
        <w:rPr>
          <w:lang w:val="en-US"/>
        </w:rPr>
      </w:pPr>
      <w:bookmarkStart w:id="20" w:name="_Toc375593370"/>
      <w:proofErr w:type="gramStart"/>
      <w:r w:rsidRPr="005D653B">
        <w:rPr>
          <w:lang w:val="en-US"/>
        </w:rPr>
        <w:t>implement</w:t>
      </w:r>
      <w:proofErr w:type="gramEnd"/>
      <w:r w:rsidRPr="005D653B">
        <w:rPr>
          <w:lang w:val="en-US"/>
        </w:rPr>
        <w:t xml:space="preserve"> client side interpolation</w:t>
      </w:r>
      <w:bookmarkEnd w:id="20"/>
    </w:p>
    <w:p w:rsidR="00496626" w:rsidRDefault="00EC52BA" w:rsidP="0032139C">
      <w:r w:rsidRPr="00EC52BA">
        <w:t xml:space="preserve">Hier wurde der bestehende Interpolations-Code </w:t>
      </w:r>
      <w:r>
        <w:t xml:space="preserve">in </w:t>
      </w:r>
      <w:proofErr w:type="spellStart"/>
      <w:r w:rsidRPr="00EC52BA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DynamicActorReplicaComponent</w:t>
      </w:r>
      <w:proofErr w:type="spellEnd"/>
      <w:r w:rsidRPr="00EC52BA"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  <w:t>:</w:t>
      </w:r>
      <w:proofErr w:type="gramStart"/>
      <w:r w:rsidRPr="00EC52BA"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  <w:t>:</w:t>
      </w:r>
      <w:proofErr w:type="spellStart"/>
      <w:r w:rsidRPr="00EC52BA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deserialize</w:t>
      </w:r>
      <w:proofErr w:type="spellEnd"/>
      <w:proofErr w:type="gramEnd"/>
      <w:r w:rsidRPr="00EC52BA">
        <w:rPr>
          <w:rFonts w:ascii="Consolas" w:hAnsi="Consolas" w:cs="Consolas"/>
          <w:color w:val="880000"/>
          <w:sz w:val="19"/>
          <w:szCs w:val="19"/>
          <w:lang w:eastAsia="de-AT"/>
        </w:rPr>
        <w:t xml:space="preserve"> </w:t>
      </w:r>
      <w:r>
        <w:t xml:space="preserve">genutzt, in welchem die neue Position aus der derzeitigen Position des Tanks interpoliert mit der neuen Position vom Server berechnet wird. Um </w:t>
      </w:r>
      <w:r w:rsidR="009C5735">
        <w:t>den Fahrzustand des Tanks</w:t>
      </w:r>
      <w:r>
        <w:t xml:space="preserve"> möglichst</w:t>
      </w:r>
      <w:r w:rsidR="009C5735">
        <w:t xml:space="preserve"> auf den aktuellen Zustand des Servers </w:t>
      </w:r>
      <w:r w:rsidR="00496626">
        <w:t>anzugleichen, wurde als Interpolationsfaktor 95% des neuen Zustandes verwendet:</w:t>
      </w:r>
    </w:p>
    <w:p w:rsidR="00496626" w:rsidRDefault="00496626" w:rsidP="0032139C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1528DDB" wp14:editId="1718DCFC">
                <wp:simplePos x="0" y="0"/>
                <wp:positionH relativeFrom="margin">
                  <wp:posOffset>0</wp:posOffset>
                </wp:positionH>
                <wp:positionV relativeFrom="paragraph">
                  <wp:posOffset>249555</wp:posOffset>
                </wp:positionV>
                <wp:extent cx="6312535" cy="1404620"/>
                <wp:effectExtent l="0" t="0" r="12065" b="15240"/>
                <wp:wrapSquare wrapText="bothSides"/>
                <wp:docPr id="36" name="Textfeld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2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626" w:rsidRPr="00496626" w:rsidRDefault="00496626" w:rsidP="004966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proofErr w:type="gramStart"/>
                            <w:r w:rsidRPr="00496626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float</w:t>
                            </w:r>
                            <w:proofErr w:type="gramEnd"/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spellStart"/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linearInterpolationFactor</w:t>
                            </w:r>
                            <w:proofErr w:type="spellEnd"/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496626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0.95f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);</w:t>
                            </w:r>
                          </w:p>
                          <w:p w:rsidR="00496626" w:rsidRDefault="00496626" w:rsidP="004966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96626" w:rsidRPr="00496626" w:rsidRDefault="00496626" w:rsidP="004966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496626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Vec3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newPosition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496626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ProtocolUtilities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496626">
                              <w:rPr>
                                <w:rFonts w:ascii="Consolas" w:hAnsi="Consolas" w:cs="Consolas"/>
                                <w:b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interpolateNetVector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vehicle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position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(),</w:t>
                            </w:r>
                          </w:p>
                          <w:p w:rsidR="00496626" w:rsidRPr="00496626" w:rsidRDefault="00496626" w:rsidP="004966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serverPosition</w:t>
                            </w:r>
                            <w:proofErr w:type="spellEnd"/>
                            <w:proofErr w:type="gramEnd"/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linearInterpolationFactor</w:t>
                            </w:r>
                            <w:proofErr w:type="spellEnd"/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96626" w:rsidRPr="00496626" w:rsidRDefault="00496626" w:rsidP="004966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</w:p>
                          <w:p w:rsidR="00496626" w:rsidRPr="00496626" w:rsidRDefault="00496626" w:rsidP="004966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496626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Vec3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</w:t>
                            </w:r>
                            <w:proofErr w:type="gramStart"/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newForward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proofErr w:type="gramEnd"/>
                            <w:r w:rsidRPr="00496626">
                              <w:rPr>
                                <w:rFonts w:ascii="Consolas" w:hAnsi="Consolas" w:cs="Consolas"/>
                                <w:color w:val="216F85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ProtocolUtilities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::</w:t>
                            </w:r>
                            <w:r w:rsidRPr="00496626">
                              <w:rPr>
                                <w:rFonts w:ascii="Consolas" w:hAnsi="Consolas" w:cs="Consolas"/>
                                <w:b/>
                                <w:color w:val="88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interpolateNetVector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vehicle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-&gt;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forward</w:t>
                            </w: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(),</w:t>
                            </w:r>
                          </w:p>
                          <w:p w:rsidR="00496626" w:rsidRPr="00496626" w:rsidRDefault="00496626" w:rsidP="004966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serverForward</w:t>
                            </w:r>
                            <w:proofErr w:type="spellEnd"/>
                            <w:proofErr w:type="gramEnd"/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, </w:t>
                            </w:r>
                            <w:proofErr w:type="spellStart"/>
                            <w:r w:rsidRPr="00496626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linearInterpolationFactor</w:t>
                            </w:r>
                            <w:proofErr w:type="spellEnd"/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>));</w:t>
                            </w:r>
                          </w:p>
                          <w:p w:rsidR="00496626" w:rsidRPr="00496626" w:rsidRDefault="00496626" w:rsidP="0049662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</w:pPr>
                            <w:r w:rsidRPr="00496626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  <w:highlight w:val="white"/>
                                <w:lang w:val="en-US" w:eastAsia="de-AT"/>
                              </w:rPr>
                              <w:t xml:space="preserve">. . 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528DDB" id="Textfeld 36" o:spid="_x0000_s1061" type="#_x0000_t202" style="position:absolute;margin-left:0;margin-top:19.65pt;width:497.0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">
                <v:textbox style="mso-fit-shape-to-text:t">
                  <w:txbxContent>
                    <w:p w:rsidR="00496626" w:rsidRPr="00496626" w:rsidRDefault="00496626" w:rsidP="004966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proofErr w:type="gramStart"/>
                      <w:r w:rsidRPr="00496626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float</w:t>
                      </w:r>
                      <w:proofErr w:type="gramEnd"/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spellStart"/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linearInterpolationFactor</w:t>
                      </w:r>
                      <w:proofErr w:type="spellEnd"/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496626"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0.95f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);</w:t>
                      </w:r>
                    </w:p>
                    <w:p w:rsidR="00496626" w:rsidRDefault="00496626" w:rsidP="004966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96626" w:rsidRPr="00496626" w:rsidRDefault="00496626" w:rsidP="004966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496626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Vec3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newPosition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496626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ProtocolUtilities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496626">
                        <w:rPr>
                          <w:rFonts w:ascii="Consolas" w:hAnsi="Consolas" w:cs="Consolas"/>
                          <w:b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interpolateNetVector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vehicle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496626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position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(),</w:t>
                      </w:r>
                    </w:p>
                    <w:p w:rsidR="00496626" w:rsidRPr="00496626" w:rsidRDefault="00496626" w:rsidP="004966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serverPosition</w:t>
                      </w:r>
                      <w:proofErr w:type="spellEnd"/>
                      <w:proofErr w:type="gramEnd"/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linearInterpolationFactor</w:t>
                      </w:r>
                      <w:proofErr w:type="spellEnd"/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96626" w:rsidRPr="00496626" w:rsidRDefault="00496626" w:rsidP="004966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</w:p>
                    <w:p w:rsidR="00496626" w:rsidRPr="00496626" w:rsidRDefault="00496626" w:rsidP="004966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496626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Vec3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</w:t>
                      </w:r>
                      <w:proofErr w:type="gramStart"/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newForward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proofErr w:type="gramEnd"/>
                      <w:r w:rsidRPr="00496626">
                        <w:rPr>
                          <w:rFonts w:ascii="Consolas" w:hAnsi="Consolas" w:cs="Consolas"/>
                          <w:color w:val="216F85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ProtocolUtilities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::</w:t>
                      </w:r>
                      <w:r w:rsidRPr="00496626">
                        <w:rPr>
                          <w:rFonts w:ascii="Consolas" w:hAnsi="Consolas" w:cs="Consolas"/>
                          <w:b/>
                          <w:color w:val="88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interpolateNetVector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</w:t>
                      </w:r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vehicle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-&gt;</w:t>
                      </w:r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forward</w:t>
                      </w: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(),</w:t>
                      </w:r>
                    </w:p>
                    <w:p w:rsidR="00496626" w:rsidRPr="00496626" w:rsidRDefault="00496626" w:rsidP="004966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serverForward</w:t>
                      </w:r>
                      <w:proofErr w:type="spellEnd"/>
                      <w:proofErr w:type="gramEnd"/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, </w:t>
                      </w:r>
                      <w:proofErr w:type="spellStart"/>
                      <w:r w:rsidRPr="00496626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linearInterpolationFactor</w:t>
                      </w:r>
                      <w:proofErr w:type="spellEnd"/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>));</w:t>
                      </w:r>
                    </w:p>
                    <w:p w:rsidR="00496626" w:rsidRPr="00496626" w:rsidRDefault="00496626" w:rsidP="0049662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</w:pPr>
                      <w:r w:rsidRPr="00496626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  <w:highlight w:val="white"/>
                          <w:lang w:val="en-US" w:eastAsia="de-AT"/>
                        </w:rPr>
                        <w:t xml:space="preserve">. . 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139C" w:rsidRPr="00EC52BA" w:rsidRDefault="00496626" w:rsidP="0032139C">
      <w:r w:rsidRPr="00EC52BA">
        <w:t xml:space="preserve"> </w:t>
      </w:r>
    </w:p>
    <w:p w:rsidR="004B7AB9" w:rsidRPr="008C4203" w:rsidRDefault="004B7AB9" w:rsidP="004B7AB9">
      <w:pPr>
        <w:pStyle w:val="berschrift3"/>
        <w:rPr>
          <w:lang w:val="en-US"/>
        </w:rPr>
      </w:pPr>
      <w:bookmarkStart w:id="21" w:name="_Toc375593371"/>
      <w:proofErr w:type="gramStart"/>
      <w:r w:rsidRPr="008C4203">
        <w:rPr>
          <w:lang w:val="en-US"/>
        </w:rPr>
        <w:t>implement</w:t>
      </w:r>
      <w:proofErr w:type="gramEnd"/>
      <w:r w:rsidRPr="008C4203">
        <w:rPr>
          <w:lang w:val="en-US"/>
        </w:rPr>
        <w:t xml:space="preserve"> client side prediction for the controlling client</w:t>
      </w:r>
      <w:bookmarkEnd w:id="21"/>
    </w:p>
    <w:p w:rsidR="0032139C" w:rsidRPr="00EC52BA" w:rsidRDefault="004C5723" w:rsidP="0032139C">
      <w:r w:rsidRPr="00EC52BA">
        <w:t>Nicht ausgeführt.</w:t>
      </w:r>
    </w:p>
    <w:p w:rsidR="004C5723" w:rsidRPr="00EC52BA" w:rsidRDefault="004C5723" w:rsidP="0032139C"/>
    <w:p w:rsidR="001A5CD7" w:rsidRPr="001A5CD7" w:rsidRDefault="004B7AB9" w:rsidP="004B7AB9">
      <w:pPr>
        <w:pStyle w:val="berschrift3"/>
        <w:rPr>
          <w:lang w:val="en-US"/>
        </w:rPr>
      </w:pPr>
      <w:bookmarkStart w:id="22" w:name="_Toc375593372"/>
      <w:proofErr w:type="gramStart"/>
      <w:r w:rsidRPr="008C4203">
        <w:rPr>
          <w:lang w:val="en-US"/>
        </w:rPr>
        <w:t>check</w:t>
      </w:r>
      <w:proofErr w:type="gramEnd"/>
      <w:r w:rsidRPr="008C4203">
        <w:rPr>
          <w:lang w:val="en-US"/>
        </w:rPr>
        <w:t xml:space="preserve"> if it is possible to imple</w:t>
      </w:r>
      <w:r w:rsidRPr="005D653B">
        <w:rPr>
          <w:lang w:val="en-US"/>
        </w:rPr>
        <w:t>ment server side lag compensation</w:t>
      </w:r>
      <w:bookmarkEnd w:id="22"/>
    </w:p>
    <w:p w:rsidR="00BB08FE" w:rsidRPr="00EC52BA" w:rsidRDefault="008E3D6E" w:rsidP="004B7AB9">
      <w:pPr>
        <w:rPr>
          <w:lang w:val="en-US"/>
        </w:rPr>
      </w:pPr>
      <w:r>
        <w:rPr>
          <w:lang w:val="en-US"/>
        </w:rPr>
        <w:t xml:space="preserve">One way of compensating server side lag </w:t>
      </w:r>
      <w:r w:rsidR="00E31F50">
        <w:rPr>
          <w:lang w:val="en-US"/>
        </w:rPr>
        <w:t>c</w:t>
      </w:r>
      <w:r>
        <w:rPr>
          <w:lang w:val="en-US"/>
        </w:rPr>
        <w:t xml:space="preserve">ould be to </w:t>
      </w:r>
      <w:r w:rsidRPr="00CE7309">
        <w:rPr>
          <w:b/>
          <w:lang w:val="en-US"/>
        </w:rPr>
        <w:t>keep track of the game state on the client</w:t>
      </w:r>
      <w:r>
        <w:rPr>
          <w:lang w:val="en-US"/>
        </w:rPr>
        <w:t xml:space="preserve"> </w:t>
      </w:r>
      <w:r w:rsidR="00F82F30">
        <w:rPr>
          <w:lang w:val="en-US"/>
        </w:rPr>
        <w:t>itself</w:t>
      </w:r>
      <w:r w:rsidR="001A5CD7">
        <w:rPr>
          <w:lang w:val="en-US"/>
        </w:rPr>
        <w:t xml:space="preserve"> too</w:t>
      </w:r>
      <w:r w:rsidR="00F82F30">
        <w:rPr>
          <w:lang w:val="en-US"/>
        </w:rPr>
        <w:t xml:space="preserve"> and send its absolute state to the server. The</w:t>
      </w:r>
      <w:r w:rsidR="00F82F30" w:rsidRPr="00EC52BA">
        <w:rPr>
          <w:lang w:val="en-US"/>
        </w:rPr>
        <w:t xml:space="preserve"> </w:t>
      </w:r>
      <w:r w:rsidR="00F82F30" w:rsidRPr="00CE7309">
        <w:rPr>
          <w:b/>
          <w:lang w:val="en-US"/>
        </w:rPr>
        <w:t>drawbacks</w:t>
      </w:r>
      <w:r w:rsidR="00F82F30" w:rsidRPr="00EC52BA">
        <w:rPr>
          <w:lang w:val="en-US"/>
        </w:rPr>
        <w:t xml:space="preserve"> </w:t>
      </w:r>
      <w:r w:rsidR="00F82F30">
        <w:rPr>
          <w:lang w:val="en-US"/>
        </w:rPr>
        <w:t xml:space="preserve">of this method are that </w:t>
      </w:r>
      <w:r w:rsidR="00F82F30" w:rsidRPr="00EC52BA">
        <w:rPr>
          <w:lang w:val="en-US"/>
        </w:rPr>
        <w:t>a)</w:t>
      </w:r>
      <w:r w:rsidR="00F82F30">
        <w:rPr>
          <w:lang w:val="en-US"/>
        </w:rPr>
        <w:t xml:space="preserve"> the current game state maintenance is not in the </w:t>
      </w:r>
      <w:r w:rsidR="00E31F50">
        <w:rPr>
          <w:lang w:val="en-US"/>
        </w:rPr>
        <w:t xml:space="preserve">single </w:t>
      </w:r>
      <w:r w:rsidR="00F82F30">
        <w:rPr>
          <w:lang w:val="en-US"/>
        </w:rPr>
        <w:t xml:space="preserve">responsibility of the server </w:t>
      </w:r>
      <w:r w:rsidR="00F82F30">
        <w:rPr>
          <w:lang w:val="en-US"/>
        </w:rPr>
        <w:lastRenderedPageBreak/>
        <w:t xml:space="preserve">anymore </w:t>
      </w:r>
      <w:r w:rsidR="00F82F30" w:rsidRPr="00EC52BA">
        <w:rPr>
          <w:lang w:val="en-US"/>
        </w:rPr>
        <w:t xml:space="preserve">b) </w:t>
      </w:r>
      <w:r w:rsidR="00F82F30">
        <w:rPr>
          <w:lang w:val="en-US"/>
        </w:rPr>
        <w:t>the game state handling needs to be remodeled and</w:t>
      </w:r>
      <w:r w:rsidR="00F82F30" w:rsidRPr="00EC52BA">
        <w:rPr>
          <w:lang w:val="en-US"/>
        </w:rPr>
        <w:t xml:space="preserve"> b) this method is prone to allow cheating, as clients can send whatever they like (e.g. new positions that vary greater than the maximum speed allows them to move). </w:t>
      </w:r>
      <w:r w:rsidR="00E31F50">
        <w:rPr>
          <w:lang w:val="en-US"/>
        </w:rPr>
        <w:t xml:space="preserve">Therefore, in our opinion, this </w:t>
      </w:r>
      <w:r w:rsidR="00E31F50" w:rsidRPr="00EC52BA">
        <w:rPr>
          <w:lang w:val="en-US"/>
        </w:rPr>
        <w:t xml:space="preserve">lag compensation is </w:t>
      </w:r>
      <w:r w:rsidR="003861EE" w:rsidRPr="00EC52BA">
        <w:rPr>
          <w:b/>
          <w:lang w:val="en-US"/>
        </w:rPr>
        <w:t>impracticable</w:t>
      </w:r>
      <w:r w:rsidR="003861EE" w:rsidRPr="00EC52BA">
        <w:rPr>
          <w:lang w:val="en-US"/>
        </w:rPr>
        <w:t>.</w:t>
      </w:r>
    </w:p>
    <w:p w:rsidR="003861EE" w:rsidRPr="00EC52BA" w:rsidRDefault="003861EE" w:rsidP="004B7AB9">
      <w:pPr>
        <w:rPr>
          <w:lang w:val="en-US"/>
        </w:rPr>
      </w:pPr>
    </w:p>
    <w:p w:rsidR="00F82F30" w:rsidRDefault="00E31F50" w:rsidP="004B7AB9">
      <w:pPr>
        <w:rPr>
          <w:lang w:val="en-US"/>
        </w:rPr>
      </w:pPr>
      <w:r>
        <w:rPr>
          <w:lang w:val="en-US"/>
        </w:rPr>
        <w:t>Another way</w:t>
      </w:r>
      <w:r w:rsidR="001A5CD7">
        <w:rPr>
          <w:lang w:val="en-US"/>
        </w:rPr>
        <w:t xml:space="preserve"> - one that comes without the need of handling the game state at the client - </w:t>
      </w:r>
      <w:r>
        <w:rPr>
          <w:lang w:val="en-US"/>
        </w:rPr>
        <w:t xml:space="preserve">could be </w:t>
      </w:r>
      <w:r w:rsidRPr="00CE7309">
        <w:rPr>
          <w:b/>
          <w:lang w:val="en-US"/>
        </w:rPr>
        <w:t>to buffer the game states</w:t>
      </w:r>
      <w:r w:rsidR="001A5CD7">
        <w:rPr>
          <w:b/>
          <w:lang w:val="en-US"/>
        </w:rPr>
        <w:t xml:space="preserve"> on the server</w:t>
      </w:r>
      <w:r w:rsidR="001A5CD7">
        <w:rPr>
          <w:lang w:val="en-US"/>
        </w:rPr>
        <w:t xml:space="preserve"> and calculate the resulting</w:t>
      </w:r>
      <w:r>
        <w:rPr>
          <w:lang w:val="en-US"/>
        </w:rPr>
        <w:t xml:space="preserve"> state based on the game state the client had at the time the action was performed (=</w:t>
      </w:r>
      <w:r w:rsidR="001A5CD7">
        <w:rPr>
          <w:lang w:val="en-US"/>
        </w:rPr>
        <w:t xml:space="preserve"> game state of (</w:t>
      </w:r>
      <w:proofErr w:type="spellStart"/>
      <w:r w:rsidR="001A5CD7">
        <w:rPr>
          <w:lang w:val="en-US"/>
        </w:rPr>
        <w:t>corrent</w:t>
      </w:r>
      <w:proofErr w:type="spellEnd"/>
      <w:r w:rsidR="001A5CD7">
        <w:rPr>
          <w:lang w:val="en-US"/>
        </w:rPr>
        <w:t xml:space="preserve"> time </w:t>
      </w:r>
      <w:r>
        <w:rPr>
          <w:lang w:val="en-US"/>
        </w:rPr>
        <w:t>minus the lag time</w:t>
      </w:r>
      <w:r w:rsidR="001A5CD7">
        <w:rPr>
          <w:lang w:val="en-US"/>
        </w:rPr>
        <w:t>)</w:t>
      </w:r>
      <w:r>
        <w:rPr>
          <w:lang w:val="en-US"/>
        </w:rPr>
        <w:t xml:space="preserve">). </w:t>
      </w:r>
      <w:r w:rsidR="00CE7309">
        <w:rPr>
          <w:lang w:val="en-US"/>
        </w:rPr>
        <w:t>This has the benefit</w:t>
      </w:r>
      <w:r>
        <w:rPr>
          <w:lang w:val="en-US"/>
        </w:rPr>
        <w:t xml:space="preserve"> that the </w:t>
      </w:r>
      <w:r w:rsidRPr="00CE7309">
        <w:rPr>
          <w:b/>
          <w:lang w:val="en-US"/>
        </w:rPr>
        <w:t>client’s actions correspond to what the player</w:t>
      </w:r>
      <w:r w:rsidR="001A5CD7">
        <w:rPr>
          <w:b/>
          <w:lang w:val="en-US"/>
        </w:rPr>
        <w:t xml:space="preserve"> himself</w:t>
      </w:r>
      <w:r w:rsidRPr="00CE7309">
        <w:rPr>
          <w:b/>
          <w:lang w:val="en-US"/>
        </w:rPr>
        <w:t xml:space="preserve"> sees</w:t>
      </w:r>
      <w:r>
        <w:rPr>
          <w:lang w:val="en-US"/>
        </w:rPr>
        <w:t xml:space="preserve">, e.g. firing a bullet </w:t>
      </w:r>
      <w:r w:rsidR="001A5CD7">
        <w:rPr>
          <w:lang w:val="en-US"/>
        </w:rPr>
        <w:t>on the enemy and</w:t>
      </w:r>
      <w:r>
        <w:rPr>
          <w:lang w:val="en-US"/>
        </w:rPr>
        <w:t xml:space="preserve"> hitting the enemy leads to the death of the enemy. The drawback of this approach is that with</w:t>
      </w:r>
      <w:r w:rsidR="001A5CD7">
        <w:rPr>
          <w:lang w:val="en-US"/>
        </w:rPr>
        <w:t>in the time of</w:t>
      </w:r>
      <w:r>
        <w:rPr>
          <w:lang w:val="en-US"/>
        </w:rPr>
        <w:t xml:space="preserve"> the lag of the client the </w:t>
      </w:r>
      <w:r w:rsidRPr="00CE7309">
        <w:rPr>
          <w:b/>
          <w:lang w:val="en-US"/>
        </w:rPr>
        <w:t>enemy might have already moved</w:t>
      </w:r>
      <w:r>
        <w:rPr>
          <w:lang w:val="en-US"/>
        </w:rPr>
        <w:t xml:space="preserve">, but the player </w:t>
      </w:r>
      <w:r w:rsidR="001A5CD7">
        <w:rPr>
          <w:lang w:val="en-US"/>
        </w:rPr>
        <w:t>hasn’t received that state yet</w:t>
      </w:r>
      <w:r>
        <w:rPr>
          <w:lang w:val="en-US"/>
        </w:rPr>
        <w:t xml:space="preserve">. Therefore, the enemy </w:t>
      </w:r>
      <w:r w:rsidR="00A67228">
        <w:rPr>
          <w:lang w:val="en-US"/>
        </w:rPr>
        <w:t>w</w:t>
      </w:r>
      <w:r>
        <w:rPr>
          <w:lang w:val="en-US"/>
        </w:rPr>
        <w:t xml:space="preserve">ould die </w:t>
      </w:r>
      <w:r w:rsidR="00A67228">
        <w:rPr>
          <w:lang w:val="en-US"/>
        </w:rPr>
        <w:t xml:space="preserve">because </w:t>
      </w:r>
      <w:r>
        <w:rPr>
          <w:lang w:val="en-US"/>
        </w:rPr>
        <w:t xml:space="preserve">he was hit </w:t>
      </w:r>
      <w:r w:rsidR="001A5CD7">
        <w:rPr>
          <w:lang w:val="en-US"/>
        </w:rPr>
        <w:t xml:space="preserve">from the </w:t>
      </w:r>
      <w:r>
        <w:rPr>
          <w:lang w:val="en-US"/>
        </w:rPr>
        <w:t>client</w:t>
      </w:r>
      <w:r w:rsidR="00A67228">
        <w:rPr>
          <w:lang w:val="en-US"/>
        </w:rPr>
        <w:t xml:space="preserve">’s </w:t>
      </w:r>
      <w:r w:rsidR="001A5CD7">
        <w:rPr>
          <w:lang w:val="en-US"/>
        </w:rPr>
        <w:t>perspective and calculations</w:t>
      </w:r>
      <w:r>
        <w:rPr>
          <w:lang w:val="en-US"/>
        </w:rPr>
        <w:t xml:space="preserve">, although actually the </w:t>
      </w:r>
      <w:r w:rsidR="00A67228">
        <w:rPr>
          <w:lang w:val="en-US"/>
        </w:rPr>
        <w:t>enemy</w:t>
      </w:r>
      <w:r w:rsidR="001A5CD7">
        <w:rPr>
          <w:lang w:val="en-US"/>
        </w:rPr>
        <w:t xml:space="preserve"> could have</w:t>
      </w:r>
      <w:r>
        <w:rPr>
          <w:lang w:val="en-US"/>
        </w:rPr>
        <w:t xml:space="preserve"> </w:t>
      </w:r>
      <w:r w:rsidR="00A67228">
        <w:rPr>
          <w:lang w:val="en-US"/>
        </w:rPr>
        <w:t xml:space="preserve">already </w:t>
      </w:r>
      <w:r>
        <w:rPr>
          <w:lang w:val="en-US"/>
        </w:rPr>
        <w:t>moved to another position</w:t>
      </w:r>
      <w:r w:rsidR="00A67228">
        <w:rPr>
          <w:lang w:val="en-US"/>
        </w:rPr>
        <w:t xml:space="preserve"> which is safe (worst case from the </w:t>
      </w:r>
      <w:r w:rsidR="00CE7309">
        <w:rPr>
          <w:lang w:val="en-US"/>
        </w:rPr>
        <w:t>dying player</w:t>
      </w:r>
      <w:r w:rsidR="001A5CD7">
        <w:rPr>
          <w:lang w:val="en-US"/>
        </w:rPr>
        <w:t>’s perspective</w:t>
      </w:r>
      <w:r w:rsidR="00A67228">
        <w:rPr>
          <w:lang w:val="en-US"/>
        </w:rPr>
        <w:t xml:space="preserve">: </w:t>
      </w:r>
      <w:r w:rsidR="00CE7309">
        <w:rPr>
          <w:lang w:val="en-US"/>
        </w:rPr>
        <w:t xml:space="preserve">he </w:t>
      </w:r>
      <w:r w:rsidR="00A67228">
        <w:rPr>
          <w:lang w:val="en-US"/>
        </w:rPr>
        <w:t xml:space="preserve">has moved </w:t>
      </w:r>
      <w:r>
        <w:rPr>
          <w:lang w:val="en-US"/>
        </w:rPr>
        <w:t>behind a wall</w:t>
      </w:r>
      <w:r w:rsidR="00A67228">
        <w:rPr>
          <w:lang w:val="en-US"/>
        </w:rPr>
        <w:t xml:space="preserve"> or a shield and</w:t>
      </w:r>
      <w:r w:rsidR="001A5CD7">
        <w:rPr>
          <w:lang w:val="en-US"/>
        </w:rPr>
        <w:t xml:space="preserve"> “</w:t>
      </w:r>
      <w:r w:rsidR="00A67228">
        <w:rPr>
          <w:lang w:val="en-US"/>
        </w:rPr>
        <w:t>out of nowhere</w:t>
      </w:r>
      <w:r w:rsidR="001A5CD7">
        <w:rPr>
          <w:lang w:val="en-US"/>
        </w:rPr>
        <w:t>”</w:t>
      </w:r>
      <w:r w:rsidR="00A67228">
        <w:rPr>
          <w:lang w:val="en-US"/>
        </w:rPr>
        <w:t xml:space="preserve"> he dies due to the calculations with the old position at the other client)</w:t>
      </w:r>
      <w:r w:rsidR="00CE7309">
        <w:rPr>
          <w:lang w:val="en-US"/>
        </w:rPr>
        <w:t>. In our opinion, the drawback of this approach clears the benefit, which makes this implementation not lucrative enough.</w:t>
      </w:r>
    </w:p>
    <w:p w:rsidR="00CE7309" w:rsidRDefault="00CE7309" w:rsidP="004B7AB9">
      <w:pPr>
        <w:rPr>
          <w:lang w:val="en-US"/>
        </w:rPr>
      </w:pPr>
    </w:p>
    <w:p w:rsidR="009B3CB5" w:rsidRDefault="001A5CD7" w:rsidP="009B3CB5">
      <w:pPr>
        <w:rPr>
          <w:lang w:val="en-US"/>
        </w:rPr>
      </w:pPr>
      <w:r>
        <w:rPr>
          <w:lang w:val="en-US"/>
        </w:rPr>
        <w:t>Considering these techniques</w:t>
      </w:r>
      <w:r w:rsidR="000F6C6A">
        <w:rPr>
          <w:lang w:val="en-US"/>
        </w:rPr>
        <w:t>, server-side lag compensation is definitely possible, but it doesn’t come without drawbacks,</w:t>
      </w:r>
      <w:r w:rsidR="00E4325D">
        <w:rPr>
          <w:lang w:val="en-US"/>
        </w:rPr>
        <w:t xml:space="preserve"> especially if you’re not</w:t>
      </w:r>
      <w:r>
        <w:rPr>
          <w:lang w:val="en-US"/>
        </w:rPr>
        <w:t xml:space="preserve"> carefully enough</w:t>
      </w:r>
      <w:r w:rsidR="00E4325D">
        <w:rPr>
          <w:lang w:val="en-US"/>
        </w:rPr>
        <w:t xml:space="preserve"> </w:t>
      </w:r>
      <w:r>
        <w:rPr>
          <w:lang w:val="en-US"/>
        </w:rPr>
        <w:t xml:space="preserve">investigating </w:t>
      </w:r>
      <w:r w:rsidR="00E4325D">
        <w:rPr>
          <w:lang w:val="en-US"/>
        </w:rPr>
        <w:t xml:space="preserve">this topic and make it a </w:t>
      </w:r>
      <w:r>
        <w:rPr>
          <w:lang w:val="en-US"/>
        </w:rPr>
        <w:t>dedicated</w:t>
      </w:r>
      <w:r w:rsidR="00E4325D">
        <w:rPr>
          <w:lang w:val="en-US"/>
        </w:rPr>
        <w:t xml:space="preserve"> project with just the focus on accomplishing an acceptable lag compensation.</w:t>
      </w:r>
      <w:r w:rsidR="000F6C6A">
        <w:rPr>
          <w:lang w:val="en-US"/>
        </w:rPr>
        <w:t xml:space="preserve"> </w:t>
      </w:r>
      <w:r w:rsidR="00E4325D">
        <w:rPr>
          <w:lang w:val="en-US"/>
        </w:rPr>
        <w:t>I</w:t>
      </w:r>
      <w:r w:rsidR="000F6C6A">
        <w:rPr>
          <w:lang w:val="en-US"/>
        </w:rPr>
        <w:t>n our opinion</w:t>
      </w:r>
      <w:r w:rsidR="00E4325D">
        <w:rPr>
          <w:lang w:val="en-US"/>
        </w:rPr>
        <w:t xml:space="preserve"> the benefits of a</w:t>
      </w:r>
      <w:r w:rsidR="0038131C">
        <w:rPr>
          <w:lang w:val="en-US"/>
        </w:rPr>
        <w:t xml:space="preserve">n imperfect </w:t>
      </w:r>
      <w:r w:rsidR="00E4325D">
        <w:rPr>
          <w:lang w:val="en-US"/>
        </w:rPr>
        <w:t>server-side lag compensation</w:t>
      </w:r>
      <w:r w:rsidR="000F6C6A">
        <w:rPr>
          <w:lang w:val="en-US"/>
        </w:rPr>
        <w:t xml:space="preserve"> </w:t>
      </w:r>
      <w:r w:rsidR="00E4325D">
        <w:rPr>
          <w:lang w:val="en-US"/>
        </w:rPr>
        <w:t>cannot outperform the drawbacks</w:t>
      </w:r>
      <w:r w:rsidR="0038131C">
        <w:rPr>
          <w:lang w:val="en-US"/>
        </w:rPr>
        <w:t xml:space="preserve"> that arise from it, which is why we don’t interpolate</w:t>
      </w:r>
      <w:r w:rsidR="00E4325D">
        <w:rPr>
          <w:lang w:val="en-US"/>
        </w:rPr>
        <w:t xml:space="preserve"> or extrapolate or buffer game states</w:t>
      </w:r>
      <w:r w:rsidR="009B3CB5">
        <w:rPr>
          <w:lang w:val="en-US"/>
        </w:rPr>
        <w:t xml:space="preserve"> and leave server-side lag “as-is”</w:t>
      </w:r>
      <w:r w:rsidR="007F429B">
        <w:rPr>
          <w:lang w:val="en-US"/>
        </w:rPr>
        <w:t>.</w:t>
      </w:r>
    </w:p>
    <w:p w:rsidR="004B7AB9" w:rsidRPr="005D653B" w:rsidRDefault="004B7AB9" w:rsidP="004B7AB9">
      <w:pPr>
        <w:rPr>
          <w:lang w:val="en-US"/>
        </w:rPr>
      </w:pPr>
    </w:p>
    <w:p w:rsidR="004B7AB9" w:rsidRPr="005D653B" w:rsidRDefault="004B7AB9" w:rsidP="004B7AB9">
      <w:pPr>
        <w:pStyle w:val="berschrift3"/>
        <w:rPr>
          <w:lang w:val="en-US"/>
        </w:rPr>
      </w:pPr>
      <w:bookmarkStart w:id="23" w:name="_Toc375593373"/>
      <w:proofErr w:type="gramStart"/>
      <w:r w:rsidRPr="005D653B">
        <w:rPr>
          <w:lang w:val="en-US"/>
        </w:rPr>
        <w:t>it</w:t>
      </w:r>
      <w:proofErr w:type="gramEnd"/>
      <w:r w:rsidRPr="005D653B">
        <w:rPr>
          <w:lang w:val="en-US"/>
        </w:rPr>
        <w:t xml:space="preserve"> might make sense to invent one additional replicated object called '</w:t>
      </w:r>
      <w:proofErr w:type="spellStart"/>
      <w:r w:rsidRPr="005D653B">
        <w:rPr>
          <w:lang w:val="en-US"/>
        </w:rPr>
        <w:t>GameState</w:t>
      </w:r>
      <w:proofErr w:type="spellEnd"/>
      <w:r w:rsidRPr="005D653B">
        <w:rPr>
          <w:lang w:val="en-US"/>
        </w:rPr>
        <w:t>'</w:t>
      </w:r>
      <w:bookmarkEnd w:id="23"/>
    </w:p>
    <w:p w:rsidR="00DF4009" w:rsidRDefault="00421272" w:rsidP="00421272">
      <w:r>
        <w:t xml:space="preserve">Ja es macht durchaus Sinn eine replizierte Klasse </w:t>
      </w:r>
      <w:proofErr w:type="spellStart"/>
      <w:r>
        <w:t>GameState</w:t>
      </w:r>
      <w:proofErr w:type="spellEnd"/>
      <w:r>
        <w:t xml:space="preserve"> zu erstellen, zum Beispiel zur Verwaltung des </w:t>
      </w:r>
      <w:proofErr w:type="spellStart"/>
      <w:r>
        <w:t>Spectator</w:t>
      </w:r>
      <w:proofErr w:type="spellEnd"/>
      <w:r>
        <w:t xml:space="preserve">-Modus. Diese Klasse wurde bereits im Punkt </w:t>
      </w:r>
      <w:r>
        <w:fldChar w:fldCharType="begin"/>
      </w:r>
      <w:r>
        <w:instrText xml:space="preserve"> REF _Ref375338881 \r \h </w:instrText>
      </w:r>
      <w:r>
        <w:fldChar w:fldCharType="separate"/>
      </w:r>
      <w:r w:rsidR="001D7BFA">
        <w:t>1.1.3</w:t>
      </w:r>
      <w:r>
        <w:fldChar w:fldCharType="end"/>
      </w:r>
      <w:r>
        <w:t xml:space="preserve"> sowie bei den jeweiligen Punkten in denen der </w:t>
      </w:r>
      <w:proofErr w:type="spellStart"/>
      <w:r>
        <w:t>GameState</w:t>
      </w:r>
      <w:proofErr w:type="spellEnd"/>
      <w:r>
        <w:t xml:space="preserve"> genutzt wird, beschrieben.</w:t>
      </w:r>
    </w:p>
    <w:p w:rsidR="004B7AB9" w:rsidRPr="00DF4009" w:rsidRDefault="009E537C" w:rsidP="004B7AB9">
      <w:r>
        <w:t xml:space="preserve"> </w:t>
      </w:r>
    </w:p>
    <w:p w:rsidR="004B7AB9" w:rsidRPr="005D653B" w:rsidRDefault="004B7AB9" w:rsidP="00BD6AD8">
      <w:pPr>
        <w:pStyle w:val="berschrift2"/>
        <w:rPr>
          <w:lang w:val="en-US"/>
        </w:rPr>
      </w:pPr>
      <w:bookmarkStart w:id="24" w:name="_Toc375593374"/>
      <w:r w:rsidRPr="005D653B">
        <w:rPr>
          <w:lang w:val="en-US"/>
        </w:rPr>
        <w:t>Additional functionality (bonus points)</w:t>
      </w:r>
      <w:bookmarkEnd w:id="24"/>
    </w:p>
    <w:p w:rsidR="004B7AB9" w:rsidRDefault="004B7AB9" w:rsidP="004B7AB9">
      <w:pPr>
        <w:pStyle w:val="berschrift3"/>
        <w:rPr>
          <w:lang w:val="en-US"/>
        </w:rPr>
      </w:pPr>
      <w:bookmarkStart w:id="25" w:name="_Toc375593375"/>
      <w:proofErr w:type="gramStart"/>
      <w:r w:rsidRPr="005D653B">
        <w:rPr>
          <w:lang w:val="en-US"/>
        </w:rPr>
        <w:t>notify</w:t>
      </w:r>
      <w:proofErr w:type="gramEnd"/>
      <w:r w:rsidRPr="005D653B">
        <w:rPr>
          <w:lang w:val="en-US"/>
        </w:rPr>
        <w:t xml:space="preserve"> </w:t>
      </w:r>
      <w:proofErr w:type="spellStart"/>
      <w:r w:rsidRPr="005D653B">
        <w:rPr>
          <w:lang w:val="en-US"/>
        </w:rPr>
        <w:t>spectatores</w:t>
      </w:r>
      <w:proofErr w:type="spellEnd"/>
      <w:r w:rsidRPr="005D653B">
        <w:rPr>
          <w:lang w:val="en-US"/>
        </w:rPr>
        <w:t xml:space="preserve"> about how many rounds they have to wait</w:t>
      </w:r>
      <w:bookmarkEnd w:id="25"/>
    </w:p>
    <w:p w:rsidR="00275040" w:rsidRDefault="00275040" w:rsidP="00275040">
      <w:pPr>
        <w:rPr>
          <w:lang w:val="en-US"/>
        </w:rPr>
      </w:pPr>
      <w:proofErr w:type="spellStart"/>
      <w:r>
        <w:rPr>
          <w:lang w:val="en-US"/>
        </w:rPr>
        <w:t>Nicht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ausgeführt</w:t>
      </w:r>
      <w:proofErr w:type="spellEnd"/>
      <w:r>
        <w:rPr>
          <w:lang w:val="en-US"/>
        </w:rPr>
        <w:t>.</w:t>
      </w:r>
    </w:p>
    <w:p w:rsidR="00275040" w:rsidRPr="00275040" w:rsidRDefault="00275040" w:rsidP="00275040">
      <w:pPr>
        <w:rPr>
          <w:lang w:val="en-US"/>
        </w:rPr>
      </w:pPr>
    </w:p>
    <w:p w:rsidR="00134F78" w:rsidRDefault="004B7AB9" w:rsidP="00BD6AD8">
      <w:pPr>
        <w:pStyle w:val="berschrift3"/>
        <w:rPr>
          <w:lang w:val="en-US"/>
        </w:rPr>
      </w:pPr>
      <w:bookmarkStart w:id="26" w:name="_Toc375593376"/>
      <w:proofErr w:type="gramStart"/>
      <w:r w:rsidRPr="005D653B">
        <w:rPr>
          <w:lang w:val="en-US"/>
        </w:rPr>
        <w:lastRenderedPageBreak/>
        <w:t>add</w:t>
      </w:r>
      <w:proofErr w:type="gramEnd"/>
      <w:r w:rsidRPr="005D653B">
        <w:rPr>
          <w:lang w:val="en-US"/>
        </w:rPr>
        <w:t xml:space="preserve"> chat functionality to the game</w:t>
      </w:r>
      <w:bookmarkEnd w:id="26"/>
    </w:p>
    <w:p w:rsidR="00BD6AD8" w:rsidRDefault="00275040" w:rsidP="00BD6AD8">
      <w:pPr>
        <w:rPr>
          <w:rFonts w:ascii="Consolas" w:hAnsi="Consolas" w:cs="Consolas"/>
          <w:color w:val="A31515"/>
          <w:sz w:val="19"/>
          <w:szCs w:val="19"/>
          <w:lang w:val="en-US" w:eastAsia="de-AT"/>
        </w:rPr>
      </w:pPr>
      <w:r w:rsidRPr="00275040">
        <w:t>Spieler können an die anderen Spieler eine Nachricht</w:t>
      </w:r>
      <w:r>
        <w:t xml:space="preserve"> Chat-Nachricht versenden. Dazu steht einerseits ein Eingabefeld (</w:t>
      </w:r>
      <w:proofErr w:type="spellStart"/>
      <w:r w:rsidRPr="00275040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ControlUtils</w:t>
      </w:r>
      <w:proofErr w:type="spellEnd"/>
      <w:r w:rsidRPr="00275040"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  <w:t>:</w:t>
      </w:r>
      <w:proofErr w:type="gramStart"/>
      <w:r w:rsidRPr="00275040"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  <w:t>:</w:t>
      </w:r>
      <w:proofErr w:type="spellStart"/>
      <w:r w:rsidRPr="00275040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createEditBox</w:t>
      </w:r>
      <w:proofErr w:type="spellEnd"/>
      <w:proofErr w:type="gramEnd"/>
      <w:r>
        <w:t>) zur Verfügung, andererseits ein Ausgabefeld (</w:t>
      </w:r>
      <w:proofErr w:type="spellStart"/>
      <w:r w:rsidRPr="00275040">
        <w:rPr>
          <w:rFonts w:ascii="Consolas" w:hAnsi="Consolas" w:cs="Consolas"/>
          <w:color w:val="216F85"/>
          <w:sz w:val="19"/>
          <w:szCs w:val="19"/>
          <w:highlight w:val="white"/>
          <w:lang w:eastAsia="de-AT"/>
        </w:rPr>
        <w:t>ControlUtils</w:t>
      </w:r>
      <w:proofErr w:type="spellEnd"/>
      <w:r w:rsidRPr="00275040">
        <w:rPr>
          <w:rFonts w:ascii="Consolas" w:hAnsi="Consolas" w:cs="Consolas"/>
          <w:color w:val="000000"/>
          <w:sz w:val="19"/>
          <w:szCs w:val="19"/>
          <w:highlight w:val="white"/>
          <w:lang w:eastAsia="de-AT"/>
        </w:rPr>
        <w:t>::</w:t>
      </w:r>
      <w:proofErr w:type="spellStart"/>
      <w:r w:rsidRPr="00275040">
        <w:rPr>
          <w:rFonts w:ascii="Consolas" w:hAnsi="Consolas" w:cs="Consolas"/>
          <w:color w:val="880000"/>
          <w:sz w:val="19"/>
          <w:szCs w:val="19"/>
          <w:highlight w:val="white"/>
          <w:lang w:eastAsia="de-AT"/>
        </w:rPr>
        <w:t>createValueBox</w:t>
      </w:r>
      <w:proofErr w:type="spellEnd"/>
      <w:r>
        <w:t>), in welchem die Chat-Nachrichten der anderen Spieler angezeigt werden.</w:t>
      </w:r>
      <w:r w:rsidR="005460E1">
        <w:t xml:space="preserve"> Die Logik hierzu findet sich in </w:t>
      </w:r>
      <w:r w:rsidR="005460E1">
        <w:rPr>
          <w:rFonts w:ascii="Consolas" w:hAnsi="Consolas" w:cs="Consolas"/>
          <w:color w:val="A31515"/>
          <w:sz w:val="19"/>
          <w:szCs w:val="19"/>
          <w:highlight w:val="white"/>
          <w:lang w:val="en-US" w:eastAsia="de-AT"/>
        </w:rPr>
        <w:t>nlChatNetPackageDispatcher.cpp.</w:t>
      </w:r>
    </w:p>
    <w:p w:rsidR="004364C0" w:rsidRDefault="004364C0" w:rsidP="00BD6AD8"/>
    <w:p w:rsidR="005460E1" w:rsidRPr="00275040" w:rsidRDefault="008C4203" w:rsidP="00BD6AD8">
      <w:r>
        <w:rPr>
          <w:noProof/>
          <w:lang w:val="en-US" w:eastAsia="en-US"/>
        </w:rPr>
        <w:drawing>
          <wp:inline distT="0" distB="0" distL="0" distR="0" wp14:anchorId="63CD8B00" wp14:editId="4EB47A66">
            <wp:extent cx="6458386" cy="1809345"/>
            <wp:effectExtent l="0" t="0" r="0" b="63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1563" cy="181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0E1" w:rsidRPr="00275040" w:rsidSect="00C16315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22F" w:rsidRDefault="0072022F">
      <w:r>
        <w:separator/>
      </w:r>
    </w:p>
  </w:endnote>
  <w:endnote w:type="continuationSeparator" w:id="0">
    <w:p w:rsidR="0072022F" w:rsidRDefault="00720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23" w:rsidRDefault="004C5723" w:rsidP="00C16315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C5723" w:rsidRDefault="004C5723" w:rsidP="001F16DC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23" w:rsidRDefault="004C5723" w:rsidP="00D016A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C64B74">
      <w:rPr>
        <w:rStyle w:val="Seitenzahl"/>
        <w:noProof/>
      </w:rPr>
      <w:t>17</w:t>
    </w:r>
    <w:r>
      <w:rPr>
        <w:rStyle w:val="Seitenzahl"/>
      </w:rPr>
      <w:fldChar w:fldCharType="end"/>
    </w:r>
  </w:p>
  <w:p w:rsidR="004C5723" w:rsidRPr="00E813F6" w:rsidRDefault="004C5723" w:rsidP="00E813F6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22F" w:rsidRDefault="0072022F">
      <w:r>
        <w:separator/>
      </w:r>
    </w:p>
  </w:footnote>
  <w:footnote w:type="continuationSeparator" w:id="0">
    <w:p w:rsidR="0072022F" w:rsidRDefault="007202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23" w:rsidRDefault="0072022F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97" type="#_x0000_t75" style="position:absolute;left:0;text-align:left;margin-left:0;margin-top:0;width:595.2pt;height:841.9pt;z-index:-251659776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23" w:rsidRDefault="0072022F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98" type="#_x0000_t75" style="position:absolute;left:0;text-align:left;margin-left:0;margin-top:0;width:595.2pt;height:841.9pt;z-index:-251658752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23" w:rsidRDefault="0072022F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96" type="#_x0000_t75" style="position:absolute;left:0;text-align:left;margin-left:-1in;margin-top:-99pt;width:603pt;height:841.9pt;z-index:-251660800;mso-position-horizontal-relative:margin;mso-position-vertical-relative:margin">
          <v:imagedata r:id="rId1" o:title="Bild_Labor_Seminar_150dpi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23" w:rsidRDefault="0072022F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" o:spid="_x0000_s2100" type="#_x0000_t75" style="position:absolute;left:0;text-align:left;margin-left:0;margin-top:0;width:595.2pt;height:841.9pt;z-index:-251656704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23" w:rsidRPr="00E813F6" w:rsidRDefault="004C5723" w:rsidP="00E813F6">
    <w:pPr>
      <w:pStyle w:val="Kopfzeile"/>
      <w:rPr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723" w:rsidRDefault="0072022F">
    <w:pPr>
      <w:pStyle w:val="Kopfzeile"/>
    </w:pPr>
    <w:r>
      <w:rPr>
        <w:noProof/>
        <w:lang w:val="de-AT" w:eastAsia="ja-JP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" o:spid="_x0000_s2099" type="#_x0000_t75" style="position:absolute;left:0;text-align:left;margin-left:0;margin-top:0;width:595.2pt;height:841.9pt;z-index:-251657728;mso-position-horizontal:center;mso-position-horizontal-relative:margin;mso-position-vertical:center;mso-position-vertical-relative:margin" o:allowincell="f">
          <v:imagedata r:id="rId1" o:title="Bild_Labor_Seminar_150dp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11EF"/>
    <w:multiLevelType w:val="hybridMultilevel"/>
    <w:tmpl w:val="A7E48900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0ADBA4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905133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0A753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43E4302"/>
    <w:multiLevelType w:val="hybridMultilevel"/>
    <w:tmpl w:val="47C6DC7A"/>
    <w:lvl w:ilvl="0" w:tplc="DFA8B34E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8B0EA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F971637"/>
    <w:multiLevelType w:val="hybridMultilevel"/>
    <w:tmpl w:val="77AEC56C"/>
    <w:lvl w:ilvl="0" w:tplc="449A21E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1E3DF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F20231"/>
    <w:multiLevelType w:val="multilevel"/>
    <w:tmpl w:val="2A8C83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B2600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D0717CC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F992CF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5D453C3"/>
    <w:multiLevelType w:val="multilevel"/>
    <w:tmpl w:val="9C7607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36A75515"/>
    <w:multiLevelType w:val="multilevel"/>
    <w:tmpl w:val="3E3289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7F023DE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50F0650"/>
    <w:multiLevelType w:val="multilevel"/>
    <w:tmpl w:val="253CB84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DF45229"/>
    <w:multiLevelType w:val="hybridMultilevel"/>
    <w:tmpl w:val="65C244B4"/>
    <w:lvl w:ilvl="0" w:tplc="62105DBA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F0A4622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36D86E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834B6F"/>
    <w:multiLevelType w:val="multilevel"/>
    <w:tmpl w:val="1A882D7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56720C30"/>
    <w:multiLevelType w:val="multilevel"/>
    <w:tmpl w:val="2A2C5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F86073"/>
    <w:multiLevelType w:val="hybridMultilevel"/>
    <w:tmpl w:val="D03AD520"/>
    <w:lvl w:ilvl="0" w:tplc="DC2C2598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EA6E63"/>
    <w:multiLevelType w:val="hybridMultilevel"/>
    <w:tmpl w:val="FBBE2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211790"/>
    <w:multiLevelType w:val="hybridMultilevel"/>
    <w:tmpl w:val="5E72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2C5011"/>
    <w:multiLevelType w:val="multilevel"/>
    <w:tmpl w:val="B472E9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682D464C"/>
    <w:multiLevelType w:val="hybridMultilevel"/>
    <w:tmpl w:val="353CAEA0"/>
    <w:lvl w:ilvl="0" w:tplc="90163964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4B58C6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6F8E6712"/>
    <w:multiLevelType w:val="multilevel"/>
    <w:tmpl w:val="BE7C5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>
    <w:nsid w:val="7CE369A8"/>
    <w:multiLevelType w:val="hybridMultilevel"/>
    <w:tmpl w:val="2206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9428E"/>
    <w:multiLevelType w:val="multilevel"/>
    <w:tmpl w:val="47C6DC7A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24"/>
  </w:num>
  <w:num w:numId="4">
    <w:abstractNumId w:val="7"/>
  </w:num>
  <w:num w:numId="5">
    <w:abstractNumId w:val="11"/>
  </w:num>
  <w:num w:numId="6">
    <w:abstractNumId w:val="24"/>
  </w:num>
  <w:num w:numId="7">
    <w:abstractNumId w:val="6"/>
  </w:num>
  <w:num w:numId="8">
    <w:abstractNumId w:val="10"/>
  </w:num>
  <w:num w:numId="9">
    <w:abstractNumId w:val="12"/>
  </w:num>
  <w:num w:numId="10">
    <w:abstractNumId w:val="14"/>
  </w:num>
  <w:num w:numId="11">
    <w:abstractNumId w:val="23"/>
  </w:num>
  <w:num w:numId="12">
    <w:abstractNumId w:val="8"/>
  </w:num>
  <w:num w:numId="13">
    <w:abstractNumId w:val="4"/>
  </w:num>
  <w:num w:numId="14">
    <w:abstractNumId w:val="2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3"/>
  </w:num>
  <w:num w:numId="21">
    <w:abstractNumId w:val="0"/>
  </w:num>
  <w:num w:numId="22">
    <w:abstractNumId w:val="15"/>
  </w:num>
  <w:num w:numId="23">
    <w:abstractNumId w:val="9"/>
  </w:num>
  <w:num w:numId="24">
    <w:abstractNumId w:val="1"/>
  </w:num>
  <w:num w:numId="25">
    <w:abstractNumId w:val="21"/>
  </w:num>
  <w:num w:numId="26">
    <w:abstractNumId w:val="13"/>
  </w:num>
  <w:num w:numId="27">
    <w:abstractNumId w:val="26"/>
  </w:num>
  <w:num w:numId="28">
    <w:abstractNumId w:val="18"/>
  </w:num>
  <w:num w:numId="29">
    <w:abstractNumId w:val="16"/>
  </w:num>
  <w:num w:numId="30">
    <w:abstractNumId w:val="1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5"/>
  </w:num>
  <w:num w:numId="34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10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2B"/>
    <w:rsid w:val="00000073"/>
    <w:rsid w:val="0000261A"/>
    <w:rsid w:val="00003E70"/>
    <w:rsid w:val="00004681"/>
    <w:rsid w:val="00004D14"/>
    <w:rsid w:val="00005724"/>
    <w:rsid w:val="00005D16"/>
    <w:rsid w:val="000129F8"/>
    <w:rsid w:val="00016F69"/>
    <w:rsid w:val="000170F8"/>
    <w:rsid w:val="000172C1"/>
    <w:rsid w:val="00020518"/>
    <w:rsid w:val="00023542"/>
    <w:rsid w:val="00023A34"/>
    <w:rsid w:val="00030583"/>
    <w:rsid w:val="00040B57"/>
    <w:rsid w:val="00046F37"/>
    <w:rsid w:val="00056778"/>
    <w:rsid w:val="00056E7F"/>
    <w:rsid w:val="000574BE"/>
    <w:rsid w:val="00057C95"/>
    <w:rsid w:val="00060392"/>
    <w:rsid w:val="00061450"/>
    <w:rsid w:val="00063F3D"/>
    <w:rsid w:val="00065B58"/>
    <w:rsid w:val="000669A8"/>
    <w:rsid w:val="000708BA"/>
    <w:rsid w:val="00077A58"/>
    <w:rsid w:val="00077A5B"/>
    <w:rsid w:val="00083224"/>
    <w:rsid w:val="00096F2B"/>
    <w:rsid w:val="000972A2"/>
    <w:rsid w:val="000A0939"/>
    <w:rsid w:val="000A52D4"/>
    <w:rsid w:val="000B03C4"/>
    <w:rsid w:val="000B2ECA"/>
    <w:rsid w:val="000B561C"/>
    <w:rsid w:val="000C1CE2"/>
    <w:rsid w:val="000C35CB"/>
    <w:rsid w:val="000C63FA"/>
    <w:rsid w:val="000D209D"/>
    <w:rsid w:val="000D519D"/>
    <w:rsid w:val="000D5CEF"/>
    <w:rsid w:val="000D6A0D"/>
    <w:rsid w:val="000E1BB6"/>
    <w:rsid w:val="000E2DA2"/>
    <w:rsid w:val="000E2E5B"/>
    <w:rsid w:val="000E46C3"/>
    <w:rsid w:val="000F20CB"/>
    <w:rsid w:val="000F4FA7"/>
    <w:rsid w:val="000F6C6A"/>
    <w:rsid w:val="00101851"/>
    <w:rsid w:val="0010214B"/>
    <w:rsid w:val="00105294"/>
    <w:rsid w:val="00110A16"/>
    <w:rsid w:val="0011283B"/>
    <w:rsid w:val="001157CA"/>
    <w:rsid w:val="00123424"/>
    <w:rsid w:val="00126EEB"/>
    <w:rsid w:val="00131E67"/>
    <w:rsid w:val="00134F78"/>
    <w:rsid w:val="0013564E"/>
    <w:rsid w:val="0013661C"/>
    <w:rsid w:val="0014042E"/>
    <w:rsid w:val="0014613B"/>
    <w:rsid w:val="00146F06"/>
    <w:rsid w:val="0015268E"/>
    <w:rsid w:val="001568B4"/>
    <w:rsid w:val="0015774D"/>
    <w:rsid w:val="001601F7"/>
    <w:rsid w:val="0016093E"/>
    <w:rsid w:val="00164221"/>
    <w:rsid w:val="00165897"/>
    <w:rsid w:val="00166C89"/>
    <w:rsid w:val="00174805"/>
    <w:rsid w:val="001756B5"/>
    <w:rsid w:val="00182ABB"/>
    <w:rsid w:val="00184185"/>
    <w:rsid w:val="00185D2E"/>
    <w:rsid w:val="00187808"/>
    <w:rsid w:val="00191661"/>
    <w:rsid w:val="00195CE9"/>
    <w:rsid w:val="00196DAC"/>
    <w:rsid w:val="00197D57"/>
    <w:rsid w:val="001A1408"/>
    <w:rsid w:val="001A20F1"/>
    <w:rsid w:val="001A2DFE"/>
    <w:rsid w:val="001A4255"/>
    <w:rsid w:val="001A4FA7"/>
    <w:rsid w:val="001A5CD7"/>
    <w:rsid w:val="001A70FC"/>
    <w:rsid w:val="001A79AB"/>
    <w:rsid w:val="001B0FAE"/>
    <w:rsid w:val="001B2F8F"/>
    <w:rsid w:val="001B7E75"/>
    <w:rsid w:val="001C5239"/>
    <w:rsid w:val="001C73DB"/>
    <w:rsid w:val="001D491B"/>
    <w:rsid w:val="001D67EC"/>
    <w:rsid w:val="001D7BFA"/>
    <w:rsid w:val="001E1B72"/>
    <w:rsid w:val="001E4AAB"/>
    <w:rsid w:val="001E4F26"/>
    <w:rsid w:val="001F16DC"/>
    <w:rsid w:val="001F2619"/>
    <w:rsid w:val="001F2F08"/>
    <w:rsid w:val="002059A0"/>
    <w:rsid w:val="002143EE"/>
    <w:rsid w:val="00214E59"/>
    <w:rsid w:val="00217801"/>
    <w:rsid w:val="002179DC"/>
    <w:rsid w:val="00222756"/>
    <w:rsid w:val="0022511E"/>
    <w:rsid w:val="0022701B"/>
    <w:rsid w:val="00227175"/>
    <w:rsid w:val="002274C1"/>
    <w:rsid w:val="0023311A"/>
    <w:rsid w:val="00235860"/>
    <w:rsid w:val="00237DDC"/>
    <w:rsid w:val="002408E2"/>
    <w:rsid w:val="00246185"/>
    <w:rsid w:val="0025055B"/>
    <w:rsid w:val="002513EA"/>
    <w:rsid w:val="00253C1C"/>
    <w:rsid w:val="00254573"/>
    <w:rsid w:val="002612E2"/>
    <w:rsid w:val="0026173D"/>
    <w:rsid w:val="00263181"/>
    <w:rsid w:val="002636E1"/>
    <w:rsid w:val="00264C2F"/>
    <w:rsid w:val="00264EC2"/>
    <w:rsid w:val="00265AC6"/>
    <w:rsid w:val="00270DB6"/>
    <w:rsid w:val="002715D3"/>
    <w:rsid w:val="00275040"/>
    <w:rsid w:val="0028050C"/>
    <w:rsid w:val="00286ABB"/>
    <w:rsid w:val="00290BC9"/>
    <w:rsid w:val="0029789E"/>
    <w:rsid w:val="002A5E8F"/>
    <w:rsid w:val="002A6358"/>
    <w:rsid w:val="002A7EFD"/>
    <w:rsid w:val="002B0061"/>
    <w:rsid w:val="002B120A"/>
    <w:rsid w:val="002B6A29"/>
    <w:rsid w:val="002C1739"/>
    <w:rsid w:val="002C4132"/>
    <w:rsid w:val="002C697F"/>
    <w:rsid w:val="002D196D"/>
    <w:rsid w:val="002D5A45"/>
    <w:rsid w:val="002D6E4E"/>
    <w:rsid w:val="002D6FC2"/>
    <w:rsid w:val="002E27DE"/>
    <w:rsid w:val="002E523E"/>
    <w:rsid w:val="002F7A74"/>
    <w:rsid w:val="00300326"/>
    <w:rsid w:val="00303ADF"/>
    <w:rsid w:val="00310BFF"/>
    <w:rsid w:val="0031523D"/>
    <w:rsid w:val="0032110A"/>
    <w:rsid w:val="0032139C"/>
    <w:rsid w:val="003214DE"/>
    <w:rsid w:val="0032217C"/>
    <w:rsid w:val="00322D36"/>
    <w:rsid w:val="003269EF"/>
    <w:rsid w:val="00326B0C"/>
    <w:rsid w:val="003300F3"/>
    <w:rsid w:val="00330A21"/>
    <w:rsid w:val="0033181B"/>
    <w:rsid w:val="00335714"/>
    <w:rsid w:val="00335963"/>
    <w:rsid w:val="00336C90"/>
    <w:rsid w:val="003403E6"/>
    <w:rsid w:val="00340981"/>
    <w:rsid w:val="003425DA"/>
    <w:rsid w:val="00344C5E"/>
    <w:rsid w:val="0034610B"/>
    <w:rsid w:val="00346B99"/>
    <w:rsid w:val="00351F19"/>
    <w:rsid w:val="00354526"/>
    <w:rsid w:val="00356EC5"/>
    <w:rsid w:val="00357C46"/>
    <w:rsid w:val="00362DC7"/>
    <w:rsid w:val="00366AF3"/>
    <w:rsid w:val="00370A78"/>
    <w:rsid w:val="0037103D"/>
    <w:rsid w:val="0038131C"/>
    <w:rsid w:val="0038601E"/>
    <w:rsid w:val="003861EE"/>
    <w:rsid w:val="00386736"/>
    <w:rsid w:val="003907F6"/>
    <w:rsid w:val="00396DB2"/>
    <w:rsid w:val="003A258A"/>
    <w:rsid w:val="003A4276"/>
    <w:rsid w:val="003A5AE7"/>
    <w:rsid w:val="003B3BA2"/>
    <w:rsid w:val="003B4E8A"/>
    <w:rsid w:val="003B75E9"/>
    <w:rsid w:val="003B7C55"/>
    <w:rsid w:val="003C66B9"/>
    <w:rsid w:val="003C7408"/>
    <w:rsid w:val="003D51F5"/>
    <w:rsid w:val="003E3298"/>
    <w:rsid w:val="003E5A55"/>
    <w:rsid w:val="003E65DC"/>
    <w:rsid w:val="003E729E"/>
    <w:rsid w:val="003F37DE"/>
    <w:rsid w:val="003F491E"/>
    <w:rsid w:val="003F5EAA"/>
    <w:rsid w:val="003F7B87"/>
    <w:rsid w:val="00400E31"/>
    <w:rsid w:val="004012DD"/>
    <w:rsid w:val="004015F8"/>
    <w:rsid w:val="004020BE"/>
    <w:rsid w:val="00407AFA"/>
    <w:rsid w:val="004102D3"/>
    <w:rsid w:val="00410F35"/>
    <w:rsid w:val="0041140B"/>
    <w:rsid w:val="00413433"/>
    <w:rsid w:val="00415E8D"/>
    <w:rsid w:val="004172D0"/>
    <w:rsid w:val="00421272"/>
    <w:rsid w:val="00421A2B"/>
    <w:rsid w:val="00426944"/>
    <w:rsid w:val="00430415"/>
    <w:rsid w:val="004364C0"/>
    <w:rsid w:val="00441A26"/>
    <w:rsid w:val="00441EC6"/>
    <w:rsid w:val="004438BD"/>
    <w:rsid w:val="00452668"/>
    <w:rsid w:val="00452CE5"/>
    <w:rsid w:val="00456498"/>
    <w:rsid w:val="004651FE"/>
    <w:rsid w:val="004653C3"/>
    <w:rsid w:val="00465422"/>
    <w:rsid w:val="00466132"/>
    <w:rsid w:val="004670C6"/>
    <w:rsid w:val="004719B2"/>
    <w:rsid w:val="0047383D"/>
    <w:rsid w:val="00482DA7"/>
    <w:rsid w:val="0048500B"/>
    <w:rsid w:val="0048708F"/>
    <w:rsid w:val="00487801"/>
    <w:rsid w:val="004923F0"/>
    <w:rsid w:val="0049471D"/>
    <w:rsid w:val="00496626"/>
    <w:rsid w:val="004A1E22"/>
    <w:rsid w:val="004A25C0"/>
    <w:rsid w:val="004B121A"/>
    <w:rsid w:val="004B1880"/>
    <w:rsid w:val="004B5A72"/>
    <w:rsid w:val="004B7AB9"/>
    <w:rsid w:val="004C5723"/>
    <w:rsid w:val="004C61B4"/>
    <w:rsid w:val="004D5E69"/>
    <w:rsid w:val="004D7733"/>
    <w:rsid w:val="004E05A3"/>
    <w:rsid w:val="004E0C42"/>
    <w:rsid w:val="004E1E6F"/>
    <w:rsid w:val="004E5ACB"/>
    <w:rsid w:val="004E6196"/>
    <w:rsid w:val="004E6AAB"/>
    <w:rsid w:val="004F2D8C"/>
    <w:rsid w:val="004F4B72"/>
    <w:rsid w:val="004F57A7"/>
    <w:rsid w:val="004F62A5"/>
    <w:rsid w:val="00501AD8"/>
    <w:rsid w:val="00505688"/>
    <w:rsid w:val="0051084F"/>
    <w:rsid w:val="00512945"/>
    <w:rsid w:val="00513A6B"/>
    <w:rsid w:val="005141FF"/>
    <w:rsid w:val="005159B6"/>
    <w:rsid w:val="00523B91"/>
    <w:rsid w:val="0052524E"/>
    <w:rsid w:val="0052615B"/>
    <w:rsid w:val="005316BA"/>
    <w:rsid w:val="0053255A"/>
    <w:rsid w:val="005330F0"/>
    <w:rsid w:val="00534217"/>
    <w:rsid w:val="00536BDE"/>
    <w:rsid w:val="00540C7D"/>
    <w:rsid w:val="005460E1"/>
    <w:rsid w:val="00553F4B"/>
    <w:rsid w:val="00555353"/>
    <w:rsid w:val="00556F8F"/>
    <w:rsid w:val="005572F3"/>
    <w:rsid w:val="00557D7A"/>
    <w:rsid w:val="005733AA"/>
    <w:rsid w:val="00574368"/>
    <w:rsid w:val="005755C2"/>
    <w:rsid w:val="00575D81"/>
    <w:rsid w:val="005765E5"/>
    <w:rsid w:val="00586E9B"/>
    <w:rsid w:val="00592FC2"/>
    <w:rsid w:val="005A0562"/>
    <w:rsid w:val="005A38FD"/>
    <w:rsid w:val="005B0211"/>
    <w:rsid w:val="005B2B84"/>
    <w:rsid w:val="005B6EC8"/>
    <w:rsid w:val="005C3538"/>
    <w:rsid w:val="005C71EA"/>
    <w:rsid w:val="005C7382"/>
    <w:rsid w:val="005E2631"/>
    <w:rsid w:val="005F6A0D"/>
    <w:rsid w:val="00600F11"/>
    <w:rsid w:val="00603024"/>
    <w:rsid w:val="00603FE6"/>
    <w:rsid w:val="00612451"/>
    <w:rsid w:val="0061327B"/>
    <w:rsid w:val="0061376E"/>
    <w:rsid w:val="00637C58"/>
    <w:rsid w:val="00641A38"/>
    <w:rsid w:val="006472FE"/>
    <w:rsid w:val="006505B5"/>
    <w:rsid w:val="00655148"/>
    <w:rsid w:val="00655971"/>
    <w:rsid w:val="00657474"/>
    <w:rsid w:val="00662B2B"/>
    <w:rsid w:val="00662E5E"/>
    <w:rsid w:val="00664BEE"/>
    <w:rsid w:val="00665E2F"/>
    <w:rsid w:val="00670C96"/>
    <w:rsid w:val="00671BE0"/>
    <w:rsid w:val="00676994"/>
    <w:rsid w:val="00677FE2"/>
    <w:rsid w:val="00681E0C"/>
    <w:rsid w:val="00681F6B"/>
    <w:rsid w:val="00682191"/>
    <w:rsid w:val="006849AC"/>
    <w:rsid w:val="006868C4"/>
    <w:rsid w:val="00691E9A"/>
    <w:rsid w:val="00694450"/>
    <w:rsid w:val="00696950"/>
    <w:rsid w:val="00697478"/>
    <w:rsid w:val="006A1071"/>
    <w:rsid w:val="006A3804"/>
    <w:rsid w:val="006A58C8"/>
    <w:rsid w:val="006A67A7"/>
    <w:rsid w:val="006A689E"/>
    <w:rsid w:val="006B1DBE"/>
    <w:rsid w:val="006C7A39"/>
    <w:rsid w:val="006E2BD3"/>
    <w:rsid w:val="006F5483"/>
    <w:rsid w:val="006F54FF"/>
    <w:rsid w:val="006F5B35"/>
    <w:rsid w:val="006F7F1F"/>
    <w:rsid w:val="00703314"/>
    <w:rsid w:val="007038EE"/>
    <w:rsid w:val="00705D0D"/>
    <w:rsid w:val="007153E6"/>
    <w:rsid w:val="00716E70"/>
    <w:rsid w:val="007170E6"/>
    <w:rsid w:val="0072022F"/>
    <w:rsid w:val="00721334"/>
    <w:rsid w:val="00722B92"/>
    <w:rsid w:val="007256BF"/>
    <w:rsid w:val="00725D1E"/>
    <w:rsid w:val="00733DE2"/>
    <w:rsid w:val="007417D0"/>
    <w:rsid w:val="00751F0C"/>
    <w:rsid w:val="00752260"/>
    <w:rsid w:val="00752900"/>
    <w:rsid w:val="00754619"/>
    <w:rsid w:val="007554F4"/>
    <w:rsid w:val="00755558"/>
    <w:rsid w:val="00756673"/>
    <w:rsid w:val="007620D6"/>
    <w:rsid w:val="007627ED"/>
    <w:rsid w:val="00764EEA"/>
    <w:rsid w:val="00766030"/>
    <w:rsid w:val="00782680"/>
    <w:rsid w:val="007835AF"/>
    <w:rsid w:val="00786FD4"/>
    <w:rsid w:val="00787969"/>
    <w:rsid w:val="007943EA"/>
    <w:rsid w:val="00797794"/>
    <w:rsid w:val="00797BBC"/>
    <w:rsid w:val="007A0DA5"/>
    <w:rsid w:val="007A13B9"/>
    <w:rsid w:val="007A79B1"/>
    <w:rsid w:val="007B0C60"/>
    <w:rsid w:val="007B53A8"/>
    <w:rsid w:val="007B75E2"/>
    <w:rsid w:val="007C0955"/>
    <w:rsid w:val="007C331E"/>
    <w:rsid w:val="007C6C00"/>
    <w:rsid w:val="007D167D"/>
    <w:rsid w:val="007D5214"/>
    <w:rsid w:val="007E370E"/>
    <w:rsid w:val="007E4587"/>
    <w:rsid w:val="007E56AA"/>
    <w:rsid w:val="007E79BD"/>
    <w:rsid w:val="007F3C77"/>
    <w:rsid w:val="007F4250"/>
    <w:rsid w:val="007F429B"/>
    <w:rsid w:val="007F4488"/>
    <w:rsid w:val="00800825"/>
    <w:rsid w:val="00802F6F"/>
    <w:rsid w:val="00807094"/>
    <w:rsid w:val="00807498"/>
    <w:rsid w:val="008147E5"/>
    <w:rsid w:val="0081546F"/>
    <w:rsid w:val="008160D9"/>
    <w:rsid w:val="00830906"/>
    <w:rsid w:val="0083399D"/>
    <w:rsid w:val="00833DB5"/>
    <w:rsid w:val="008356B3"/>
    <w:rsid w:val="00844484"/>
    <w:rsid w:val="00851280"/>
    <w:rsid w:val="00853287"/>
    <w:rsid w:val="00854FEF"/>
    <w:rsid w:val="00857162"/>
    <w:rsid w:val="00860E03"/>
    <w:rsid w:val="00860F33"/>
    <w:rsid w:val="00861111"/>
    <w:rsid w:val="008613A2"/>
    <w:rsid w:val="00866DC8"/>
    <w:rsid w:val="00870EA2"/>
    <w:rsid w:val="0087159A"/>
    <w:rsid w:val="00871F70"/>
    <w:rsid w:val="0087569B"/>
    <w:rsid w:val="00876055"/>
    <w:rsid w:val="00885789"/>
    <w:rsid w:val="00887FB7"/>
    <w:rsid w:val="008904F2"/>
    <w:rsid w:val="00894018"/>
    <w:rsid w:val="008957D0"/>
    <w:rsid w:val="0089712F"/>
    <w:rsid w:val="008A3104"/>
    <w:rsid w:val="008A4595"/>
    <w:rsid w:val="008B34C9"/>
    <w:rsid w:val="008B39DE"/>
    <w:rsid w:val="008B3FFE"/>
    <w:rsid w:val="008B6A18"/>
    <w:rsid w:val="008B7DB2"/>
    <w:rsid w:val="008C17E5"/>
    <w:rsid w:val="008C4203"/>
    <w:rsid w:val="008D36DB"/>
    <w:rsid w:val="008D5562"/>
    <w:rsid w:val="008D58A6"/>
    <w:rsid w:val="008D6AD9"/>
    <w:rsid w:val="008D722F"/>
    <w:rsid w:val="008E3D6E"/>
    <w:rsid w:val="008E4BA4"/>
    <w:rsid w:val="008E4E0B"/>
    <w:rsid w:val="008E7318"/>
    <w:rsid w:val="008E7DAD"/>
    <w:rsid w:val="008F4A42"/>
    <w:rsid w:val="008F7D40"/>
    <w:rsid w:val="00900443"/>
    <w:rsid w:val="00901AB0"/>
    <w:rsid w:val="00914026"/>
    <w:rsid w:val="00915085"/>
    <w:rsid w:val="0091525F"/>
    <w:rsid w:val="0092032B"/>
    <w:rsid w:val="0092338D"/>
    <w:rsid w:val="009357E4"/>
    <w:rsid w:val="00936235"/>
    <w:rsid w:val="009366DE"/>
    <w:rsid w:val="009418FE"/>
    <w:rsid w:val="00945F60"/>
    <w:rsid w:val="00953E28"/>
    <w:rsid w:val="009555FF"/>
    <w:rsid w:val="009624A3"/>
    <w:rsid w:val="00967134"/>
    <w:rsid w:val="0097069C"/>
    <w:rsid w:val="0097292E"/>
    <w:rsid w:val="00976685"/>
    <w:rsid w:val="00977962"/>
    <w:rsid w:val="00985440"/>
    <w:rsid w:val="009879C0"/>
    <w:rsid w:val="00990986"/>
    <w:rsid w:val="009970C9"/>
    <w:rsid w:val="009A1AC5"/>
    <w:rsid w:val="009A1F54"/>
    <w:rsid w:val="009A553D"/>
    <w:rsid w:val="009A6D4B"/>
    <w:rsid w:val="009B050E"/>
    <w:rsid w:val="009B0D70"/>
    <w:rsid w:val="009B122F"/>
    <w:rsid w:val="009B2F58"/>
    <w:rsid w:val="009B3CB5"/>
    <w:rsid w:val="009B3CE5"/>
    <w:rsid w:val="009B751D"/>
    <w:rsid w:val="009B7F0B"/>
    <w:rsid w:val="009C4F64"/>
    <w:rsid w:val="009C5735"/>
    <w:rsid w:val="009C730A"/>
    <w:rsid w:val="009D006A"/>
    <w:rsid w:val="009D53BE"/>
    <w:rsid w:val="009E09CF"/>
    <w:rsid w:val="009E1A41"/>
    <w:rsid w:val="009E50D6"/>
    <w:rsid w:val="009E537C"/>
    <w:rsid w:val="009E6769"/>
    <w:rsid w:val="009E6CB8"/>
    <w:rsid w:val="009E6E8C"/>
    <w:rsid w:val="009E7D19"/>
    <w:rsid w:val="009F0065"/>
    <w:rsid w:val="009F1A36"/>
    <w:rsid w:val="009F35DD"/>
    <w:rsid w:val="009F4522"/>
    <w:rsid w:val="009F510E"/>
    <w:rsid w:val="009F5733"/>
    <w:rsid w:val="00A01538"/>
    <w:rsid w:val="00A04B7B"/>
    <w:rsid w:val="00A0522A"/>
    <w:rsid w:val="00A12893"/>
    <w:rsid w:val="00A12E05"/>
    <w:rsid w:val="00A1345E"/>
    <w:rsid w:val="00A145A2"/>
    <w:rsid w:val="00A14EBE"/>
    <w:rsid w:val="00A15988"/>
    <w:rsid w:val="00A27EA8"/>
    <w:rsid w:val="00A342BE"/>
    <w:rsid w:val="00A44210"/>
    <w:rsid w:val="00A45F03"/>
    <w:rsid w:val="00A51DBF"/>
    <w:rsid w:val="00A520F7"/>
    <w:rsid w:val="00A52846"/>
    <w:rsid w:val="00A53E40"/>
    <w:rsid w:val="00A53FA0"/>
    <w:rsid w:val="00A65B78"/>
    <w:rsid w:val="00A65BB5"/>
    <w:rsid w:val="00A66EDF"/>
    <w:rsid w:val="00A67228"/>
    <w:rsid w:val="00A70663"/>
    <w:rsid w:val="00A7141F"/>
    <w:rsid w:val="00A71F4D"/>
    <w:rsid w:val="00A73958"/>
    <w:rsid w:val="00A75997"/>
    <w:rsid w:val="00A76E60"/>
    <w:rsid w:val="00A8055C"/>
    <w:rsid w:val="00A8270D"/>
    <w:rsid w:val="00A84A85"/>
    <w:rsid w:val="00A871C2"/>
    <w:rsid w:val="00A92E6D"/>
    <w:rsid w:val="00AB7C8D"/>
    <w:rsid w:val="00AC00C9"/>
    <w:rsid w:val="00AC25A6"/>
    <w:rsid w:val="00AC25FD"/>
    <w:rsid w:val="00AC4F51"/>
    <w:rsid w:val="00AD7F2F"/>
    <w:rsid w:val="00AE0819"/>
    <w:rsid w:val="00AE5D12"/>
    <w:rsid w:val="00AF000F"/>
    <w:rsid w:val="00AF5AC9"/>
    <w:rsid w:val="00B00A07"/>
    <w:rsid w:val="00B0150B"/>
    <w:rsid w:val="00B12E97"/>
    <w:rsid w:val="00B1715D"/>
    <w:rsid w:val="00B24601"/>
    <w:rsid w:val="00B27450"/>
    <w:rsid w:val="00B30BC3"/>
    <w:rsid w:val="00B33C1A"/>
    <w:rsid w:val="00B35145"/>
    <w:rsid w:val="00B35D4E"/>
    <w:rsid w:val="00B40219"/>
    <w:rsid w:val="00B418DA"/>
    <w:rsid w:val="00B42CC5"/>
    <w:rsid w:val="00B4525F"/>
    <w:rsid w:val="00B4665E"/>
    <w:rsid w:val="00B4711A"/>
    <w:rsid w:val="00B575C8"/>
    <w:rsid w:val="00B62949"/>
    <w:rsid w:val="00B6619B"/>
    <w:rsid w:val="00B726A4"/>
    <w:rsid w:val="00B73C60"/>
    <w:rsid w:val="00B7694B"/>
    <w:rsid w:val="00B84572"/>
    <w:rsid w:val="00B87940"/>
    <w:rsid w:val="00B940C7"/>
    <w:rsid w:val="00B948E2"/>
    <w:rsid w:val="00B97595"/>
    <w:rsid w:val="00BA4765"/>
    <w:rsid w:val="00BA4BDB"/>
    <w:rsid w:val="00BB08FE"/>
    <w:rsid w:val="00BB10BE"/>
    <w:rsid w:val="00BB1ACF"/>
    <w:rsid w:val="00BB2953"/>
    <w:rsid w:val="00BB2FCD"/>
    <w:rsid w:val="00BC44CE"/>
    <w:rsid w:val="00BC4B3A"/>
    <w:rsid w:val="00BC74BF"/>
    <w:rsid w:val="00BD2530"/>
    <w:rsid w:val="00BD26C7"/>
    <w:rsid w:val="00BD6AD8"/>
    <w:rsid w:val="00BE176B"/>
    <w:rsid w:val="00BE3854"/>
    <w:rsid w:val="00BE3BC7"/>
    <w:rsid w:val="00BE75EF"/>
    <w:rsid w:val="00BF0D26"/>
    <w:rsid w:val="00BF1944"/>
    <w:rsid w:val="00BF32BF"/>
    <w:rsid w:val="00BF65F5"/>
    <w:rsid w:val="00BF73CB"/>
    <w:rsid w:val="00C002F9"/>
    <w:rsid w:val="00C03852"/>
    <w:rsid w:val="00C0397D"/>
    <w:rsid w:val="00C03B53"/>
    <w:rsid w:val="00C04675"/>
    <w:rsid w:val="00C121CA"/>
    <w:rsid w:val="00C14D2B"/>
    <w:rsid w:val="00C15189"/>
    <w:rsid w:val="00C16315"/>
    <w:rsid w:val="00C2131A"/>
    <w:rsid w:val="00C271D2"/>
    <w:rsid w:val="00C27798"/>
    <w:rsid w:val="00C27A4A"/>
    <w:rsid w:val="00C31BE5"/>
    <w:rsid w:val="00C33A15"/>
    <w:rsid w:val="00C36F3C"/>
    <w:rsid w:val="00C370BA"/>
    <w:rsid w:val="00C43599"/>
    <w:rsid w:val="00C471E4"/>
    <w:rsid w:val="00C51343"/>
    <w:rsid w:val="00C51ACD"/>
    <w:rsid w:val="00C61376"/>
    <w:rsid w:val="00C644D7"/>
    <w:rsid w:val="00C64B74"/>
    <w:rsid w:val="00C64ECA"/>
    <w:rsid w:val="00C668FC"/>
    <w:rsid w:val="00C77BA2"/>
    <w:rsid w:val="00C82B51"/>
    <w:rsid w:val="00C93073"/>
    <w:rsid w:val="00C97BC0"/>
    <w:rsid w:val="00CA1230"/>
    <w:rsid w:val="00CA3601"/>
    <w:rsid w:val="00CA430D"/>
    <w:rsid w:val="00CB21F1"/>
    <w:rsid w:val="00CB4ACE"/>
    <w:rsid w:val="00CB59B1"/>
    <w:rsid w:val="00CC0D84"/>
    <w:rsid w:val="00CC6910"/>
    <w:rsid w:val="00CC780F"/>
    <w:rsid w:val="00CD02D2"/>
    <w:rsid w:val="00CD2D31"/>
    <w:rsid w:val="00CD2F94"/>
    <w:rsid w:val="00CE1D06"/>
    <w:rsid w:val="00CE3D28"/>
    <w:rsid w:val="00CE4B51"/>
    <w:rsid w:val="00CE524F"/>
    <w:rsid w:val="00CE7309"/>
    <w:rsid w:val="00CF0BD9"/>
    <w:rsid w:val="00CF58B4"/>
    <w:rsid w:val="00CF7360"/>
    <w:rsid w:val="00D016A7"/>
    <w:rsid w:val="00D10A59"/>
    <w:rsid w:val="00D1222F"/>
    <w:rsid w:val="00D12587"/>
    <w:rsid w:val="00D21EBA"/>
    <w:rsid w:val="00D350A4"/>
    <w:rsid w:val="00D36DD3"/>
    <w:rsid w:val="00D416AA"/>
    <w:rsid w:val="00D41B5A"/>
    <w:rsid w:val="00D45259"/>
    <w:rsid w:val="00D45908"/>
    <w:rsid w:val="00D45E68"/>
    <w:rsid w:val="00D473E9"/>
    <w:rsid w:val="00D47E8F"/>
    <w:rsid w:val="00D52BCF"/>
    <w:rsid w:val="00D55B17"/>
    <w:rsid w:val="00D60B23"/>
    <w:rsid w:val="00D70A32"/>
    <w:rsid w:val="00D72352"/>
    <w:rsid w:val="00D73601"/>
    <w:rsid w:val="00D7759F"/>
    <w:rsid w:val="00D81FDC"/>
    <w:rsid w:val="00D84313"/>
    <w:rsid w:val="00D86522"/>
    <w:rsid w:val="00D91D9C"/>
    <w:rsid w:val="00D92579"/>
    <w:rsid w:val="00D93F43"/>
    <w:rsid w:val="00D94039"/>
    <w:rsid w:val="00D954D2"/>
    <w:rsid w:val="00D97507"/>
    <w:rsid w:val="00DA2A35"/>
    <w:rsid w:val="00DA5FB3"/>
    <w:rsid w:val="00DA6527"/>
    <w:rsid w:val="00DB0534"/>
    <w:rsid w:val="00DB1A46"/>
    <w:rsid w:val="00DB3411"/>
    <w:rsid w:val="00DB4B39"/>
    <w:rsid w:val="00DC0BA4"/>
    <w:rsid w:val="00DC2E43"/>
    <w:rsid w:val="00DC50FA"/>
    <w:rsid w:val="00DC5E71"/>
    <w:rsid w:val="00DD3008"/>
    <w:rsid w:val="00DD7E7A"/>
    <w:rsid w:val="00DE06AE"/>
    <w:rsid w:val="00DE2176"/>
    <w:rsid w:val="00DE5DCE"/>
    <w:rsid w:val="00DF0AF7"/>
    <w:rsid w:val="00DF158E"/>
    <w:rsid w:val="00DF26C2"/>
    <w:rsid w:val="00DF4009"/>
    <w:rsid w:val="00DF7AB0"/>
    <w:rsid w:val="00E03B73"/>
    <w:rsid w:val="00E04368"/>
    <w:rsid w:val="00E07CB0"/>
    <w:rsid w:val="00E118AE"/>
    <w:rsid w:val="00E14C46"/>
    <w:rsid w:val="00E1558C"/>
    <w:rsid w:val="00E1595E"/>
    <w:rsid w:val="00E15B63"/>
    <w:rsid w:val="00E221F0"/>
    <w:rsid w:val="00E22580"/>
    <w:rsid w:val="00E24F5F"/>
    <w:rsid w:val="00E31F50"/>
    <w:rsid w:val="00E3598B"/>
    <w:rsid w:val="00E4325D"/>
    <w:rsid w:val="00E432A1"/>
    <w:rsid w:val="00E43FBE"/>
    <w:rsid w:val="00E4442E"/>
    <w:rsid w:val="00E45CD4"/>
    <w:rsid w:val="00E462AB"/>
    <w:rsid w:val="00E504AE"/>
    <w:rsid w:val="00E53558"/>
    <w:rsid w:val="00E55E07"/>
    <w:rsid w:val="00E56B31"/>
    <w:rsid w:val="00E577C2"/>
    <w:rsid w:val="00E62881"/>
    <w:rsid w:val="00E6476F"/>
    <w:rsid w:val="00E74A3F"/>
    <w:rsid w:val="00E813F6"/>
    <w:rsid w:val="00E83886"/>
    <w:rsid w:val="00E84D82"/>
    <w:rsid w:val="00E855AF"/>
    <w:rsid w:val="00E86C9E"/>
    <w:rsid w:val="00E905E1"/>
    <w:rsid w:val="00E93434"/>
    <w:rsid w:val="00E964E5"/>
    <w:rsid w:val="00E97E02"/>
    <w:rsid w:val="00EA08A6"/>
    <w:rsid w:val="00EA5D3A"/>
    <w:rsid w:val="00EB051F"/>
    <w:rsid w:val="00EB3EC0"/>
    <w:rsid w:val="00EC0C1D"/>
    <w:rsid w:val="00EC2BD0"/>
    <w:rsid w:val="00EC46AB"/>
    <w:rsid w:val="00EC4A38"/>
    <w:rsid w:val="00EC52BA"/>
    <w:rsid w:val="00EC7A2F"/>
    <w:rsid w:val="00ED1F4B"/>
    <w:rsid w:val="00ED33E1"/>
    <w:rsid w:val="00ED3A1A"/>
    <w:rsid w:val="00ED3B6B"/>
    <w:rsid w:val="00ED6BBD"/>
    <w:rsid w:val="00EE2AD7"/>
    <w:rsid w:val="00EF2976"/>
    <w:rsid w:val="00EF465D"/>
    <w:rsid w:val="00F07F87"/>
    <w:rsid w:val="00F111D6"/>
    <w:rsid w:val="00F112BC"/>
    <w:rsid w:val="00F15A3F"/>
    <w:rsid w:val="00F20A58"/>
    <w:rsid w:val="00F232C9"/>
    <w:rsid w:val="00F2402F"/>
    <w:rsid w:val="00F321BE"/>
    <w:rsid w:val="00F324F8"/>
    <w:rsid w:val="00F340B1"/>
    <w:rsid w:val="00F34460"/>
    <w:rsid w:val="00F34A0B"/>
    <w:rsid w:val="00F367E7"/>
    <w:rsid w:val="00F40ECF"/>
    <w:rsid w:val="00F44474"/>
    <w:rsid w:val="00F45FFD"/>
    <w:rsid w:val="00F51932"/>
    <w:rsid w:val="00F52169"/>
    <w:rsid w:val="00F52725"/>
    <w:rsid w:val="00F532B8"/>
    <w:rsid w:val="00F536EE"/>
    <w:rsid w:val="00F572F5"/>
    <w:rsid w:val="00F57A61"/>
    <w:rsid w:val="00F6100D"/>
    <w:rsid w:val="00F61EEA"/>
    <w:rsid w:val="00F705BB"/>
    <w:rsid w:val="00F744BA"/>
    <w:rsid w:val="00F75F25"/>
    <w:rsid w:val="00F82F30"/>
    <w:rsid w:val="00F84A93"/>
    <w:rsid w:val="00F874E4"/>
    <w:rsid w:val="00F93541"/>
    <w:rsid w:val="00FA5135"/>
    <w:rsid w:val="00FA649D"/>
    <w:rsid w:val="00FB09FB"/>
    <w:rsid w:val="00FB1BCE"/>
    <w:rsid w:val="00FB22C3"/>
    <w:rsid w:val="00FB6FC6"/>
    <w:rsid w:val="00FC1146"/>
    <w:rsid w:val="00FC51D9"/>
    <w:rsid w:val="00FC61C5"/>
    <w:rsid w:val="00FD6DC1"/>
    <w:rsid w:val="00FE13E1"/>
    <w:rsid w:val="00FE3355"/>
    <w:rsid w:val="00FE5917"/>
    <w:rsid w:val="00FE7364"/>
    <w:rsid w:val="00FE753C"/>
    <w:rsid w:val="00FF136D"/>
    <w:rsid w:val="00FF5975"/>
    <w:rsid w:val="00FF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1"/>
    <o:shapelayout v:ext="edit">
      <o:idmap v:ext="edit" data="1"/>
    </o:shapelayout>
  </w:shapeDefaults>
  <w:decimalSymbol w:val="."/>
  <w:listSeparator w:val=","/>
  <w15:docId w15:val="{FAB7DF61-9E4E-49CA-8E37-BD5D84AC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1345E"/>
    <w:pPr>
      <w:spacing w:line="312" w:lineRule="auto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7F4250"/>
    <w:pPr>
      <w:keepNext/>
      <w:numPr>
        <w:numId w:val="29"/>
      </w:numPr>
      <w:spacing w:after="60"/>
      <w:ind w:left="431" w:hanging="431"/>
      <w:outlineLvl w:val="0"/>
    </w:pPr>
    <w:rPr>
      <w:rFonts w:cs="Arial"/>
      <w:b/>
      <w:bCs/>
      <w:kern w:val="32"/>
      <w:sz w:val="36"/>
      <w:szCs w:val="36"/>
    </w:rPr>
  </w:style>
  <w:style w:type="paragraph" w:styleId="berschrift2">
    <w:name w:val="heading 2"/>
    <w:basedOn w:val="Standard"/>
    <w:next w:val="Standard"/>
    <w:qFormat/>
    <w:rsid w:val="007F4250"/>
    <w:pPr>
      <w:keepNext/>
      <w:numPr>
        <w:ilvl w:val="1"/>
        <w:numId w:val="29"/>
      </w:numPr>
      <w:spacing w:after="6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qFormat/>
    <w:rsid w:val="007F4250"/>
    <w:pPr>
      <w:keepNext/>
      <w:numPr>
        <w:ilvl w:val="2"/>
        <w:numId w:val="29"/>
      </w:numPr>
      <w:spacing w:after="6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qFormat/>
    <w:rsid w:val="007F4250"/>
    <w:pPr>
      <w:spacing w:after="60"/>
      <w:contextualSpacing/>
      <w:outlineLvl w:val="3"/>
    </w:pPr>
    <w:rPr>
      <w:b/>
      <w:bCs/>
      <w:sz w:val="24"/>
      <w:szCs w:val="22"/>
    </w:rPr>
  </w:style>
  <w:style w:type="paragraph" w:styleId="berschrift5">
    <w:name w:val="heading 5"/>
    <w:basedOn w:val="Standard"/>
    <w:next w:val="Standard"/>
    <w:qFormat/>
    <w:rsid w:val="00CA3601"/>
    <w:pPr>
      <w:numPr>
        <w:ilvl w:val="4"/>
        <w:numId w:val="29"/>
      </w:numPr>
      <w:spacing w:before="240" w:after="60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A3601"/>
    <w:pPr>
      <w:numPr>
        <w:ilvl w:val="5"/>
        <w:numId w:val="29"/>
      </w:numPr>
      <w:spacing w:before="240" w:after="60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CA3601"/>
    <w:pPr>
      <w:numPr>
        <w:ilvl w:val="6"/>
        <w:numId w:val="29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A3601"/>
    <w:pPr>
      <w:numPr>
        <w:ilvl w:val="7"/>
        <w:numId w:val="29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qFormat/>
    <w:rsid w:val="00CA3601"/>
    <w:pPr>
      <w:numPr>
        <w:ilvl w:val="8"/>
        <w:numId w:val="29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3">
    <w:name w:val="Formatvorlage Aufzählung 3"/>
    <w:basedOn w:val="Standard"/>
    <w:rsid w:val="008957D0"/>
    <w:pPr>
      <w:numPr>
        <w:numId w:val="28"/>
      </w:numPr>
    </w:pPr>
  </w:style>
  <w:style w:type="paragraph" w:customStyle="1" w:styleId="Literatur">
    <w:name w:val="Literatur"/>
    <w:aliases w:val="Anhang,Abkürzungen etc."/>
    <w:basedOn w:val="berschrift1"/>
    <w:next w:val="Standard"/>
    <w:rsid w:val="002E523E"/>
    <w:pPr>
      <w:numPr>
        <w:numId w:val="0"/>
      </w:numPr>
      <w:spacing w:after="120" w:line="240" w:lineRule="auto"/>
    </w:pPr>
    <w:rPr>
      <w:b w:val="0"/>
    </w:rPr>
  </w:style>
  <w:style w:type="paragraph" w:customStyle="1" w:styleId="FormatvorlageAufzhlung2">
    <w:name w:val="Formatvorlage Aufzählung 2"/>
    <w:basedOn w:val="Standard"/>
    <w:rsid w:val="008957D0"/>
    <w:pPr>
      <w:numPr>
        <w:ilvl w:val="1"/>
        <w:numId w:val="21"/>
      </w:numPr>
    </w:pPr>
  </w:style>
  <w:style w:type="character" w:styleId="Hyperlink">
    <w:name w:val="Hyperlink"/>
    <w:uiPriority w:val="99"/>
    <w:rsid w:val="00612451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rsid w:val="008957D0"/>
    <w:pPr>
      <w:numPr>
        <w:numId w:val="20"/>
      </w:numPr>
    </w:pPr>
  </w:style>
  <w:style w:type="paragraph" w:styleId="Dokumentstruktur">
    <w:name w:val="Document Map"/>
    <w:basedOn w:val="Standard"/>
    <w:semiHidden/>
    <w:rsid w:val="009366D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paragraph" w:styleId="Fuzeile">
    <w:name w:val="footer"/>
    <w:basedOn w:val="Standard"/>
    <w:link w:val="FuzeileZchn"/>
    <w:rsid w:val="002E27DE"/>
    <w:pPr>
      <w:tabs>
        <w:tab w:val="center" w:pos="4536"/>
        <w:tab w:val="right" w:pos="9072"/>
      </w:tabs>
      <w:jc w:val="both"/>
    </w:pPr>
    <w:rPr>
      <w:sz w:val="18"/>
    </w:rPr>
  </w:style>
  <w:style w:type="character" w:customStyle="1" w:styleId="FuzeileZchn">
    <w:name w:val="Fußzeile Zchn"/>
    <w:link w:val="Fuzeile"/>
    <w:rsid w:val="00D416AA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sid w:val="001F16DC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autoRedefine/>
    <w:uiPriority w:val="39"/>
    <w:rsid w:val="007F4250"/>
    <w:pPr>
      <w:tabs>
        <w:tab w:val="left" w:pos="960"/>
        <w:tab w:val="right" w:leader="dot" w:pos="9060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autoRedefine/>
    <w:uiPriority w:val="39"/>
    <w:rsid w:val="009C4F64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C4F64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autoRedefine/>
    <w:semiHidden/>
    <w:rsid w:val="00056E7F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autoRedefine/>
    <w:semiHidden/>
    <w:rsid w:val="00A71F4D"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autoRedefine/>
    <w:semiHidden/>
    <w:rsid w:val="00083224"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083224"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083224"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083224"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  <w:rsid w:val="00E504AE"/>
  </w:style>
  <w:style w:type="paragraph" w:styleId="Funotentext">
    <w:name w:val="footnote text"/>
    <w:basedOn w:val="Standard"/>
    <w:semiHidden/>
    <w:rsid w:val="00DA5FB3"/>
    <w:rPr>
      <w:sz w:val="20"/>
      <w:szCs w:val="20"/>
    </w:rPr>
  </w:style>
  <w:style w:type="character" w:styleId="Funotenzeichen">
    <w:name w:val="footnote reference"/>
    <w:semiHidden/>
    <w:rsid w:val="00DA5FB3"/>
    <w:rPr>
      <w:vertAlign w:val="superscript"/>
    </w:rPr>
  </w:style>
  <w:style w:type="table" w:styleId="Tabellenraster">
    <w:name w:val="Table Grid"/>
    <w:basedOn w:val="NormaleTabelle"/>
    <w:rsid w:val="000D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914026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rsid w:val="002E523E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nhideWhenUsed/>
    <w:qFormat/>
    <w:rsid w:val="0000261A"/>
    <w:pPr>
      <w:jc w:val="both"/>
    </w:pPr>
    <w:rPr>
      <w:szCs w:val="22"/>
      <w:lang w:val="de-AT" w:eastAsia="en-US" w:bidi="en-US"/>
    </w:rPr>
  </w:style>
  <w:style w:type="paragraph" w:styleId="Literaturverzeichnis">
    <w:name w:val="Bibliography"/>
    <w:basedOn w:val="Standard"/>
    <w:next w:val="Standard"/>
    <w:unhideWhenUsed/>
    <w:qFormat/>
    <w:rsid w:val="002E523E"/>
    <w:pPr>
      <w:spacing w:after="200"/>
      <w:jc w:val="both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sid w:val="00D416AA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D416AA"/>
    <w:pPr>
      <w:spacing w:after="200"/>
      <w:jc w:val="both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sid w:val="00D416AA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rsid w:val="00E45CD4"/>
    <w:pPr>
      <w:spacing w:after="120"/>
      <w:jc w:val="both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sid w:val="00E45CD4"/>
    <w:rPr>
      <w:rFonts w:ascii="Arial" w:hAnsi="Arial"/>
      <w:b/>
      <w:sz w:val="36"/>
      <w:szCs w:val="36"/>
      <w:lang w:val="de-AT" w:eastAsia="en-US" w:bidi="en-US"/>
    </w:rPr>
  </w:style>
  <w:style w:type="paragraph" w:customStyle="1" w:styleId="DeckblattSeminararbeit">
    <w:name w:val="Deckblatt Seminararbeit"/>
    <w:basedOn w:val="Standard"/>
    <w:rsid w:val="000C35CB"/>
    <w:pPr>
      <w:tabs>
        <w:tab w:val="left" w:pos="426"/>
      </w:tabs>
    </w:pPr>
    <w:rPr>
      <w:rFonts w:cs="Arial"/>
      <w:b/>
      <w:color w:val="FFFFFF"/>
      <w:sz w:val="40"/>
      <w:szCs w:val="40"/>
    </w:rPr>
  </w:style>
  <w:style w:type="paragraph" w:customStyle="1" w:styleId="DeckblattStudiengang">
    <w:name w:val="Deckblatt Studiengang"/>
    <w:basedOn w:val="Standard"/>
    <w:rsid w:val="00894018"/>
    <w:pPr>
      <w:tabs>
        <w:tab w:val="left" w:pos="426"/>
      </w:tabs>
    </w:pPr>
    <w:rPr>
      <w:rFonts w:cs="Arial"/>
      <w:color w:val="FFFFFF"/>
      <w:sz w:val="28"/>
      <w:szCs w:val="32"/>
    </w:rPr>
  </w:style>
  <w:style w:type="paragraph" w:customStyle="1" w:styleId="DeckblattArbeitstitel">
    <w:name w:val="Deckblatt Arbeitstitel"/>
    <w:basedOn w:val="Standard"/>
    <w:rsid w:val="00894018"/>
    <w:rPr>
      <w:b/>
      <w:sz w:val="40"/>
      <w:szCs w:val="40"/>
    </w:rPr>
  </w:style>
  <w:style w:type="paragraph" w:customStyle="1" w:styleId="DeckblattAutor">
    <w:name w:val="Deckblatt Autor"/>
    <w:basedOn w:val="Standard"/>
    <w:rsid w:val="00894018"/>
    <w:pPr>
      <w:tabs>
        <w:tab w:val="left" w:pos="426"/>
      </w:tabs>
      <w:spacing w:line="276" w:lineRule="auto"/>
    </w:pPr>
    <w:rPr>
      <w:rFonts w:cs="Arial"/>
      <w:sz w:val="26"/>
      <w:szCs w:val="26"/>
    </w:rPr>
  </w:style>
  <w:style w:type="paragraph" w:customStyle="1" w:styleId="Anmerkungen">
    <w:name w:val="Anmerkungen"/>
    <w:basedOn w:val="Standard"/>
    <w:qFormat/>
    <w:rsid w:val="002E523E"/>
    <w:rPr>
      <w:color w:val="008462"/>
      <w:szCs w:val="22"/>
    </w:rPr>
  </w:style>
  <w:style w:type="paragraph" w:styleId="Listenabsatz">
    <w:name w:val="List Paragraph"/>
    <w:basedOn w:val="Standard"/>
    <w:uiPriority w:val="34"/>
    <w:qFormat/>
    <w:rsid w:val="00C0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941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4021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9632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94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694109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049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39357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46477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6333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361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1749">
                      <w:marLeft w:val="0"/>
                      <w:marRight w:val="167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19250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0965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9105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89461">
                          <w:blockQuote w:val="1"/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0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8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86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86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75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32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9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4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7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2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4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5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9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2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3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9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76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9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1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8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1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0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11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2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2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Qualit&#228;tsmanagement\7_QM%20Review%202012\QM%202012%20TESTLINK\Review%202012\deutsch\5_Dokumente\Studienbetrieb\Wissenschaftliches%20Arbeiten\Vorlagen\Seminararbeit_Vorlage_201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94C0F-86BF-46BD-A178-6DC551B7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Seminararbeit_Vorlage_2011.dot</Template>
  <TotalTime>0</TotalTime>
  <Pages>21</Pages>
  <Words>2453</Words>
  <Characters>15652</Characters>
  <Application>Microsoft Office Word</Application>
  <DocSecurity>0</DocSecurity>
  <Lines>411</Lines>
  <Paragraphs>186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Einleitung</vt:lpstr>
    </vt:vector>
  </TitlesOfParts>
  <Company>Technikum Wien</Company>
  <LinksUpToDate>false</LinksUpToDate>
  <CharactersWithSpaces>17919</CharactersWithSpaces>
  <SharedDoc>false</SharedDoc>
  <HLinks>
    <vt:vector size="78" baseType="variant"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_Toc296009443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_Toc296009442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_Toc296009441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_Toc296009440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_Toc296009439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_Toc296009438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_Toc296009437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_Toc296009436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_Toc296009435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_Toc296009434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_Toc296009433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_Toc296009432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_Toc296009431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Einleitung</dc:title>
  <dc:creator>Natalie Koenig</dc:creator>
  <cp:lastModifiedBy>David Pertiller</cp:lastModifiedBy>
  <cp:revision>100</cp:revision>
  <cp:lastPrinted>2013-12-23T18:19:00Z</cp:lastPrinted>
  <dcterms:created xsi:type="dcterms:W3CDTF">2013-12-04T12:58:00Z</dcterms:created>
  <dcterms:modified xsi:type="dcterms:W3CDTF">2013-12-23T20:29:00Z</dcterms:modified>
</cp:coreProperties>
</file>